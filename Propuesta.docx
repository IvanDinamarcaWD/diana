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11543" w14:textId="35D2B131" w:rsidR="00C273B8" w:rsidRDefault="00061C88">
      <w:bookmarkStart w:id="0" w:name="_Toc7016460"/>
      <w:bookmarkStart w:id="1" w:name="_Toc17203956"/>
      <w:bookmarkStart w:id="2" w:name="_Ref491096781"/>
      <w:bookmarkStart w:id="3" w:name="_Ref491096782"/>
      <w:bookmarkStart w:id="4" w:name="_Toc510017407"/>
      <w:r w:rsidRPr="008A131F">
        <w:rPr>
          <w:noProof/>
        </w:rPr>
        <mc:AlternateContent>
          <mc:Choice Requires="wps">
            <w:drawing>
              <wp:anchor distT="45720" distB="45720" distL="114300" distR="114300" simplePos="0" relativeHeight="251658240" behindDoc="0" locked="0" layoutInCell="1" allowOverlap="1" wp14:anchorId="2D57626E" wp14:editId="3CE5F79E">
                <wp:simplePos x="0" y="0"/>
                <wp:positionH relativeFrom="column">
                  <wp:posOffset>-594360</wp:posOffset>
                </wp:positionH>
                <wp:positionV relativeFrom="paragraph">
                  <wp:posOffset>5080</wp:posOffset>
                </wp:positionV>
                <wp:extent cx="4229100" cy="2420620"/>
                <wp:effectExtent l="0" t="0" r="0" b="0"/>
                <wp:wrapSquare wrapText="bothSides"/>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2420620"/>
                        </a:xfrm>
                        <a:prstGeom prst="rect">
                          <a:avLst/>
                        </a:prstGeom>
                        <a:noFill/>
                        <a:ln w="9525">
                          <a:noFill/>
                          <a:miter lim="800000"/>
                          <a:headEnd/>
                          <a:tailEnd/>
                        </a:ln>
                      </wps:spPr>
                      <wps:txbx>
                        <w:txbxContent>
                          <w:sdt>
                            <w:sdtPr>
                              <w:rPr>
                                <w:rFonts w:ascii="Barlow Medium" w:hAnsi="Barlow Medium"/>
                                <w:b/>
                                <w:color w:val="FFFFFF" w:themeColor="background1"/>
                                <w:sz w:val="84"/>
                                <w:szCs w:val="84"/>
                              </w:rPr>
                              <w:alias w:val="Título"/>
                              <w:tag w:val="Título"/>
                              <w:id w:val="-1497878354"/>
                              <w:dataBinding w:prefixMappings="xmlns:ns0='http://purl.org/dc/elements/1.1/' xmlns:ns1='http://schemas.openxmlformats.org/package/2006/metadata/core-properties' " w:xpath="/ns1:coreProperties[1]/ns0:title[1]" w:storeItemID="{6C3C8BC8-F283-45AE-878A-BAB7291924A1}"/>
                              <w:text/>
                            </w:sdtPr>
                            <w:sdtContent>
                              <w:p w14:paraId="7106A494" w14:textId="2DB05A07" w:rsidR="00C273B8" w:rsidRPr="00361321" w:rsidRDefault="00D11BA3" w:rsidP="00C273B8">
                                <w:pPr>
                                  <w:rPr>
                                    <w:rFonts w:ascii="Barlow Medium" w:hAnsi="Barlow Medium"/>
                                    <w:b/>
                                    <w:color w:val="FFFFFF" w:themeColor="background1"/>
                                    <w:sz w:val="84"/>
                                    <w:szCs w:val="84"/>
                                  </w:rPr>
                                </w:pPr>
                                <w:r>
                                  <w:rPr>
                                    <w:rFonts w:ascii="Barlow Medium" w:hAnsi="Barlow Medium"/>
                                    <w:b/>
                                    <w:color w:val="FFFFFF" w:themeColor="background1"/>
                                    <w:sz w:val="84"/>
                                    <w:szCs w:val="84"/>
                                  </w:rPr>
                                  <w:t>Solución</w:t>
                                </w:r>
                                <w:r w:rsidR="00061C88">
                                  <w:rPr>
                                    <w:rFonts w:ascii="Barlow Medium" w:hAnsi="Barlow Medium"/>
                                    <w:b/>
                                    <w:color w:val="FFFFFF" w:themeColor="background1"/>
                                    <w:sz w:val="84"/>
                                    <w:szCs w:val="84"/>
                                  </w:rPr>
                                  <w:t xml:space="preserve"> </w:t>
                                </w:r>
                                <w:r w:rsidR="007C34D6">
                                  <w:rPr>
                                    <w:rFonts w:ascii="Barlow Medium" w:hAnsi="Barlow Medium"/>
                                    <w:b/>
                                    <w:color w:val="FFFFFF" w:themeColor="background1"/>
                                    <w:sz w:val="84"/>
                                    <w:szCs w:val="84"/>
                                  </w:rPr>
                                  <w:t>Fortinet</w:t>
                                </w:r>
                                <w:r w:rsidR="00A6233B">
                                  <w:rPr>
                                    <w:rFonts w:ascii="Barlow Medium" w:hAnsi="Barlow Medium"/>
                                    <w:b/>
                                    <w:color w:val="FFFFFF" w:themeColor="background1"/>
                                    <w:sz w:val="84"/>
                                    <w:szCs w:val="84"/>
                                  </w:rPr>
                                  <w:t xml:space="preserve"> </w:t>
                                </w:r>
                                <w:r w:rsidR="0051699C">
                                  <w:rPr>
                                    <w:rFonts w:ascii="Barlow Medium" w:hAnsi="Barlow Medium"/>
                                    <w:b/>
                                    <w:color w:val="FFFFFF" w:themeColor="background1"/>
                                    <w:sz w:val="84"/>
                                    <w:szCs w:val="84"/>
                                  </w:rPr>
                                  <w:t>FortiClient VPN</w:t>
                                </w:r>
                                <w:r w:rsidR="00A6233B">
                                  <w:rPr>
                                    <w:rFonts w:ascii="Barlow Medium" w:hAnsi="Barlow Medium"/>
                                    <w:b/>
                                    <w:color w:val="FFFFFF" w:themeColor="background1"/>
                                    <w:sz w:val="84"/>
                                    <w:szCs w:val="84"/>
                                  </w:rPr>
                                  <w:t>/ZTNA</w:t>
                                </w:r>
                              </w:p>
                            </w:sdtContent>
                          </w:sdt>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2D57626E" id="_x0000_t202" coordsize="21600,21600" o:spt="202" path="m,l,21600r21600,l21600,xe">
                <v:stroke joinstyle="miter"/>
                <v:path gradientshapeok="t" o:connecttype="rect"/>
              </v:shapetype>
              <v:shape id="Cuadro de texto 18" o:spid="_x0000_s1026" type="#_x0000_t202" style="position:absolute;left:0;text-align:left;margin-left:-46.8pt;margin-top:.4pt;width:333pt;height:190.6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" filled="f" stroked="f">
                <v:textbox>
                  <w:txbxContent>
                    <w:sdt>
                      <w:sdtPr>
                        <w:rPr>
                          <w:rFonts w:ascii="Barlow Medium" w:hAnsi="Barlow Medium"/>
                          <w:b/>
                          <w:color w:val="FFFFFF" w:themeColor="background1"/>
                          <w:sz w:val="84"/>
                          <w:szCs w:val="84"/>
                        </w:rPr>
                        <w:alias w:val="Título"/>
                        <w:tag w:val="Título"/>
                        <w:id w:val="-1497878354"/>
                        <w:dataBinding w:prefixMappings="xmlns:ns0='http://purl.org/dc/elements/1.1/' xmlns:ns1='http://schemas.openxmlformats.org/package/2006/metadata/core-properties' " w:xpath="/ns1:coreProperties[1]/ns0:title[1]" w:storeItemID="{6C3C8BC8-F283-45AE-878A-BAB7291924A1}"/>
                        <w:text/>
                      </w:sdtPr>
                      <w:sdtContent>
                        <w:p w14:paraId="7106A494" w14:textId="2DB05A07" w:rsidR="00C273B8" w:rsidRPr="00361321" w:rsidRDefault="00D11BA3" w:rsidP="00C273B8">
                          <w:pPr>
                            <w:rPr>
                              <w:rFonts w:ascii="Barlow Medium" w:hAnsi="Barlow Medium"/>
                              <w:b/>
                              <w:color w:val="FFFFFF" w:themeColor="background1"/>
                              <w:sz w:val="84"/>
                              <w:szCs w:val="84"/>
                            </w:rPr>
                          </w:pPr>
                          <w:r>
                            <w:rPr>
                              <w:rFonts w:ascii="Barlow Medium" w:hAnsi="Barlow Medium"/>
                              <w:b/>
                              <w:color w:val="FFFFFF" w:themeColor="background1"/>
                              <w:sz w:val="84"/>
                              <w:szCs w:val="84"/>
                            </w:rPr>
                            <w:t>Solución</w:t>
                          </w:r>
                          <w:r w:rsidR="00061C88">
                            <w:rPr>
                              <w:rFonts w:ascii="Barlow Medium" w:hAnsi="Barlow Medium"/>
                              <w:b/>
                              <w:color w:val="FFFFFF" w:themeColor="background1"/>
                              <w:sz w:val="84"/>
                              <w:szCs w:val="84"/>
                            </w:rPr>
                            <w:t xml:space="preserve"> </w:t>
                          </w:r>
                          <w:r w:rsidR="007C34D6">
                            <w:rPr>
                              <w:rFonts w:ascii="Barlow Medium" w:hAnsi="Barlow Medium"/>
                              <w:b/>
                              <w:color w:val="FFFFFF" w:themeColor="background1"/>
                              <w:sz w:val="84"/>
                              <w:szCs w:val="84"/>
                            </w:rPr>
                            <w:t>Fortinet</w:t>
                          </w:r>
                          <w:r w:rsidR="00A6233B">
                            <w:rPr>
                              <w:rFonts w:ascii="Barlow Medium" w:hAnsi="Barlow Medium"/>
                              <w:b/>
                              <w:color w:val="FFFFFF" w:themeColor="background1"/>
                              <w:sz w:val="84"/>
                              <w:szCs w:val="84"/>
                            </w:rPr>
                            <w:t xml:space="preserve"> </w:t>
                          </w:r>
                          <w:r w:rsidR="0051699C">
                            <w:rPr>
                              <w:rFonts w:ascii="Barlow Medium" w:hAnsi="Barlow Medium"/>
                              <w:b/>
                              <w:color w:val="FFFFFF" w:themeColor="background1"/>
                              <w:sz w:val="84"/>
                              <w:szCs w:val="84"/>
                            </w:rPr>
                            <w:t>FortiClient VPN</w:t>
                          </w:r>
                          <w:r w:rsidR="00A6233B">
                            <w:rPr>
                              <w:rFonts w:ascii="Barlow Medium" w:hAnsi="Barlow Medium"/>
                              <w:b/>
                              <w:color w:val="FFFFFF" w:themeColor="background1"/>
                              <w:sz w:val="84"/>
                              <w:szCs w:val="84"/>
                            </w:rPr>
                            <w:t>/ZTNA</w:t>
                          </w:r>
                        </w:p>
                      </w:sdtContent>
                    </w:sdt>
                  </w:txbxContent>
                </v:textbox>
                <w10:wrap type="square"/>
              </v:shape>
            </w:pict>
          </mc:Fallback>
        </mc:AlternateContent>
      </w:r>
      <w:r w:rsidR="00E825B2">
        <w:rPr>
          <w:noProof/>
        </w:rPr>
        <w:drawing>
          <wp:anchor distT="0" distB="0" distL="114300" distR="114300" simplePos="0" relativeHeight="251658246" behindDoc="1" locked="0" layoutInCell="1" allowOverlap="1" wp14:anchorId="4864E6EA" wp14:editId="43D96DBC">
            <wp:simplePos x="0" y="0"/>
            <wp:positionH relativeFrom="page">
              <wp:posOffset>-133350</wp:posOffset>
            </wp:positionH>
            <wp:positionV relativeFrom="paragraph">
              <wp:posOffset>-1026796</wp:posOffset>
            </wp:positionV>
            <wp:extent cx="8006584" cy="10342413"/>
            <wp:effectExtent l="0" t="0" r="0" b="1905"/>
            <wp:wrapNone/>
            <wp:docPr id="1"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trón de fondo&#10;&#10;Descripción generada automáticamente con confianza baja"/>
                    <pic:cNvPicPr/>
                  </pic:nvPicPr>
                  <pic:blipFill>
                    <a:blip r:embed="rId12">
                      <a:extLst>
                        <a:ext uri="{28A0092B-C50C-407E-A947-70E740481C1C}">
                          <a14:useLocalDpi xmlns:a14="http://schemas.microsoft.com/office/drawing/2010/main" val="0"/>
                        </a:ext>
                      </a:extLst>
                    </a:blip>
                    <a:stretch>
                      <a:fillRect/>
                    </a:stretch>
                  </pic:blipFill>
                  <pic:spPr>
                    <a:xfrm>
                      <a:off x="0" y="0"/>
                      <a:ext cx="8008979" cy="10345507"/>
                    </a:xfrm>
                    <a:prstGeom prst="rect">
                      <a:avLst/>
                    </a:prstGeom>
                  </pic:spPr>
                </pic:pic>
              </a:graphicData>
            </a:graphic>
            <wp14:sizeRelH relativeFrom="margin">
              <wp14:pctWidth>0</wp14:pctWidth>
            </wp14:sizeRelH>
            <wp14:sizeRelV relativeFrom="margin">
              <wp14:pctHeight>0</wp14:pctHeight>
            </wp14:sizeRelV>
          </wp:anchor>
        </w:drawing>
      </w:r>
    </w:p>
    <w:sdt>
      <w:sdtPr>
        <w:id w:val="-305161704"/>
        <w:docPartObj>
          <w:docPartGallery w:val="Cover Pages"/>
          <w:docPartUnique/>
        </w:docPartObj>
      </w:sdtPr>
      <w:sdtEndPr>
        <w:rPr>
          <w:lang w:bidi="fa-IR"/>
        </w:rPr>
      </w:sdtEndPr>
      <w:sdtContent>
        <w:p w14:paraId="723671A6" w14:textId="1F7AE496" w:rsidR="00C25730" w:rsidRDefault="00C25730"/>
        <w:p w14:paraId="78897C9A" w14:textId="23FB87F4" w:rsidR="00C25730" w:rsidRDefault="00AF01A8">
          <w:pPr>
            <w:spacing w:before="0"/>
            <w:jc w:val="left"/>
            <w:rPr>
              <w:lang w:bidi="fa-IR"/>
            </w:rPr>
          </w:pPr>
          <w:r w:rsidRPr="008A131F">
            <w:rPr>
              <w:noProof/>
            </w:rPr>
            <mc:AlternateContent>
              <mc:Choice Requires="wps">
                <w:drawing>
                  <wp:anchor distT="0" distB="0" distL="114300" distR="114300" simplePos="0" relativeHeight="251658241" behindDoc="0" locked="0" layoutInCell="1" allowOverlap="1" wp14:anchorId="3D06FB3B" wp14:editId="039B5C3C">
                    <wp:simplePos x="0" y="0"/>
                    <wp:positionH relativeFrom="column">
                      <wp:posOffset>-520482</wp:posOffset>
                    </wp:positionH>
                    <wp:positionV relativeFrom="paragraph">
                      <wp:posOffset>2080895</wp:posOffset>
                    </wp:positionV>
                    <wp:extent cx="2758440" cy="2879678"/>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58440" cy="28796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arlow Medium" w:hAnsi="Barlow Medium"/>
                                    <w:color w:val="D9D9D9" w:themeColor="background1" w:themeShade="D9"/>
                                    <w:sz w:val="56"/>
                                    <w:szCs w:val="56"/>
                                  </w:rPr>
                                  <w:alias w:val="Cliente"/>
                                  <w:tag w:val="Cliente"/>
                                  <w:id w:val="659362895"/>
                                  <w:dataBinding w:prefixMappings="xmlns:ns0='http://schemas.openxmlformats.org/officeDocument/2006/extended-properties' " w:xpath="/ns0:Properties[1]/ns0:Company[1]" w:storeItemID="{6668398D-A668-4E3E-A5EB-62B293D839F1}"/>
                                  <w:text/>
                                </w:sdtPr>
                                <w:sdtContent>
                                  <w:p w14:paraId="7A4C3248" w14:textId="4942F452" w:rsidR="00C273B8" w:rsidRDefault="00C15EC8" w:rsidP="00C273B8">
                                    <w:pPr>
                                      <w:rPr>
                                        <w:rFonts w:ascii="Barlow Medium" w:hAnsi="Barlow Medium"/>
                                        <w:color w:val="D9D9D9" w:themeColor="background1" w:themeShade="D9"/>
                                        <w:sz w:val="72"/>
                                        <w:szCs w:val="72"/>
                                      </w:rPr>
                                    </w:pPr>
                                    <w:r>
                                      <w:rPr>
                                        <w:rFonts w:ascii="Barlow Medium" w:hAnsi="Barlow Medium"/>
                                        <w:color w:val="D9D9D9" w:themeColor="background1" w:themeShade="D9"/>
                                        <w:sz w:val="56"/>
                                        <w:szCs w:val="56"/>
                                      </w:rPr>
                                      <w:t>CLIENTE</w:t>
                                    </w:r>
                                  </w:p>
                                </w:sdtContent>
                              </w:sdt>
                              <w:p w14:paraId="5831F482" w14:textId="77777777" w:rsidR="00C273B8" w:rsidRPr="00DF2FBA" w:rsidRDefault="00C273B8" w:rsidP="00C273B8">
                                <w:pPr>
                                  <w:rPr>
                                    <w:rFonts w:ascii="Barlow Medium" w:hAnsi="Barlow Medium"/>
                                    <w:color w:val="D9D9D9" w:themeColor="background1" w:themeShade="D9"/>
                                    <w:sz w:val="56"/>
                                    <w:szCs w:val="56"/>
                                  </w:rPr>
                                </w:pPr>
                              </w:p>
                              <w:sdt>
                                <w:sdtPr>
                                  <w:rPr>
                                    <w:rFonts w:ascii="Barlow Medium" w:hAnsi="Barlow Medium"/>
                                    <w:color w:val="D9D9D9" w:themeColor="background1" w:themeShade="D9"/>
                                    <w:sz w:val="24"/>
                                    <w:szCs w:val="24"/>
                                  </w:rPr>
                                  <w:alias w:val="ID"/>
                                  <w:tag w:val="ID"/>
                                  <w:id w:val="1412119977"/>
                                  <w:dataBinding w:prefixMappings="xmlns:ns0='http://purl.org/dc/elements/1.1/' xmlns:ns1='http://schemas.openxmlformats.org/package/2006/metadata/core-properties' " w:xpath="/ns1:coreProperties[1]/ns1:category[1]" w:storeItemID="{6C3C8BC8-F283-45AE-878A-BAB7291924A1}"/>
                                  <w:text/>
                                </w:sdtPr>
                                <w:sdtContent>
                                  <w:p w14:paraId="0F7DFEEA" w14:textId="50E818C6" w:rsidR="00C273B8" w:rsidRDefault="00C273B8" w:rsidP="00C273B8">
                                    <w:pPr>
                                      <w:rPr>
                                        <w:rFonts w:ascii="Barlow Medium" w:hAnsi="Barlow Medium"/>
                                        <w:color w:val="D9D9D9" w:themeColor="background1" w:themeShade="D9"/>
                                        <w:sz w:val="24"/>
                                        <w:szCs w:val="24"/>
                                      </w:rPr>
                                    </w:pPr>
                                    <w:r>
                                      <w:rPr>
                                        <w:rFonts w:ascii="Barlow Medium" w:hAnsi="Barlow Medium"/>
                                        <w:color w:val="D9D9D9" w:themeColor="background1" w:themeShade="D9"/>
                                        <w:sz w:val="24"/>
                                        <w:szCs w:val="24"/>
                                      </w:rPr>
                                      <w:t xml:space="preserve">ID </w:t>
                                    </w:r>
                                  </w:p>
                                </w:sdtContent>
                              </w:sdt>
                              <w:p w14:paraId="6FA908C2" w14:textId="77777777" w:rsidR="00C273B8" w:rsidRPr="00F87DEB" w:rsidRDefault="00C273B8" w:rsidP="00C273B8">
                                <w:pPr>
                                  <w:rPr>
                                    <w:rFonts w:ascii="Barlow Medium" w:hAnsi="Barlow Medium"/>
                                    <w:color w:val="D9D9D9" w:themeColor="background1" w:themeShade="D9"/>
                                    <w:sz w:val="24"/>
                                    <w:szCs w:val="24"/>
                                  </w:rPr>
                                </w:pPr>
                              </w:p>
                              <w:sdt>
                                <w:sdtPr>
                                  <w:rPr>
                                    <w:rFonts w:asciiTheme="majorHAnsi" w:hAnsiTheme="majorHAnsi"/>
                                    <w:color w:val="FFFFFF" w:themeColor="background1"/>
                                    <w:sz w:val="28"/>
                                    <w:szCs w:val="28"/>
                                  </w:rPr>
                                  <w:alias w:val="Fecha"/>
                                  <w:tag w:val="Fecha"/>
                                  <w:id w:val="-746417994"/>
                                  <w:dataBinding w:prefixMappings="xmlns:ns0='http://purl.org/dc/elements/1.1/' xmlns:ns1='http://schemas.openxmlformats.org/package/2006/metadata/core-properties' " w:xpath="/ns1:coreProperties[1]/ns1:keywords[1]" w:storeItemID="{6C3C8BC8-F283-45AE-878A-BAB7291924A1}"/>
                                  <w:text/>
                                </w:sdtPr>
                                <w:sdtContent>
                                  <w:p w14:paraId="42C1EBB2" w14:textId="250493BA" w:rsidR="00C273B8" w:rsidRDefault="00D11BA3" w:rsidP="00C273B8">
                                    <w:r>
                                      <w:rPr>
                                        <w:rFonts w:asciiTheme="majorHAnsi" w:hAnsiTheme="majorHAnsi"/>
                                        <w:color w:val="FFFFFF" w:themeColor="background1"/>
                                        <w:sz w:val="28"/>
                                        <w:szCs w:val="28"/>
                                      </w:rPr>
                                      <w:t>diciembre</w:t>
                                    </w:r>
                                    <w:r w:rsidR="00F77CB2">
                                      <w:rPr>
                                        <w:rFonts w:asciiTheme="majorHAnsi" w:hAnsiTheme="majorHAnsi"/>
                                        <w:color w:val="FFFFFF" w:themeColor="background1"/>
                                        <w:sz w:val="28"/>
                                        <w:szCs w:val="28"/>
                                      </w:rPr>
                                      <w:t xml:space="preserve"> de 2023</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6FB3B" id="Cuadro de texto 19" o:spid="_x0000_s1027" type="#_x0000_t202" style="position:absolute;margin-left:-41pt;margin-top:163.85pt;width:217.2pt;height:226.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" filled="f" stroked="f" strokeweight=".5pt">
                    <v:textbox>
                      <w:txbxContent>
                        <w:sdt>
                          <w:sdtPr>
                            <w:rPr>
                              <w:rFonts w:ascii="Barlow Medium" w:hAnsi="Barlow Medium"/>
                              <w:color w:val="D9D9D9" w:themeColor="background1" w:themeShade="D9"/>
                              <w:sz w:val="56"/>
                              <w:szCs w:val="56"/>
                            </w:rPr>
                            <w:alias w:val="Cliente"/>
                            <w:tag w:val="Cliente"/>
                            <w:id w:val="659362895"/>
                            <w:dataBinding w:prefixMappings="xmlns:ns0='http://schemas.openxmlformats.org/officeDocument/2006/extended-properties' " w:xpath="/ns0:Properties[1]/ns0:Company[1]" w:storeItemID="{6668398D-A668-4E3E-A5EB-62B293D839F1}"/>
                            <w:text/>
                          </w:sdtPr>
                          <w:sdtContent>
                            <w:p w14:paraId="7A4C3248" w14:textId="4942F452" w:rsidR="00C273B8" w:rsidRDefault="00C15EC8" w:rsidP="00C273B8">
                              <w:pPr>
                                <w:rPr>
                                  <w:rFonts w:ascii="Barlow Medium" w:hAnsi="Barlow Medium"/>
                                  <w:color w:val="D9D9D9" w:themeColor="background1" w:themeShade="D9"/>
                                  <w:sz w:val="72"/>
                                  <w:szCs w:val="72"/>
                                </w:rPr>
                              </w:pPr>
                              <w:r>
                                <w:rPr>
                                  <w:rFonts w:ascii="Barlow Medium" w:hAnsi="Barlow Medium"/>
                                  <w:color w:val="D9D9D9" w:themeColor="background1" w:themeShade="D9"/>
                                  <w:sz w:val="56"/>
                                  <w:szCs w:val="56"/>
                                </w:rPr>
                                <w:t>CLIENTE</w:t>
                              </w:r>
                            </w:p>
                          </w:sdtContent>
                        </w:sdt>
                        <w:p w14:paraId="5831F482" w14:textId="77777777" w:rsidR="00C273B8" w:rsidRPr="00DF2FBA" w:rsidRDefault="00C273B8" w:rsidP="00C273B8">
                          <w:pPr>
                            <w:rPr>
                              <w:rFonts w:ascii="Barlow Medium" w:hAnsi="Barlow Medium"/>
                              <w:color w:val="D9D9D9" w:themeColor="background1" w:themeShade="D9"/>
                              <w:sz w:val="56"/>
                              <w:szCs w:val="56"/>
                            </w:rPr>
                          </w:pPr>
                        </w:p>
                        <w:sdt>
                          <w:sdtPr>
                            <w:rPr>
                              <w:rFonts w:ascii="Barlow Medium" w:hAnsi="Barlow Medium"/>
                              <w:color w:val="D9D9D9" w:themeColor="background1" w:themeShade="D9"/>
                              <w:sz w:val="24"/>
                              <w:szCs w:val="24"/>
                            </w:rPr>
                            <w:alias w:val="ID"/>
                            <w:tag w:val="ID"/>
                            <w:id w:val="1412119977"/>
                            <w:dataBinding w:prefixMappings="xmlns:ns0='http://purl.org/dc/elements/1.1/' xmlns:ns1='http://schemas.openxmlformats.org/package/2006/metadata/core-properties' " w:xpath="/ns1:coreProperties[1]/ns1:category[1]" w:storeItemID="{6C3C8BC8-F283-45AE-878A-BAB7291924A1}"/>
                            <w:text/>
                          </w:sdtPr>
                          <w:sdtContent>
                            <w:p w14:paraId="0F7DFEEA" w14:textId="50E818C6" w:rsidR="00C273B8" w:rsidRDefault="00C273B8" w:rsidP="00C273B8">
                              <w:pPr>
                                <w:rPr>
                                  <w:rFonts w:ascii="Barlow Medium" w:hAnsi="Barlow Medium"/>
                                  <w:color w:val="D9D9D9" w:themeColor="background1" w:themeShade="D9"/>
                                  <w:sz w:val="24"/>
                                  <w:szCs w:val="24"/>
                                </w:rPr>
                              </w:pPr>
                              <w:r>
                                <w:rPr>
                                  <w:rFonts w:ascii="Barlow Medium" w:hAnsi="Barlow Medium"/>
                                  <w:color w:val="D9D9D9" w:themeColor="background1" w:themeShade="D9"/>
                                  <w:sz w:val="24"/>
                                  <w:szCs w:val="24"/>
                                </w:rPr>
                                <w:t xml:space="preserve">ID </w:t>
                              </w:r>
                            </w:p>
                          </w:sdtContent>
                        </w:sdt>
                        <w:p w14:paraId="6FA908C2" w14:textId="77777777" w:rsidR="00C273B8" w:rsidRPr="00F87DEB" w:rsidRDefault="00C273B8" w:rsidP="00C273B8">
                          <w:pPr>
                            <w:rPr>
                              <w:rFonts w:ascii="Barlow Medium" w:hAnsi="Barlow Medium"/>
                              <w:color w:val="D9D9D9" w:themeColor="background1" w:themeShade="D9"/>
                              <w:sz w:val="24"/>
                              <w:szCs w:val="24"/>
                            </w:rPr>
                          </w:pPr>
                        </w:p>
                        <w:sdt>
                          <w:sdtPr>
                            <w:rPr>
                              <w:rFonts w:asciiTheme="majorHAnsi" w:hAnsiTheme="majorHAnsi"/>
                              <w:color w:val="FFFFFF" w:themeColor="background1"/>
                              <w:sz w:val="28"/>
                              <w:szCs w:val="28"/>
                            </w:rPr>
                            <w:alias w:val="Fecha"/>
                            <w:tag w:val="Fecha"/>
                            <w:id w:val="-746417994"/>
                            <w:dataBinding w:prefixMappings="xmlns:ns0='http://purl.org/dc/elements/1.1/' xmlns:ns1='http://schemas.openxmlformats.org/package/2006/metadata/core-properties' " w:xpath="/ns1:coreProperties[1]/ns1:keywords[1]" w:storeItemID="{6C3C8BC8-F283-45AE-878A-BAB7291924A1}"/>
                            <w:text/>
                          </w:sdtPr>
                          <w:sdtContent>
                            <w:p w14:paraId="42C1EBB2" w14:textId="250493BA" w:rsidR="00C273B8" w:rsidRDefault="00D11BA3" w:rsidP="00C273B8">
                              <w:r>
                                <w:rPr>
                                  <w:rFonts w:asciiTheme="majorHAnsi" w:hAnsiTheme="majorHAnsi"/>
                                  <w:color w:val="FFFFFF" w:themeColor="background1"/>
                                  <w:sz w:val="28"/>
                                  <w:szCs w:val="28"/>
                                </w:rPr>
                                <w:t>diciembre</w:t>
                              </w:r>
                              <w:r w:rsidR="00F77CB2">
                                <w:rPr>
                                  <w:rFonts w:asciiTheme="majorHAnsi" w:hAnsiTheme="majorHAnsi"/>
                                  <w:color w:val="FFFFFF" w:themeColor="background1"/>
                                  <w:sz w:val="28"/>
                                  <w:szCs w:val="28"/>
                                </w:rPr>
                                <w:t xml:space="preserve"> de 2023</w:t>
                              </w:r>
                            </w:p>
                          </w:sdtContent>
                        </w:sdt>
                      </w:txbxContent>
                    </v:textbox>
                  </v:shape>
                </w:pict>
              </mc:Fallback>
            </mc:AlternateContent>
          </w:r>
          <w:r w:rsidR="00C25730">
            <w:rPr>
              <w:lang w:bidi="fa-IR"/>
            </w:rPr>
            <w:br w:type="page"/>
          </w:r>
        </w:p>
      </w:sdtContent>
    </w:sdt>
    <w:p w14:paraId="7004DA0B" w14:textId="7A2E0CEF" w:rsidR="00667DF5" w:rsidRPr="008A131F" w:rsidRDefault="0017463A" w:rsidP="00BF4A04">
      <w:pPr>
        <w:pStyle w:val="Ttulo1SinNmero"/>
      </w:pPr>
      <w:r>
        <w:rPr>
          <w:noProof/>
        </w:rPr>
        <w:lastRenderedPageBreak/>
        <mc:AlternateContent>
          <mc:Choice Requires="wps">
            <w:drawing>
              <wp:anchor distT="0" distB="0" distL="114300" distR="114300" simplePos="0" relativeHeight="251658244" behindDoc="0" locked="0" layoutInCell="1" allowOverlap="1" wp14:anchorId="7B0192DB" wp14:editId="6DAEB9C3">
                <wp:simplePos x="0" y="0"/>
                <wp:positionH relativeFrom="column">
                  <wp:posOffset>2260092</wp:posOffset>
                </wp:positionH>
                <wp:positionV relativeFrom="paragraph">
                  <wp:posOffset>6424778</wp:posOffset>
                </wp:positionV>
                <wp:extent cx="3314141" cy="558691"/>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3314141" cy="5586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4EBEB" w14:textId="3095CA6C" w:rsidR="0069657D" w:rsidRPr="00860D03" w:rsidRDefault="002F35E2" w:rsidP="00A72721">
                            <w:pPr>
                              <w:jc w:val="left"/>
                              <w:rPr>
                                <w:rFonts w:ascii="Barlow Medium" w:hAnsi="Barlow Medium"/>
                                <w:color w:val="FFFFFF" w:themeColor="background1"/>
                                <w:sz w:val="36"/>
                                <w:szCs w:val="36"/>
                              </w:rPr>
                            </w:pPr>
                            <w:r>
                              <w:rPr>
                                <w:rFonts w:ascii="Barlow Medium" w:hAnsi="Barlow Medium"/>
                                <w:color w:val="FFFFFF" w:themeColor="background1"/>
                                <w:sz w:val="36"/>
                                <w:szCs w:val="36"/>
                              </w:rPr>
                              <w:t xml:space="preserve"> </w:t>
                            </w:r>
                            <w:r w:rsidR="00DF01EC">
                              <w:rPr>
                                <w:rFonts w:ascii="Barlow Medium" w:hAnsi="Barlow Medium"/>
                                <w:color w:val="FFFFFF" w:themeColor="background1"/>
                                <w:sz w:val="36"/>
                                <w:szCs w:val="36"/>
                              </w:rPr>
                              <w:t>Cybersecurity Services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 w14:anchorId="7B0192DB" id="Cuadro de texto 9" o:spid="_x0000_s1028" type="#_x0000_t202" style="position:absolute;margin-left:177.95pt;margin-top:505.9pt;width:260.95pt;height:44pt;z-index:25165824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" filled="f" stroked="f" strokeweight=".5pt">
                <v:textbox>
                  <w:txbxContent>
                    <w:p w14:paraId="1014EBEB" w14:textId="3095CA6C" w:rsidR="0069657D" w:rsidRPr="00860D03" w:rsidRDefault="002F35E2" w:rsidP="00A72721">
                      <w:pPr>
                        <w:jc w:val="left"/>
                        <w:rPr>
                          <w:rFonts w:ascii="Barlow Medium" w:hAnsi="Barlow Medium"/>
                          <w:color w:val="FFFFFF" w:themeColor="background1"/>
                          <w:sz w:val="36"/>
                          <w:szCs w:val="36"/>
                        </w:rPr>
                      </w:pPr>
                      <w:r>
                        <w:rPr>
                          <w:rFonts w:ascii="Barlow Medium" w:hAnsi="Barlow Medium"/>
                          <w:color w:val="FFFFFF" w:themeColor="background1"/>
                          <w:sz w:val="36"/>
                          <w:szCs w:val="36"/>
                        </w:rPr>
                        <w:t xml:space="preserve"> </w:t>
                      </w:r>
                      <w:r w:rsidR="00DF01EC">
                        <w:rPr>
                          <w:rFonts w:ascii="Barlow Medium" w:hAnsi="Barlow Medium"/>
                          <w:color w:val="FFFFFF" w:themeColor="background1"/>
                          <w:sz w:val="36"/>
                          <w:szCs w:val="36"/>
                        </w:rPr>
                        <w:t>Cybersecurity Services</w:t>
                      </w:r>
                    </w:p>
                  </w:txbxContent>
                </v:textbox>
              </v:shape>
            </w:pict>
          </mc:Fallback>
        </mc:AlternateContent>
      </w:r>
      <w:r w:rsidR="00E825B2">
        <w:rPr>
          <w:noProof/>
        </w:rPr>
        <w:drawing>
          <wp:anchor distT="0" distB="0" distL="114300" distR="114300" simplePos="0" relativeHeight="251658243" behindDoc="0" locked="0" layoutInCell="1" allowOverlap="1" wp14:anchorId="57F11CCB" wp14:editId="53B3344B">
            <wp:simplePos x="0" y="0"/>
            <wp:positionH relativeFrom="page">
              <wp:posOffset>-203200</wp:posOffset>
            </wp:positionH>
            <wp:positionV relativeFrom="paragraph">
              <wp:posOffset>-1360170</wp:posOffset>
            </wp:positionV>
            <wp:extent cx="7977166" cy="10308178"/>
            <wp:effectExtent l="0" t="0" r="508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977166" cy="10308178"/>
                    </a:xfrm>
                    <a:prstGeom prst="rect">
                      <a:avLst/>
                    </a:prstGeom>
                  </pic:spPr>
                </pic:pic>
              </a:graphicData>
            </a:graphic>
            <wp14:sizeRelH relativeFrom="margin">
              <wp14:pctWidth>0</wp14:pctWidth>
            </wp14:sizeRelH>
            <wp14:sizeRelV relativeFrom="margin">
              <wp14:pctHeight>0</wp14:pctHeight>
            </wp14:sizeRelV>
          </wp:anchor>
        </w:drawing>
      </w:r>
      <w:r w:rsidR="00B65778">
        <w:rPr>
          <w:noProof/>
        </w:rPr>
        <mc:AlternateContent>
          <mc:Choice Requires="wps">
            <w:drawing>
              <wp:anchor distT="0" distB="0" distL="114300" distR="114300" simplePos="0" relativeHeight="251658245" behindDoc="0" locked="0" layoutInCell="1" allowOverlap="1" wp14:anchorId="3903A3C0" wp14:editId="41400ED6">
                <wp:simplePos x="0" y="0"/>
                <wp:positionH relativeFrom="column">
                  <wp:posOffset>2439242</wp:posOffset>
                </wp:positionH>
                <wp:positionV relativeFrom="paragraph">
                  <wp:posOffset>-807277</wp:posOffset>
                </wp:positionV>
                <wp:extent cx="4157330" cy="681990"/>
                <wp:effectExtent l="0" t="0" r="0" b="3810"/>
                <wp:wrapNone/>
                <wp:docPr id="32" name="Cuadro de texto 32"/>
                <wp:cNvGraphicFramePr/>
                <a:graphic xmlns:a="http://schemas.openxmlformats.org/drawingml/2006/main">
                  <a:graphicData uri="http://schemas.microsoft.com/office/word/2010/wordprocessingShape">
                    <wps:wsp>
                      <wps:cNvSpPr txBox="1"/>
                      <wps:spPr>
                        <a:xfrm>
                          <a:off x="0" y="0"/>
                          <a:ext cx="4157330" cy="681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7BDD56" w14:textId="6FF49A95" w:rsidR="009B4B59" w:rsidRPr="00B65778" w:rsidRDefault="00C937AF" w:rsidP="009B4B59">
                            <w:pPr>
                              <w:jc w:val="left"/>
                              <w:rPr>
                                <w:rFonts w:ascii="Barlow Medium" w:hAnsi="Barlow Medium"/>
                                <w:color w:val="FFFFFF" w:themeColor="background1"/>
                                <w:sz w:val="44"/>
                                <w:szCs w:val="44"/>
                              </w:rPr>
                            </w:pPr>
                            <w:r w:rsidRPr="00B65778">
                              <w:rPr>
                                <w:rFonts w:ascii="Barlow Medium" w:hAnsi="Barlow Medium"/>
                                <w:b/>
                                <w:bCs/>
                                <w:color w:val="FFFFFF" w:themeColor="background1"/>
                                <w:sz w:val="44"/>
                                <w:szCs w:val="44"/>
                              </w:rPr>
                              <w:t>SECURING</w:t>
                            </w:r>
                            <w:r w:rsidRPr="00B65778">
                              <w:rPr>
                                <w:rFonts w:ascii="Barlow Medium" w:hAnsi="Barlow Medium"/>
                                <w:color w:val="FFFFFF" w:themeColor="background1"/>
                                <w:sz w:val="44"/>
                                <w:szCs w:val="44"/>
                              </w:rPr>
                              <w:t xml:space="preserve"> </w:t>
                            </w:r>
                            <w:r w:rsidR="00331F60" w:rsidRPr="00B65778">
                              <w:rPr>
                                <w:rFonts w:ascii="Barlow Medium" w:hAnsi="Barlow Medium"/>
                                <w:color w:val="FFFFFF" w:themeColor="background1"/>
                                <w:sz w:val="44"/>
                                <w:szCs w:val="44"/>
                              </w:rPr>
                              <w:t xml:space="preserve"> </w:t>
                            </w:r>
                            <w:r w:rsidRPr="00B65778">
                              <w:rPr>
                                <w:rFonts w:ascii="Barlow Medium" w:hAnsi="Barlow Medium"/>
                                <w:color w:val="FFFFFF" w:themeColor="background1"/>
                                <w:sz w:val="44"/>
                                <w:szCs w:val="44"/>
                              </w:rPr>
                              <w:t>THE WAY FORWARD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3A3C0" id="Cuadro de texto 32" o:spid="_x0000_s1029" type="#_x0000_t202" style="position:absolute;margin-left:192.05pt;margin-top:-63.55pt;width:327.35pt;height:53.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" filled="f" stroked="f" strokeweight=".5pt">
                <v:textbox>
                  <w:txbxContent>
                    <w:p w14:paraId="557BDD56" w14:textId="6FF49A95" w:rsidR="009B4B59" w:rsidRPr="00B65778" w:rsidRDefault="00C937AF" w:rsidP="009B4B59">
                      <w:pPr>
                        <w:jc w:val="left"/>
                        <w:rPr>
                          <w:rFonts w:ascii="Barlow Medium" w:hAnsi="Barlow Medium"/>
                          <w:color w:val="FFFFFF" w:themeColor="background1"/>
                          <w:sz w:val="44"/>
                          <w:szCs w:val="44"/>
                        </w:rPr>
                      </w:pPr>
                      <w:r w:rsidRPr="00B65778">
                        <w:rPr>
                          <w:rFonts w:ascii="Barlow Medium" w:hAnsi="Barlow Medium"/>
                          <w:b/>
                          <w:bCs/>
                          <w:color w:val="FFFFFF" w:themeColor="background1"/>
                          <w:sz w:val="44"/>
                          <w:szCs w:val="44"/>
                        </w:rPr>
                        <w:t>SECURING</w:t>
                      </w:r>
                      <w:r w:rsidRPr="00B65778">
                        <w:rPr>
                          <w:rFonts w:ascii="Barlow Medium" w:hAnsi="Barlow Medium"/>
                          <w:color w:val="FFFFFF" w:themeColor="background1"/>
                          <w:sz w:val="44"/>
                          <w:szCs w:val="44"/>
                        </w:rPr>
                        <w:t xml:space="preserve"> </w:t>
                      </w:r>
                      <w:r w:rsidR="00331F60" w:rsidRPr="00B65778">
                        <w:rPr>
                          <w:rFonts w:ascii="Barlow Medium" w:hAnsi="Barlow Medium"/>
                          <w:color w:val="FFFFFF" w:themeColor="background1"/>
                          <w:sz w:val="44"/>
                          <w:szCs w:val="44"/>
                        </w:rPr>
                        <w:t xml:space="preserve"> </w:t>
                      </w:r>
                      <w:r w:rsidRPr="00B65778">
                        <w:rPr>
                          <w:rFonts w:ascii="Barlow Medium" w:hAnsi="Barlow Medium"/>
                          <w:color w:val="FFFFFF" w:themeColor="background1"/>
                          <w:sz w:val="44"/>
                          <w:szCs w:val="44"/>
                        </w:rPr>
                        <w:t>THE WAY FORWARD</w:t>
                      </w:r>
                    </w:p>
                  </w:txbxContent>
                </v:textbox>
              </v:shape>
            </w:pict>
          </mc:Fallback>
        </mc:AlternateContent>
      </w:r>
      <w:r w:rsidR="00977FB6">
        <w:rPr>
          <w:noProof/>
        </w:rPr>
        <mc:AlternateContent>
          <mc:Choice Requires="wps">
            <w:drawing>
              <wp:anchor distT="0" distB="0" distL="114300" distR="114300" simplePos="0" relativeHeight="251658247" behindDoc="0" locked="0" layoutInCell="1" allowOverlap="1" wp14:anchorId="1A6B1CA6" wp14:editId="529AE5D6">
                <wp:simplePos x="0" y="0"/>
                <wp:positionH relativeFrom="page">
                  <wp:posOffset>3984924</wp:posOffset>
                </wp:positionH>
                <wp:positionV relativeFrom="paragraph">
                  <wp:posOffset>1540774</wp:posOffset>
                </wp:positionV>
                <wp:extent cx="3365380" cy="283845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3365380" cy="283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7BEB6D" w14:textId="1CF73378" w:rsidR="00C937AF" w:rsidRPr="00977FB6" w:rsidRDefault="00331F60" w:rsidP="00A61A00">
                            <w:pPr>
                              <w:jc w:val="right"/>
                              <w:rPr>
                                <w:rFonts w:ascii="Barlow Medium" w:hAnsi="Barlow Medium"/>
                                <w:color w:val="FFFFFF" w:themeColor="background1"/>
                                <w:sz w:val="40"/>
                                <w:szCs w:val="40"/>
                              </w:rPr>
                            </w:pPr>
                            <w:r w:rsidRPr="00977FB6">
                              <w:rPr>
                                <w:rFonts w:ascii="Barlow Medium" w:hAnsi="Barlow Medium"/>
                                <w:b/>
                                <w:bCs/>
                                <w:color w:val="FFFFFF" w:themeColor="background1"/>
                                <w:sz w:val="40"/>
                                <w:szCs w:val="40"/>
                              </w:rPr>
                              <w:t>ASEGURAMOS</w:t>
                            </w:r>
                            <w:r w:rsidRPr="00977FB6">
                              <w:rPr>
                                <w:rFonts w:ascii="Barlow Medium" w:hAnsi="Barlow Medium"/>
                                <w:color w:val="FFFFFF" w:themeColor="background1"/>
                                <w:sz w:val="40"/>
                                <w:szCs w:val="40"/>
                              </w:rPr>
                              <w:t xml:space="preserve"> EL CAMINO</w:t>
                            </w:r>
                            <w:r w:rsidRPr="00977FB6">
                              <w:rPr>
                                <w:rFonts w:ascii="Barlow Medium" w:hAnsi="Barlow Medium"/>
                                <w:b/>
                                <w:bCs/>
                                <w:color w:val="FFFFFF" w:themeColor="background1"/>
                                <w:sz w:val="40"/>
                                <w:szCs w:val="40"/>
                              </w:rPr>
                              <w:t xml:space="preserve">, </w:t>
                            </w:r>
                            <w:r w:rsidRPr="00977FB6">
                              <w:rPr>
                                <w:rFonts w:ascii="Barlow Medium" w:hAnsi="Barlow Medium"/>
                                <w:color w:val="FFFFFF" w:themeColor="background1"/>
                                <w:sz w:val="40"/>
                                <w:szCs w:val="40"/>
                              </w:rPr>
                              <w:t xml:space="preserve">OFRECIENDO </w:t>
                            </w:r>
                            <w:r w:rsidRPr="00977FB6">
                              <w:rPr>
                                <w:rFonts w:ascii="Barlow Medium" w:hAnsi="Barlow Medium"/>
                                <w:b/>
                                <w:bCs/>
                                <w:color w:val="FFFFFF" w:themeColor="background1"/>
                                <w:sz w:val="40"/>
                                <w:szCs w:val="40"/>
                              </w:rPr>
                              <w:t>PROTECCION INTEGRAL DE RIESGOS</w:t>
                            </w:r>
                            <w:r w:rsidRPr="00977FB6">
                              <w:rPr>
                                <w:rFonts w:ascii="Barlow Medium" w:hAnsi="Barlow Medium"/>
                                <w:color w:val="FFFFFF" w:themeColor="background1"/>
                                <w:sz w:val="40"/>
                                <w:szCs w:val="40"/>
                              </w:rPr>
                              <w:t xml:space="preserve"> CIBERNETICOS A TRAVÉS DE NUESTRAS SOLUCIONES Y SERVICIOS DE </w:t>
                            </w:r>
                            <w:r w:rsidRPr="00977FB6">
                              <w:rPr>
                                <w:rFonts w:ascii="Barlow Medium" w:hAnsi="Barlow Medium"/>
                                <w:b/>
                                <w:bCs/>
                                <w:color w:val="FFFFFF" w:themeColor="background1"/>
                                <w:sz w:val="40"/>
                                <w:szCs w:val="40"/>
                              </w:rPr>
                              <w:t>CIBERSEGURIDAD</w:t>
                            </w:r>
                            <w:r w:rsidRPr="00977FB6">
                              <w:rPr>
                                <w:rFonts w:ascii="Barlow Medium" w:hAnsi="Barlow Medium"/>
                                <w:color w:val="FFFFFF" w:themeColor="background1"/>
                                <w:sz w:val="40"/>
                                <w:szCs w:val="40"/>
                              </w:rPr>
                              <w:t xml:space="preserve"> </w:t>
                            </w:r>
                            <w:r w:rsidR="00977FB6">
                              <w:rPr>
                                <w:rFonts w:ascii="Barlow Medium" w:hAnsi="Barlow Medium"/>
                                <w:color w:val="FFFFFF" w:themeColor="background1"/>
                                <w:sz w:val="40"/>
                                <w:szCs w:val="40"/>
                              </w:rPr>
                              <w:t>EN</w:t>
                            </w:r>
                            <w:r w:rsidRPr="00977FB6">
                              <w:rPr>
                                <w:rFonts w:ascii="Barlow Medium" w:hAnsi="Barlow Medium"/>
                                <w:color w:val="FFFFFF" w:themeColor="background1"/>
                                <w:sz w:val="40"/>
                                <w:szCs w:val="40"/>
                              </w:rPr>
                              <w:t>360</w:t>
                            </w:r>
                            <w:r w:rsidR="00977FB6">
                              <w:rPr>
                                <w:rFonts w:ascii="Barlow Medium" w:hAnsi="Barlow Medium"/>
                                <w:color w:val="FFFFFF" w:themeColor="background1"/>
                                <w:sz w:val="40"/>
                                <w:szCs w:val="40"/>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B1CA6" id="Cuadro de texto 37" o:spid="_x0000_s1030" type="#_x0000_t202" style="position:absolute;margin-left:313.75pt;margin-top:121.3pt;width:265pt;height:223.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" filled="f" stroked="f" strokeweight=".5pt">
                <v:textbox>
                  <w:txbxContent>
                    <w:p w14:paraId="277BEB6D" w14:textId="1CF73378" w:rsidR="00C937AF" w:rsidRPr="00977FB6" w:rsidRDefault="00331F60" w:rsidP="00A61A00">
                      <w:pPr>
                        <w:jc w:val="right"/>
                        <w:rPr>
                          <w:rFonts w:ascii="Barlow Medium" w:hAnsi="Barlow Medium"/>
                          <w:color w:val="FFFFFF" w:themeColor="background1"/>
                          <w:sz w:val="40"/>
                          <w:szCs w:val="40"/>
                        </w:rPr>
                      </w:pPr>
                      <w:r w:rsidRPr="00977FB6">
                        <w:rPr>
                          <w:rFonts w:ascii="Barlow Medium" w:hAnsi="Barlow Medium"/>
                          <w:b/>
                          <w:bCs/>
                          <w:color w:val="FFFFFF" w:themeColor="background1"/>
                          <w:sz w:val="40"/>
                          <w:szCs w:val="40"/>
                        </w:rPr>
                        <w:t>ASEGURAMOS</w:t>
                      </w:r>
                      <w:r w:rsidRPr="00977FB6">
                        <w:rPr>
                          <w:rFonts w:ascii="Barlow Medium" w:hAnsi="Barlow Medium"/>
                          <w:color w:val="FFFFFF" w:themeColor="background1"/>
                          <w:sz w:val="40"/>
                          <w:szCs w:val="40"/>
                        </w:rPr>
                        <w:t xml:space="preserve"> EL CAMINO</w:t>
                      </w:r>
                      <w:r w:rsidRPr="00977FB6">
                        <w:rPr>
                          <w:rFonts w:ascii="Barlow Medium" w:hAnsi="Barlow Medium"/>
                          <w:b/>
                          <w:bCs/>
                          <w:color w:val="FFFFFF" w:themeColor="background1"/>
                          <w:sz w:val="40"/>
                          <w:szCs w:val="40"/>
                        </w:rPr>
                        <w:t xml:space="preserve">, </w:t>
                      </w:r>
                      <w:r w:rsidRPr="00977FB6">
                        <w:rPr>
                          <w:rFonts w:ascii="Barlow Medium" w:hAnsi="Barlow Medium"/>
                          <w:color w:val="FFFFFF" w:themeColor="background1"/>
                          <w:sz w:val="40"/>
                          <w:szCs w:val="40"/>
                        </w:rPr>
                        <w:t xml:space="preserve">OFRECIENDO </w:t>
                      </w:r>
                      <w:r w:rsidRPr="00977FB6">
                        <w:rPr>
                          <w:rFonts w:ascii="Barlow Medium" w:hAnsi="Barlow Medium"/>
                          <w:b/>
                          <w:bCs/>
                          <w:color w:val="FFFFFF" w:themeColor="background1"/>
                          <w:sz w:val="40"/>
                          <w:szCs w:val="40"/>
                        </w:rPr>
                        <w:t>PROTECCION INTEGRAL DE RIESGOS</w:t>
                      </w:r>
                      <w:r w:rsidRPr="00977FB6">
                        <w:rPr>
                          <w:rFonts w:ascii="Barlow Medium" w:hAnsi="Barlow Medium"/>
                          <w:color w:val="FFFFFF" w:themeColor="background1"/>
                          <w:sz w:val="40"/>
                          <w:szCs w:val="40"/>
                        </w:rPr>
                        <w:t xml:space="preserve"> CIBERNETICOS A TRAVÉS DE NUESTRAS SOLUCIONES Y SERVICIOS DE </w:t>
                      </w:r>
                      <w:r w:rsidRPr="00977FB6">
                        <w:rPr>
                          <w:rFonts w:ascii="Barlow Medium" w:hAnsi="Barlow Medium"/>
                          <w:b/>
                          <w:bCs/>
                          <w:color w:val="FFFFFF" w:themeColor="background1"/>
                          <w:sz w:val="40"/>
                          <w:szCs w:val="40"/>
                        </w:rPr>
                        <w:t>CIBERSEGURIDAD</w:t>
                      </w:r>
                      <w:r w:rsidRPr="00977FB6">
                        <w:rPr>
                          <w:rFonts w:ascii="Barlow Medium" w:hAnsi="Barlow Medium"/>
                          <w:color w:val="FFFFFF" w:themeColor="background1"/>
                          <w:sz w:val="40"/>
                          <w:szCs w:val="40"/>
                        </w:rPr>
                        <w:t xml:space="preserve"> </w:t>
                      </w:r>
                      <w:r w:rsidR="00977FB6">
                        <w:rPr>
                          <w:rFonts w:ascii="Barlow Medium" w:hAnsi="Barlow Medium"/>
                          <w:color w:val="FFFFFF" w:themeColor="background1"/>
                          <w:sz w:val="40"/>
                          <w:szCs w:val="40"/>
                        </w:rPr>
                        <w:t>EN</w:t>
                      </w:r>
                      <w:r w:rsidRPr="00977FB6">
                        <w:rPr>
                          <w:rFonts w:ascii="Barlow Medium" w:hAnsi="Barlow Medium"/>
                          <w:color w:val="FFFFFF" w:themeColor="background1"/>
                          <w:sz w:val="40"/>
                          <w:szCs w:val="40"/>
                        </w:rPr>
                        <w:t>360</w:t>
                      </w:r>
                      <w:r w:rsidR="00977FB6">
                        <w:rPr>
                          <w:rFonts w:ascii="Barlow Medium" w:hAnsi="Barlow Medium"/>
                          <w:color w:val="FFFFFF" w:themeColor="background1"/>
                          <w:sz w:val="40"/>
                          <w:szCs w:val="40"/>
                        </w:rPr>
                        <w:t>°</w:t>
                      </w:r>
                    </w:p>
                  </w:txbxContent>
                </v:textbox>
                <w10:wrap anchorx="page"/>
              </v:shape>
            </w:pict>
          </mc:Fallback>
        </mc:AlternateContent>
      </w:r>
      <w:r w:rsidR="00667DF5" w:rsidRPr="008A131F">
        <w:br w:type="page"/>
      </w:r>
    </w:p>
    <w:p w14:paraId="052DD26F" w14:textId="4B14AB33" w:rsidR="00056EF6" w:rsidRPr="00977FB6" w:rsidRDefault="00056EF6" w:rsidP="00977FB6">
      <w:pPr>
        <w:pStyle w:val="NNTitle"/>
      </w:pPr>
      <w:r w:rsidRPr="00977FB6">
        <w:lastRenderedPageBreak/>
        <w:t>Cláusula de confidencialidad</w:t>
      </w:r>
      <w:bookmarkEnd w:id="0"/>
      <w:r w:rsidRPr="00977FB6">
        <w:t xml:space="preserve"> </w:t>
      </w:r>
    </w:p>
    <w:p w14:paraId="49EE984F" w14:textId="7C8364E7" w:rsidR="00056EF6" w:rsidRPr="00380EC0" w:rsidRDefault="00056EF6" w:rsidP="00056EF6">
      <w:pPr>
        <w:rPr>
          <w:szCs w:val="20"/>
        </w:rPr>
      </w:pPr>
      <w:bookmarkStart w:id="5" w:name="_Toc7016461"/>
      <w:bookmarkStart w:id="6" w:name="_Toc17203954"/>
      <w:r w:rsidRPr="00380EC0">
        <w:rPr>
          <w:szCs w:val="20"/>
        </w:rPr>
        <w:t xml:space="preserve">Este documento ha sido generado en respuesta al requerimiento de </w:t>
      </w:r>
      <w:sdt>
        <w:sdtPr>
          <w:rPr>
            <w:b/>
            <w:bCs/>
            <w:color w:val="auto"/>
            <w:szCs w:val="20"/>
          </w:rPr>
          <w:alias w:val="Cliente"/>
          <w:tag w:val="Cliente"/>
          <w:id w:val="162511532"/>
          <w:placeholder>
            <w:docPart w:val="50EFF39EF7AC48C6BF4304ABD88AFF5C"/>
          </w:placeholder>
          <w:dataBinding w:prefixMappings="xmlns:ns0='http://schemas.openxmlformats.org/officeDocument/2006/extended-properties' " w:xpath="/ns0:Properties[1]/ns0:Company[1]" w:storeItemID="{6668398D-A668-4E3E-A5EB-62B293D839F1}"/>
          <w:text/>
        </w:sdtPr>
        <w:sdtContent>
          <w:r w:rsidR="00C15EC8">
            <w:rPr>
              <w:b/>
              <w:bCs/>
              <w:color w:val="auto"/>
              <w:szCs w:val="20"/>
            </w:rPr>
            <w:t>CLIENTE</w:t>
          </w:r>
        </w:sdtContent>
      </w:sdt>
      <w:r w:rsidRPr="00380EC0">
        <w:rPr>
          <w:szCs w:val="20"/>
        </w:rPr>
        <w:t>, por tanto, la información contenida en él es única, original, confidencial e intransferible.</w:t>
      </w:r>
    </w:p>
    <w:p w14:paraId="6155DA13" w14:textId="59A831C3" w:rsidR="00056EF6" w:rsidRPr="00380EC0" w:rsidRDefault="00056EF6" w:rsidP="00056EF6">
      <w:pPr>
        <w:rPr>
          <w:szCs w:val="20"/>
        </w:rPr>
      </w:pPr>
      <w:r w:rsidRPr="00380EC0">
        <w:rPr>
          <w:szCs w:val="20"/>
        </w:rPr>
        <w:t xml:space="preserve">Con respecto a este último punto </w:t>
      </w:r>
      <w:r w:rsidR="00C15EC8">
        <w:rPr>
          <w:szCs w:val="20"/>
        </w:rPr>
        <w:t>MANDANTE</w:t>
      </w:r>
      <w:r w:rsidRPr="00380EC0">
        <w:rPr>
          <w:szCs w:val="20"/>
        </w:rPr>
        <w:t xml:space="preserve"> S.A. presenta </w:t>
      </w:r>
      <w:r w:rsidR="00F800BD">
        <w:rPr>
          <w:szCs w:val="20"/>
        </w:rPr>
        <w:t>e</w:t>
      </w:r>
      <w:r w:rsidRPr="00380EC0">
        <w:rPr>
          <w:szCs w:val="20"/>
        </w:rPr>
        <w:t>ste documento entendiendo que el mismo será mantenido bajo estricta confidencialidad por parte del cliente, y que la información contenida será utilizada solo con fines relacionados a la evaluación de los servicios propuestos.</w:t>
      </w:r>
    </w:p>
    <w:p w14:paraId="359C00C4" w14:textId="58BB79F6" w:rsidR="00056EF6" w:rsidRPr="00380EC0" w:rsidRDefault="00056EF6" w:rsidP="00056EF6">
      <w:pPr>
        <w:rPr>
          <w:szCs w:val="20"/>
        </w:rPr>
      </w:pPr>
      <w:r w:rsidRPr="00380EC0">
        <w:rPr>
          <w:szCs w:val="20"/>
        </w:rPr>
        <w:t>Al aceptar y evaluar la presente cotización</w:t>
      </w:r>
      <w:r w:rsidR="001C3C84">
        <w:rPr>
          <w:szCs w:val="20"/>
        </w:rPr>
        <w:t xml:space="preserve"> </w:t>
      </w:r>
      <w:sdt>
        <w:sdtPr>
          <w:rPr>
            <w:b/>
            <w:bCs/>
            <w:szCs w:val="20"/>
          </w:rPr>
          <w:alias w:val="Título"/>
          <w:tag w:val="Título"/>
          <w:id w:val="735598253"/>
          <w:dataBinding w:prefixMappings="xmlns:ns0='http://purl.org/dc/elements/1.1/' xmlns:ns1='http://schemas.openxmlformats.org/package/2006/metadata/core-properties' " w:xpath="/ns1:coreProperties[1]/ns0:title[1]" w:storeItemID="{6C3C8BC8-F283-45AE-878A-BAB7291924A1}"/>
          <w:text/>
        </w:sdtPr>
        <w:sdtContent>
          <w:r w:rsidR="0051699C">
            <w:rPr>
              <w:b/>
              <w:bCs/>
              <w:szCs w:val="20"/>
            </w:rPr>
            <w:t>Solución Fortinet FortiClient VPN/ZTNA</w:t>
          </w:r>
        </w:sdtContent>
      </w:sdt>
      <w:r w:rsidRPr="00380EC0">
        <w:rPr>
          <w:szCs w:val="20"/>
        </w:rPr>
        <w:t>, asume la obligación de mantener absoluta reserva respecto a la información contenida en la misma, así mismo se compromete a no divulgar, copiar, difundir y/o transferir este documento en su totalidad o parcialidad.</w:t>
      </w:r>
    </w:p>
    <w:p w14:paraId="3CD62E54" w14:textId="7B5A1036" w:rsidR="00056EF6" w:rsidRDefault="00056EF6" w:rsidP="00056EF6">
      <w:pPr>
        <w:rPr>
          <w:szCs w:val="20"/>
        </w:rPr>
      </w:pPr>
      <w:r w:rsidRPr="00380EC0">
        <w:rPr>
          <w:szCs w:val="20"/>
        </w:rPr>
        <w:t xml:space="preserve">Una vez realizado un acuerdo de prestación de servicios a través de la firma de un contrato entre </w:t>
      </w:r>
      <w:sdt>
        <w:sdtPr>
          <w:rPr>
            <w:color w:val="auto"/>
            <w:szCs w:val="20"/>
          </w:rPr>
          <w:alias w:val="Cliente"/>
          <w:tag w:val="Cliente"/>
          <w:id w:val="-1259125748"/>
          <w:placeholder>
            <w:docPart w:val="ED50F8FBBCE54792A59303C95B94583A"/>
          </w:placeholder>
          <w:dataBinding w:prefixMappings="xmlns:ns0='http://schemas.openxmlformats.org/officeDocument/2006/extended-properties' " w:xpath="/ns0:Properties[1]/ns0:Company[1]" w:storeItemID="{6668398D-A668-4E3E-A5EB-62B293D839F1}"/>
          <w:text/>
        </w:sdtPr>
        <w:sdtContent>
          <w:r w:rsidR="00C15EC8">
            <w:rPr>
              <w:color w:val="auto"/>
              <w:szCs w:val="20"/>
            </w:rPr>
            <w:t>CLIENTE</w:t>
          </w:r>
        </w:sdtContent>
      </w:sdt>
      <w:r w:rsidR="009B370D">
        <w:rPr>
          <w:color w:val="auto"/>
          <w:szCs w:val="20"/>
        </w:rPr>
        <w:t xml:space="preserve"> </w:t>
      </w:r>
      <w:r w:rsidR="00A64AC7">
        <w:rPr>
          <w:rFonts w:eastAsia="Times New Roman"/>
          <w:b/>
          <w:szCs w:val="20"/>
        </w:rPr>
        <w:t xml:space="preserve"> </w:t>
      </w:r>
      <w:r w:rsidRPr="00380EC0">
        <w:rPr>
          <w:szCs w:val="20"/>
        </w:rPr>
        <w:t xml:space="preserve">y </w:t>
      </w:r>
      <w:r w:rsidR="00C15EC8">
        <w:rPr>
          <w:szCs w:val="20"/>
        </w:rPr>
        <w:t>MANDANTE</w:t>
      </w:r>
      <w:r w:rsidRPr="00380EC0">
        <w:rPr>
          <w:szCs w:val="20"/>
        </w:rPr>
        <w:t xml:space="preserve"> S.A. se fijarán nuevas condiciones para la utilización de esta información.</w:t>
      </w:r>
    </w:p>
    <w:p w14:paraId="068E3D6B" w14:textId="77777777" w:rsidR="009B370D" w:rsidRPr="00380EC0" w:rsidRDefault="009B370D" w:rsidP="00056EF6">
      <w:pPr>
        <w:rPr>
          <w:szCs w:val="20"/>
        </w:rPr>
      </w:pPr>
    </w:p>
    <w:p w14:paraId="7FBC1F28" w14:textId="77777777" w:rsidR="00056EF6" w:rsidRPr="00315958" w:rsidRDefault="00056EF6" w:rsidP="00977FB6">
      <w:pPr>
        <w:pStyle w:val="NNTitle"/>
      </w:pPr>
      <w:r w:rsidRPr="00315958">
        <w:t>Historial de Cambios</w:t>
      </w:r>
      <w:bookmarkEnd w:id="5"/>
      <w:bookmarkEnd w:id="6"/>
      <w:r w:rsidRPr="00315958">
        <w:tab/>
      </w:r>
    </w:p>
    <w:tbl>
      <w:tblPr>
        <w:tblStyle w:val="Tabladelista3-nfasis6"/>
        <w:tblW w:w="5000" w:type="pct"/>
        <w:tblLook w:val="04A0" w:firstRow="1" w:lastRow="0" w:firstColumn="1" w:lastColumn="0" w:noHBand="0" w:noVBand="1"/>
      </w:tblPr>
      <w:tblGrid>
        <w:gridCol w:w="4107"/>
        <w:gridCol w:w="1275"/>
        <w:gridCol w:w="2265"/>
        <w:gridCol w:w="1181"/>
      </w:tblGrid>
      <w:tr w:rsidR="009B370D" w:rsidRPr="009B370D" w14:paraId="46163EAE" w14:textId="77777777" w:rsidTr="008B3398">
        <w:trPr>
          <w:cnfStyle w:val="100000000000" w:firstRow="1" w:lastRow="0" w:firstColumn="0" w:lastColumn="0" w:oddVBand="0" w:evenVBand="0" w:oddHBand="0" w:evenHBand="0" w:firstRowFirstColumn="0" w:firstRowLastColumn="0" w:lastRowFirstColumn="0" w:lastRowLastColumn="0"/>
          <w:trHeight w:val="351"/>
        </w:trPr>
        <w:tc>
          <w:tcPr>
            <w:cnfStyle w:val="001000000100" w:firstRow="0" w:lastRow="0" w:firstColumn="1" w:lastColumn="0" w:oddVBand="0" w:evenVBand="0" w:oddHBand="0" w:evenHBand="0" w:firstRowFirstColumn="1" w:firstRowLastColumn="0" w:lastRowFirstColumn="0" w:lastRowLastColumn="0"/>
            <w:tcW w:w="2326" w:type="pct"/>
          </w:tcPr>
          <w:p w14:paraId="6F044F25" w14:textId="77777777" w:rsidR="00056EF6" w:rsidRPr="009B370D" w:rsidRDefault="00056EF6" w:rsidP="00A9075E">
            <w:pPr>
              <w:jc w:val="center"/>
              <w:rPr>
                <w:rFonts w:eastAsia="Calibri"/>
                <w:b w:val="0"/>
                <w:color w:val="FFFFFF" w:themeColor="background1"/>
                <w:sz w:val="22"/>
                <w:szCs w:val="20"/>
              </w:rPr>
            </w:pPr>
            <w:r w:rsidRPr="009B370D">
              <w:rPr>
                <w:rFonts w:eastAsia="Calibri"/>
                <w:color w:val="FFFFFF" w:themeColor="background1"/>
                <w:sz w:val="22"/>
                <w:szCs w:val="20"/>
              </w:rPr>
              <w:t>Nombre del fichero</w:t>
            </w:r>
          </w:p>
        </w:tc>
        <w:tc>
          <w:tcPr>
            <w:tcW w:w="722" w:type="pct"/>
          </w:tcPr>
          <w:p w14:paraId="135D23F9" w14:textId="77777777" w:rsidR="00056EF6" w:rsidRPr="009B370D" w:rsidRDefault="00056EF6" w:rsidP="00A9075E">
            <w:pPr>
              <w:jc w:val="center"/>
              <w:cnfStyle w:val="100000000000" w:firstRow="1" w:lastRow="0" w:firstColumn="0" w:lastColumn="0" w:oddVBand="0" w:evenVBand="0" w:oddHBand="0" w:evenHBand="0" w:firstRowFirstColumn="0" w:firstRowLastColumn="0" w:lastRowFirstColumn="0" w:lastRowLastColumn="0"/>
              <w:rPr>
                <w:rFonts w:eastAsia="Calibri"/>
                <w:b w:val="0"/>
                <w:color w:val="FFFFFF" w:themeColor="background1"/>
                <w:sz w:val="22"/>
                <w:szCs w:val="20"/>
              </w:rPr>
            </w:pPr>
            <w:r w:rsidRPr="009B370D">
              <w:rPr>
                <w:rFonts w:eastAsia="Calibri"/>
                <w:color w:val="FFFFFF" w:themeColor="background1"/>
                <w:sz w:val="22"/>
                <w:szCs w:val="20"/>
              </w:rPr>
              <w:t>Versión</w:t>
            </w:r>
          </w:p>
        </w:tc>
        <w:tc>
          <w:tcPr>
            <w:tcW w:w="1283" w:type="pct"/>
          </w:tcPr>
          <w:p w14:paraId="7739BFBA" w14:textId="77777777" w:rsidR="00056EF6" w:rsidRPr="009B370D" w:rsidRDefault="00056EF6" w:rsidP="00A9075E">
            <w:pPr>
              <w:jc w:val="center"/>
              <w:cnfStyle w:val="100000000000" w:firstRow="1" w:lastRow="0" w:firstColumn="0" w:lastColumn="0" w:oddVBand="0" w:evenVBand="0" w:oddHBand="0" w:evenHBand="0" w:firstRowFirstColumn="0" w:firstRowLastColumn="0" w:lastRowFirstColumn="0" w:lastRowLastColumn="0"/>
              <w:rPr>
                <w:rFonts w:eastAsia="Calibri"/>
                <w:b w:val="0"/>
                <w:color w:val="FFFFFF" w:themeColor="background1"/>
                <w:sz w:val="22"/>
                <w:szCs w:val="20"/>
              </w:rPr>
            </w:pPr>
            <w:r w:rsidRPr="009B370D">
              <w:rPr>
                <w:rFonts w:eastAsia="Calibri"/>
                <w:color w:val="FFFFFF" w:themeColor="background1"/>
                <w:sz w:val="22"/>
                <w:szCs w:val="20"/>
              </w:rPr>
              <w:t>Resumen de cambios</w:t>
            </w:r>
          </w:p>
        </w:tc>
        <w:tc>
          <w:tcPr>
            <w:tcW w:w="669" w:type="pct"/>
          </w:tcPr>
          <w:p w14:paraId="7D7D2C37" w14:textId="77777777" w:rsidR="00056EF6" w:rsidRPr="009B370D" w:rsidRDefault="00056EF6" w:rsidP="00A9075E">
            <w:pPr>
              <w:jc w:val="center"/>
              <w:cnfStyle w:val="100000000000" w:firstRow="1" w:lastRow="0" w:firstColumn="0" w:lastColumn="0" w:oddVBand="0" w:evenVBand="0" w:oddHBand="0" w:evenHBand="0" w:firstRowFirstColumn="0" w:firstRowLastColumn="0" w:lastRowFirstColumn="0" w:lastRowLastColumn="0"/>
              <w:rPr>
                <w:rFonts w:eastAsia="Calibri"/>
                <w:b w:val="0"/>
                <w:color w:val="FFFFFF" w:themeColor="background1"/>
                <w:sz w:val="22"/>
                <w:szCs w:val="20"/>
              </w:rPr>
            </w:pPr>
            <w:r w:rsidRPr="009B370D">
              <w:rPr>
                <w:rFonts w:eastAsia="Calibri"/>
                <w:color w:val="FFFFFF" w:themeColor="background1"/>
                <w:sz w:val="22"/>
                <w:szCs w:val="20"/>
              </w:rPr>
              <w:t>Fecha</w:t>
            </w:r>
          </w:p>
        </w:tc>
      </w:tr>
      <w:tr w:rsidR="00056EF6" w:rsidRPr="00F53118" w14:paraId="0C37BC39" w14:textId="77777777" w:rsidTr="008B3398">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2326" w:type="pct"/>
          </w:tcPr>
          <w:p w14:paraId="5E6F670F" w14:textId="302568D7" w:rsidR="00056EF6" w:rsidRPr="00F53118" w:rsidRDefault="00F53118" w:rsidP="00A9075E">
            <w:pPr>
              <w:jc w:val="center"/>
              <w:rPr>
                <w:b w:val="0"/>
                <w:bCs w:val="0"/>
              </w:rPr>
            </w:pPr>
            <w:r w:rsidRPr="00F53118">
              <w:rPr>
                <w:b w:val="0"/>
                <w:bCs w:val="0"/>
              </w:rPr>
              <w:t>Versión inicial de propuesta técnica</w:t>
            </w:r>
          </w:p>
        </w:tc>
        <w:tc>
          <w:tcPr>
            <w:tcW w:w="722" w:type="pct"/>
          </w:tcPr>
          <w:p w14:paraId="72D1A015" w14:textId="584DD832" w:rsidR="00056EF6" w:rsidRPr="00F53118" w:rsidRDefault="00F53118" w:rsidP="00A9075E">
            <w:pPr>
              <w:jc w:val="center"/>
              <w:cnfStyle w:val="000000100000" w:firstRow="0" w:lastRow="0" w:firstColumn="0" w:lastColumn="0" w:oddVBand="0" w:evenVBand="0" w:oddHBand="1" w:evenHBand="0" w:firstRowFirstColumn="0" w:firstRowLastColumn="0" w:lastRowFirstColumn="0" w:lastRowLastColumn="0"/>
            </w:pPr>
            <w:r w:rsidRPr="00F53118">
              <w:t>1.0</w:t>
            </w:r>
          </w:p>
        </w:tc>
        <w:tc>
          <w:tcPr>
            <w:tcW w:w="1283" w:type="pct"/>
          </w:tcPr>
          <w:p w14:paraId="6EF74C92" w14:textId="77777777" w:rsidR="00056EF6" w:rsidRPr="00F53118" w:rsidRDefault="00056EF6" w:rsidP="00A9075E">
            <w:pPr>
              <w:jc w:val="center"/>
              <w:cnfStyle w:val="000000100000" w:firstRow="0" w:lastRow="0" w:firstColumn="0" w:lastColumn="0" w:oddVBand="0" w:evenVBand="0" w:oddHBand="1" w:evenHBand="0" w:firstRowFirstColumn="0" w:firstRowLastColumn="0" w:lastRowFirstColumn="0" w:lastRowLastColumn="0"/>
            </w:pPr>
          </w:p>
        </w:tc>
        <w:tc>
          <w:tcPr>
            <w:tcW w:w="669" w:type="pct"/>
          </w:tcPr>
          <w:p w14:paraId="2041827D" w14:textId="3EAF0F09" w:rsidR="00F53118" w:rsidRPr="00F53118" w:rsidRDefault="0008384D" w:rsidP="00A9075E">
            <w:pPr>
              <w:jc w:val="center"/>
              <w:cnfStyle w:val="000000100000" w:firstRow="0" w:lastRow="0" w:firstColumn="0" w:lastColumn="0" w:oddVBand="0" w:evenVBand="0" w:oddHBand="1" w:evenHBand="0" w:firstRowFirstColumn="0" w:firstRowLastColumn="0" w:lastRowFirstColumn="0" w:lastRowLastColumn="0"/>
            </w:pPr>
            <w:r>
              <w:t>18-12-23</w:t>
            </w:r>
          </w:p>
        </w:tc>
      </w:tr>
    </w:tbl>
    <w:p w14:paraId="3C67D4E9" w14:textId="77777777" w:rsidR="009B370D" w:rsidRDefault="009B370D" w:rsidP="00BF4A04">
      <w:pPr>
        <w:pStyle w:val="Ttulo1SinNmero"/>
      </w:pPr>
      <w:bookmarkStart w:id="7" w:name="_Toc476297548"/>
      <w:bookmarkStart w:id="8" w:name="_Toc7016462"/>
      <w:bookmarkStart w:id="9" w:name="_Toc17203955"/>
    </w:p>
    <w:p w14:paraId="513C7CC5" w14:textId="39CE5A37" w:rsidR="00056EF6" w:rsidRPr="00315958" w:rsidRDefault="00056EF6" w:rsidP="00977FB6">
      <w:pPr>
        <w:pStyle w:val="NNTitle"/>
      </w:pPr>
      <w:r w:rsidRPr="00315958">
        <w:t>Clasificación del Documento</w:t>
      </w:r>
      <w:bookmarkEnd w:id="7"/>
      <w:bookmarkEnd w:id="8"/>
      <w:bookmarkEnd w:id="9"/>
    </w:p>
    <w:tbl>
      <w:tblPr>
        <w:tblW w:w="5000" w:type="pct"/>
        <w:tblLook w:val="04A0" w:firstRow="1" w:lastRow="0" w:firstColumn="1" w:lastColumn="0" w:noHBand="0" w:noVBand="1"/>
      </w:tblPr>
      <w:tblGrid>
        <w:gridCol w:w="8838"/>
      </w:tblGrid>
      <w:tr w:rsidR="00056EF6" w:rsidRPr="0078382C" w14:paraId="3936B459" w14:textId="77777777" w:rsidTr="00623CE4">
        <w:trPr>
          <w:trHeight w:val="348"/>
        </w:trPr>
        <w:tc>
          <w:tcPr>
            <w:tcW w:w="5000" w:type="pct"/>
          </w:tcPr>
          <w:p w14:paraId="188B75E6" w14:textId="77777777" w:rsidR="00056EF6" w:rsidRPr="0078382C" w:rsidRDefault="00056EF6" w:rsidP="00623CE4">
            <w:pPr>
              <w:spacing w:before="240"/>
              <w:rPr>
                <w:rFonts w:eastAsia="Calibri"/>
                <w:b/>
                <w:sz w:val="22"/>
                <w:szCs w:val="20"/>
              </w:rPr>
            </w:pPr>
            <w:r w:rsidRPr="0078382C">
              <w:rPr>
                <w:rFonts w:eastAsia="Calibri"/>
                <w:color w:val="005CFF" w:themeColor="accent2"/>
                <w:sz w:val="22"/>
                <w:szCs w:val="20"/>
              </w:rPr>
              <w:t xml:space="preserve">Nivel de Criticidad: </w:t>
            </w:r>
            <w:r w:rsidRPr="0078382C">
              <w:rPr>
                <w:rFonts w:eastAsia="Calibri"/>
                <w:color w:val="FF3D00" w:themeColor="accent5"/>
                <w:szCs w:val="20"/>
              </w:rPr>
              <w:t>Nivel</w:t>
            </w:r>
          </w:p>
        </w:tc>
      </w:tr>
      <w:tr w:rsidR="00056EF6" w:rsidRPr="0078382C" w14:paraId="79EB7230" w14:textId="77777777" w:rsidTr="00623CE4">
        <w:trPr>
          <w:trHeight w:val="806"/>
        </w:trPr>
        <w:tc>
          <w:tcPr>
            <w:tcW w:w="5000" w:type="pct"/>
          </w:tcPr>
          <w:p w14:paraId="02B1923A" w14:textId="77777777" w:rsidR="00056EF6" w:rsidRPr="00231F69" w:rsidRDefault="00056EF6" w:rsidP="00623CE4">
            <w:r w:rsidRPr="00231F69">
              <w:rPr>
                <w:b/>
              </w:rPr>
              <w:t>NOTA DE CONFIDENCIALIDAD:</w:t>
            </w:r>
            <w:r w:rsidRPr="00231F69">
              <w:t xml:space="preserve"> La información contenida en este documento es de CRITICIDAD MEDIA y sólo puede ser utilizada por la organización a la cual se aplica, conforme al apartado CONTROL DE DIFUSIÓN. </w:t>
            </w:r>
          </w:p>
          <w:p w14:paraId="43539E44" w14:textId="77777777" w:rsidR="00056EF6" w:rsidRPr="0078382C" w:rsidRDefault="00056EF6" w:rsidP="00623CE4">
            <w:pPr>
              <w:spacing w:before="240"/>
              <w:rPr>
                <w:rFonts w:eastAsia="Calibri"/>
                <w:b/>
                <w:sz w:val="22"/>
                <w:szCs w:val="20"/>
              </w:rPr>
            </w:pPr>
            <w:r w:rsidRPr="00231F69">
              <w:t>Es responsabilidad de la(s) unidad(es) receptora(s) de este documento su distribución interna, en función de la necesidad de conocer la información contenida en el mismo.</w:t>
            </w:r>
          </w:p>
        </w:tc>
      </w:tr>
    </w:tbl>
    <w:p w14:paraId="4342B65F" w14:textId="043459B7" w:rsidR="00BF495F" w:rsidRDefault="00BF495F">
      <w:pPr>
        <w:spacing w:before="0"/>
        <w:jc w:val="left"/>
        <w:rPr>
          <w:rFonts w:asciiTheme="majorHAnsi" w:eastAsia="Cambria" w:hAnsiTheme="majorHAnsi" w:cstheme="majorHAnsi"/>
          <w:caps/>
          <w:color w:val="015CFF"/>
          <w:sz w:val="28"/>
          <w:szCs w:val="28"/>
          <w:lang w:val="es-ES" w:bidi="fa-IR"/>
        </w:rPr>
      </w:pPr>
    </w:p>
    <w:p w14:paraId="0A88A29C" w14:textId="51F5173E" w:rsidR="00315958" w:rsidRPr="0078382C" w:rsidRDefault="00315958" w:rsidP="00977FB6">
      <w:pPr>
        <w:pStyle w:val="NNTitle"/>
      </w:pPr>
      <w:r w:rsidRPr="00315958">
        <w:lastRenderedPageBreak/>
        <w:t>C</w:t>
      </w:r>
      <w:r>
        <w:t>ontenido</w:t>
      </w:r>
    </w:p>
    <w:bookmarkEnd w:id="1"/>
    <w:p w14:paraId="4DBD0793" w14:textId="2729C015" w:rsidR="00A1653F" w:rsidRDefault="00FF4101">
      <w:pPr>
        <w:pStyle w:val="TDC1"/>
        <w:tabs>
          <w:tab w:val="right" w:leader="dot" w:pos="8828"/>
        </w:tabs>
        <w:rPr>
          <w:rFonts w:eastAsiaTheme="minorEastAsia"/>
          <w:noProof/>
          <w:color w:val="auto"/>
          <w:kern w:val="2"/>
          <w:sz w:val="22"/>
          <w:lang w:eastAsia="es-CL"/>
          <w14:ligatures w14:val="standardContextual"/>
        </w:rPr>
      </w:pPr>
      <w:r>
        <w:rPr>
          <w:rFonts w:ascii="Barlow" w:hAnsi="Barlow"/>
        </w:rPr>
        <w:fldChar w:fldCharType="begin"/>
      </w:r>
      <w:r>
        <w:rPr>
          <w:rFonts w:ascii="Barlow" w:hAnsi="Barlow"/>
        </w:rPr>
        <w:instrText xml:space="preserve"> TOC \o "1-4" \h \z \u </w:instrText>
      </w:r>
      <w:r>
        <w:rPr>
          <w:rFonts w:ascii="Barlow" w:hAnsi="Barlow"/>
        </w:rPr>
        <w:fldChar w:fldCharType="separate"/>
      </w:r>
      <w:hyperlink w:anchor="_Toc154049305" w:history="1">
        <w:r w:rsidR="00A1653F" w:rsidRPr="00040F6D">
          <w:rPr>
            <w:rStyle w:val="Hipervnculo"/>
            <w:noProof/>
          </w:rPr>
          <w:t>1. Solución Propuesta – Forticlient VPN/ZTNA</w:t>
        </w:r>
        <w:r w:rsidR="00A1653F">
          <w:rPr>
            <w:noProof/>
            <w:webHidden/>
          </w:rPr>
          <w:tab/>
        </w:r>
        <w:r w:rsidR="00A1653F">
          <w:rPr>
            <w:noProof/>
            <w:webHidden/>
          </w:rPr>
          <w:fldChar w:fldCharType="begin"/>
        </w:r>
        <w:r w:rsidR="00A1653F">
          <w:rPr>
            <w:noProof/>
            <w:webHidden/>
          </w:rPr>
          <w:instrText xml:space="preserve"> PAGEREF _Toc154049305 \h </w:instrText>
        </w:r>
        <w:r w:rsidR="00A1653F">
          <w:rPr>
            <w:noProof/>
            <w:webHidden/>
          </w:rPr>
        </w:r>
        <w:r w:rsidR="00A1653F">
          <w:rPr>
            <w:noProof/>
            <w:webHidden/>
          </w:rPr>
          <w:fldChar w:fldCharType="separate"/>
        </w:r>
        <w:r w:rsidR="00A1653F">
          <w:rPr>
            <w:noProof/>
            <w:webHidden/>
          </w:rPr>
          <w:t>8</w:t>
        </w:r>
        <w:r w:rsidR="00A1653F">
          <w:rPr>
            <w:noProof/>
            <w:webHidden/>
          </w:rPr>
          <w:fldChar w:fldCharType="end"/>
        </w:r>
      </w:hyperlink>
    </w:p>
    <w:p w14:paraId="67D8809F" w14:textId="0D564B97"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06" w:history="1">
        <w:r w:rsidR="00A1653F" w:rsidRPr="00040F6D">
          <w:rPr>
            <w:rStyle w:val="Hipervnculo"/>
            <w:noProof/>
          </w:rPr>
          <w:t>1.1. Suscripciones ofertadas</w:t>
        </w:r>
        <w:r w:rsidR="00A1653F">
          <w:rPr>
            <w:noProof/>
            <w:webHidden/>
          </w:rPr>
          <w:tab/>
        </w:r>
        <w:r w:rsidR="00A1653F">
          <w:rPr>
            <w:noProof/>
            <w:webHidden/>
          </w:rPr>
          <w:fldChar w:fldCharType="begin"/>
        </w:r>
        <w:r w:rsidR="00A1653F">
          <w:rPr>
            <w:noProof/>
            <w:webHidden/>
          </w:rPr>
          <w:instrText xml:space="preserve"> PAGEREF _Toc154049306 \h </w:instrText>
        </w:r>
        <w:r w:rsidR="00A1653F">
          <w:rPr>
            <w:noProof/>
            <w:webHidden/>
          </w:rPr>
        </w:r>
        <w:r w:rsidR="00A1653F">
          <w:rPr>
            <w:noProof/>
            <w:webHidden/>
          </w:rPr>
          <w:fldChar w:fldCharType="separate"/>
        </w:r>
        <w:r w:rsidR="00A1653F">
          <w:rPr>
            <w:noProof/>
            <w:webHidden/>
          </w:rPr>
          <w:t>8</w:t>
        </w:r>
        <w:r w:rsidR="00A1653F">
          <w:rPr>
            <w:noProof/>
            <w:webHidden/>
          </w:rPr>
          <w:fldChar w:fldCharType="end"/>
        </w:r>
      </w:hyperlink>
    </w:p>
    <w:p w14:paraId="77CB3504" w14:textId="05818612"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07" w:history="1">
        <w:r w:rsidR="00A1653F" w:rsidRPr="00040F6D">
          <w:rPr>
            <w:rStyle w:val="Hipervnculo"/>
            <w:noProof/>
          </w:rPr>
          <w:t>1.2. Capacidades suscripción VPN/ZTNA</w:t>
        </w:r>
        <w:r w:rsidR="00A1653F">
          <w:rPr>
            <w:noProof/>
            <w:webHidden/>
          </w:rPr>
          <w:tab/>
        </w:r>
        <w:r w:rsidR="00A1653F">
          <w:rPr>
            <w:noProof/>
            <w:webHidden/>
          </w:rPr>
          <w:fldChar w:fldCharType="begin"/>
        </w:r>
        <w:r w:rsidR="00A1653F">
          <w:rPr>
            <w:noProof/>
            <w:webHidden/>
          </w:rPr>
          <w:instrText xml:space="preserve"> PAGEREF _Toc154049307 \h </w:instrText>
        </w:r>
        <w:r w:rsidR="00A1653F">
          <w:rPr>
            <w:noProof/>
            <w:webHidden/>
          </w:rPr>
        </w:r>
        <w:r w:rsidR="00A1653F">
          <w:rPr>
            <w:noProof/>
            <w:webHidden/>
          </w:rPr>
          <w:fldChar w:fldCharType="separate"/>
        </w:r>
        <w:r w:rsidR="00A1653F">
          <w:rPr>
            <w:noProof/>
            <w:webHidden/>
          </w:rPr>
          <w:t>8</w:t>
        </w:r>
        <w:r w:rsidR="00A1653F">
          <w:rPr>
            <w:noProof/>
            <w:webHidden/>
          </w:rPr>
          <w:fldChar w:fldCharType="end"/>
        </w:r>
      </w:hyperlink>
    </w:p>
    <w:p w14:paraId="49BDD1D0" w14:textId="3AB2CF3E"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08" w:history="1">
        <w:r w:rsidR="00A1653F" w:rsidRPr="00040F6D">
          <w:rPr>
            <w:rStyle w:val="Hipervnculo"/>
            <w:noProof/>
          </w:rPr>
          <w:t>1.3. Funciones de la suscripción por plataforma y requerimientos</w:t>
        </w:r>
        <w:r w:rsidR="00A1653F">
          <w:rPr>
            <w:noProof/>
            <w:webHidden/>
          </w:rPr>
          <w:tab/>
        </w:r>
        <w:r w:rsidR="00A1653F">
          <w:rPr>
            <w:noProof/>
            <w:webHidden/>
          </w:rPr>
          <w:fldChar w:fldCharType="begin"/>
        </w:r>
        <w:r w:rsidR="00A1653F">
          <w:rPr>
            <w:noProof/>
            <w:webHidden/>
          </w:rPr>
          <w:instrText xml:space="preserve"> PAGEREF _Toc154049308 \h </w:instrText>
        </w:r>
        <w:r w:rsidR="00A1653F">
          <w:rPr>
            <w:noProof/>
            <w:webHidden/>
          </w:rPr>
        </w:r>
        <w:r w:rsidR="00A1653F">
          <w:rPr>
            <w:noProof/>
            <w:webHidden/>
          </w:rPr>
          <w:fldChar w:fldCharType="separate"/>
        </w:r>
        <w:r w:rsidR="00A1653F">
          <w:rPr>
            <w:noProof/>
            <w:webHidden/>
          </w:rPr>
          <w:t>9</w:t>
        </w:r>
        <w:r w:rsidR="00A1653F">
          <w:rPr>
            <w:noProof/>
            <w:webHidden/>
          </w:rPr>
          <w:fldChar w:fldCharType="end"/>
        </w:r>
      </w:hyperlink>
    </w:p>
    <w:p w14:paraId="1227000B" w14:textId="34AC1502"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09" w:history="1">
        <w:r w:rsidR="00A1653F" w:rsidRPr="00040F6D">
          <w:rPr>
            <w:rStyle w:val="Hipervnculo"/>
            <w:noProof/>
          </w:rPr>
          <w:t>1.4. Matriz compatibilidad FortiClient EMS con productos Fortinet</w:t>
        </w:r>
        <w:r w:rsidR="00A1653F">
          <w:rPr>
            <w:noProof/>
            <w:webHidden/>
          </w:rPr>
          <w:tab/>
        </w:r>
        <w:r w:rsidR="00A1653F">
          <w:rPr>
            <w:noProof/>
            <w:webHidden/>
          </w:rPr>
          <w:fldChar w:fldCharType="begin"/>
        </w:r>
        <w:r w:rsidR="00A1653F">
          <w:rPr>
            <w:noProof/>
            <w:webHidden/>
          </w:rPr>
          <w:instrText xml:space="preserve"> PAGEREF _Toc154049309 \h </w:instrText>
        </w:r>
        <w:r w:rsidR="00A1653F">
          <w:rPr>
            <w:noProof/>
            <w:webHidden/>
          </w:rPr>
        </w:r>
        <w:r w:rsidR="00A1653F">
          <w:rPr>
            <w:noProof/>
            <w:webHidden/>
          </w:rPr>
          <w:fldChar w:fldCharType="separate"/>
        </w:r>
        <w:r w:rsidR="00A1653F">
          <w:rPr>
            <w:noProof/>
            <w:webHidden/>
          </w:rPr>
          <w:t>9</w:t>
        </w:r>
        <w:r w:rsidR="00A1653F">
          <w:rPr>
            <w:noProof/>
            <w:webHidden/>
          </w:rPr>
          <w:fldChar w:fldCharType="end"/>
        </w:r>
      </w:hyperlink>
    </w:p>
    <w:p w14:paraId="7D39538D" w14:textId="563E98BB"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10" w:history="1">
        <w:r w:rsidR="00A1653F" w:rsidRPr="00040F6D">
          <w:rPr>
            <w:rStyle w:val="Hipervnculo"/>
            <w:noProof/>
          </w:rPr>
          <w:t>1.5. Descripción de las capacidades de EMS/Forticlient</w:t>
        </w:r>
        <w:r w:rsidR="00A1653F">
          <w:rPr>
            <w:noProof/>
            <w:webHidden/>
          </w:rPr>
          <w:tab/>
        </w:r>
        <w:r w:rsidR="00A1653F">
          <w:rPr>
            <w:noProof/>
            <w:webHidden/>
          </w:rPr>
          <w:fldChar w:fldCharType="begin"/>
        </w:r>
        <w:r w:rsidR="00A1653F">
          <w:rPr>
            <w:noProof/>
            <w:webHidden/>
          </w:rPr>
          <w:instrText xml:space="preserve"> PAGEREF _Toc154049310 \h </w:instrText>
        </w:r>
        <w:r w:rsidR="00A1653F">
          <w:rPr>
            <w:noProof/>
            <w:webHidden/>
          </w:rPr>
        </w:r>
        <w:r w:rsidR="00A1653F">
          <w:rPr>
            <w:noProof/>
            <w:webHidden/>
          </w:rPr>
          <w:fldChar w:fldCharType="separate"/>
        </w:r>
        <w:r w:rsidR="00A1653F">
          <w:rPr>
            <w:noProof/>
            <w:webHidden/>
          </w:rPr>
          <w:t>10</w:t>
        </w:r>
        <w:r w:rsidR="00A1653F">
          <w:rPr>
            <w:noProof/>
            <w:webHidden/>
          </w:rPr>
          <w:fldChar w:fldCharType="end"/>
        </w:r>
      </w:hyperlink>
    </w:p>
    <w:p w14:paraId="1B4732D9" w14:textId="12BA3226" w:rsidR="00A1653F" w:rsidRDefault="00000000">
      <w:pPr>
        <w:pStyle w:val="TDC3"/>
        <w:tabs>
          <w:tab w:val="right" w:leader="dot" w:pos="8828"/>
        </w:tabs>
        <w:rPr>
          <w:rFonts w:eastAsiaTheme="minorEastAsia"/>
          <w:noProof/>
          <w:color w:val="auto"/>
          <w:kern w:val="2"/>
          <w:sz w:val="22"/>
          <w:lang w:eastAsia="es-CL"/>
          <w14:ligatures w14:val="standardContextual"/>
        </w:rPr>
      </w:pPr>
      <w:hyperlink w:anchor="_Toc154049311" w:history="1">
        <w:r w:rsidR="00A1653F" w:rsidRPr="00040F6D">
          <w:rPr>
            <w:rStyle w:val="Hipervnculo"/>
            <w:noProof/>
          </w:rPr>
          <w:t>1.5.1. EMS alojado FortiCloud</w:t>
        </w:r>
        <w:r w:rsidR="00A1653F">
          <w:rPr>
            <w:noProof/>
            <w:webHidden/>
          </w:rPr>
          <w:tab/>
        </w:r>
        <w:r w:rsidR="00A1653F">
          <w:rPr>
            <w:noProof/>
            <w:webHidden/>
          </w:rPr>
          <w:fldChar w:fldCharType="begin"/>
        </w:r>
        <w:r w:rsidR="00A1653F">
          <w:rPr>
            <w:noProof/>
            <w:webHidden/>
          </w:rPr>
          <w:instrText xml:space="preserve"> PAGEREF _Toc154049311 \h </w:instrText>
        </w:r>
        <w:r w:rsidR="00A1653F">
          <w:rPr>
            <w:noProof/>
            <w:webHidden/>
          </w:rPr>
        </w:r>
        <w:r w:rsidR="00A1653F">
          <w:rPr>
            <w:noProof/>
            <w:webHidden/>
          </w:rPr>
          <w:fldChar w:fldCharType="separate"/>
        </w:r>
        <w:r w:rsidR="00A1653F">
          <w:rPr>
            <w:noProof/>
            <w:webHidden/>
          </w:rPr>
          <w:t>11</w:t>
        </w:r>
        <w:r w:rsidR="00A1653F">
          <w:rPr>
            <w:noProof/>
            <w:webHidden/>
          </w:rPr>
          <w:fldChar w:fldCharType="end"/>
        </w:r>
      </w:hyperlink>
    </w:p>
    <w:p w14:paraId="15767498" w14:textId="3325DF6D" w:rsidR="00A1653F" w:rsidRDefault="00000000">
      <w:pPr>
        <w:pStyle w:val="TDC3"/>
        <w:tabs>
          <w:tab w:val="right" w:leader="dot" w:pos="8828"/>
        </w:tabs>
        <w:rPr>
          <w:rFonts w:eastAsiaTheme="minorEastAsia"/>
          <w:noProof/>
          <w:color w:val="auto"/>
          <w:kern w:val="2"/>
          <w:sz w:val="22"/>
          <w:lang w:eastAsia="es-CL"/>
          <w14:ligatures w14:val="standardContextual"/>
        </w:rPr>
      </w:pPr>
      <w:hyperlink w:anchor="_Toc154049312" w:history="1">
        <w:r w:rsidR="00A1653F" w:rsidRPr="00040F6D">
          <w:rPr>
            <w:rStyle w:val="Hipervnculo"/>
            <w:noProof/>
          </w:rPr>
          <w:t>1.5.2. FortiClient</w:t>
        </w:r>
        <w:r w:rsidR="00A1653F">
          <w:rPr>
            <w:noProof/>
            <w:webHidden/>
          </w:rPr>
          <w:tab/>
        </w:r>
        <w:r w:rsidR="00A1653F">
          <w:rPr>
            <w:noProof/>
            <w:webHidden/>
          </w:rPr>
          <w:fldChar w:fldCharType="begin"/>
        </w:r>
        <w:r w:rsidR="00A1653F">
          <w:rPr>
            <w:noProof/>
            <w:webHidden/>
          </w:rPr>
          <w:instrText xml:space="preserve"> PAGEREF _Toc154049312 \h </w:instrText>
        </w:r>
        <w:r w:rsidR="00A1653F">
          <w:rPr>
            <w:noProof/>
            <w:webHidden/>
          </w:rPr>
        </w:r>
        <w:r w:rsidR="00A1653F">
          <w:rPr>
            <w:noProof/>
            <w:webHidden/>
          </w:rPr>
          <w:fldChar w:fldCharType="separate"/>
        </w:r>
        <w:r w:rsidR="00A1653F">
          <w:rPr>
            <w:noProof/>
            <w:webHidden/>
          </w:rPr>
          <w:t>13</w:t>
        </w:r>
        <w:r w:rsidR="00A1653F">
          <w:rPr>
            <w:noProof/>
            <w:webHidden/>
          </w:rPr>
          <w:fldChar w:fldCharType="end"/>
        </w:r>
      </w:hyperlink>
    </w:p>
    <w:p w14:paraId="7C63A2D0" w14:textId="643D48D7" w:rsidR="00A1653F" w:rsidRDefault="00000000">
      <w:pPr>
        <w:pStyle w:val="TDC1"/>
        <w:tabs>
          <w:tab w:val="right" w:leader="dot" w:pos="8828"/>
        </w:tabs>
        <w:rPr>
          <w:rFonts w:eastAsiaTheme="minorEastAsia"/>
          <w:noProof/>
          <w:color w:val="auto"/>
          <w:kern w:val="2"/>
          <w:sz w:val="22"/>
          <w:lang w:eastAsia="es-CL"/>
          <w14:ligatures w14:val="standardContextual"/>
        </w:rPr>
      </w:pPr>
      <w:hyperlink w:anchor="_Toc154049313" w:history="1">
        <w:r w:rsidR="00A1653F" w:rsidRPr="00040F6D">
          <w:rPr>
            <w:rStyle w:val="Hipervnculo"/>
            <w:noProof/>
          </w:rPr>
          <w:t>2. Alcances Ofertados</w:t>
        </w:r>
        <w:r w:rsidR="00A1653F">
          <w:rPr>
            <w:noProof/>
            <w:webHidden/>
          </w:rPr>
          <w:tab/>
        </w:r>
        <w:r w:rsidR="00A1653F">
          <w:rPr>
            <w:noProof/>
            <w:webHidden/>
          </w:rPr>
          <w:fldChar w:fldCharType="begin"/>
        </w:r>
        <w:r w:rsidR="00A1653F">
          <w:rPr>
            <w:noProof/>
            <w:webHidden/>
          </w:rPr>
          <w:instrText xml:space="preserve"> PAGEREF _Toc154049313 \h </w:instrText>
        </w:r>
        <w:r w:rsidR="00A1653F">
          <w:rPr>
            <w:noProof/>
            <w:webHidden/>
          </w:rPr>
        </w:r>
        <w:r w:rsidR="00A1653F">
          <w:rPr>
            <w:noProof/>
            <w:webHidden/>
          </w:rPr>
          <w:fldChar w:fldCharType="separate"/>
        </w:r>
        <w:r w:rsidR="00A1653F">
          <w:rPr>
            <w:noProof/>
            <w:webHidden/>
          </w:rPr>
          <w:t>29</w:t>
        </w:r>
        <w:r w:rsidR="00A1653F">
          <w:rPr>
            <w:noProof/>
            <w:webHidden/>
          </w:rPr>
          <w:fldChar w:fldCharType="end"/>
        </w:r>
      </w:hyperlink>
    </w:p>
    <w:p w14:paraId="1569FD3A" w14:textId="4A6A9B02"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15" w:history="1">
        <w:r w:rsidR="00A1653F" w:rsidRPr="00040F6D">
          <w:rPr>
            <w:rStyle w:val="Hipervnculo"/>
            <w:noProof/>
          </w:rPr>
          <w:t>2.1. Arquitectura</w:t>
        </w:r>
        <w:r w:rsidR="00A1653F">
          <w:rPr>
            <w:noProof/>
            <w:webHidden/>
          </w:rPr>
          <w:tab/>
        </w:r>
        <w:r w:rsidR="00A1653F">
          <w:rPr>
            <w:noProof/>
            <w:webHidden/>
          </w:rPr>
          <w:fldChar w:fldCharType="begin"/>
        </w:r>
        <w:r w:rsidR="00A1653F">
          <w:rPr>
            <w:noProof/>
            <w:webHidden/>
          </w:rPr>
          <w:instrText xml:space="preserve"> PAGEREF _Toc154049315 \h </w:instrText>
        </w:r>
        <w:r w:rsidR="00A1653F">
          <w:rPr>
            <w:noProof/>
            <w:webHidden/>
          </w:rPr>
        </w:r>
        <w:r w:rsidR="00A1653F">
          <w:rPr>
            <w:noProof/>
            <w:webHidden/>
          </w:rPr>
          <w:fldChar w:fldCharType="separate"/>
        </w:r>
        <w:r w:rsidR="00A1653F">
          <w:rPr>
            <w:noProof/>
            <w:webHidden/>
          </w:rPr>
          <w:t>31</w:t>
        </w:r>
        <w:r w:rsidR="00A1653F">
          <w:rPr>
            <w:noProof/>
            <w:webHidden/>
          </w:rPr>
          <w:fldChar w:fldCharType="end"/>
        </w:r>
      </w:hyperlink>
    </w:p>
    <w:p w14:paraId="1E2450B2" w14:textId="2ACA2560" w:rsidR="00A1653F" w:rsidRDefault="00000000">
      <w:pPr>
        <w:pStyle w:val="TDC1"/>
        <w:tabs>
          <w:tab w:val="right" w:leader="dot" w:pos="8828"/>
        </w:tabs>
        <w:rPr>
          <w:rFonts w:eastAsiaTheme="minorEastAsia"/>
          <w:noProof/>
          <w:color w:val="auto"/>
          <w:kern w:val="2"/>
          <w:sz w:val="22"/>
          <w:lang w:eastAsia="es-CL"/>
          <w14:ligatures w14:val="standardContextual"/>
        </w:rPr>
      </w:pPr>
      <w:hyperlink w:anchor="_Toc154049316" w:history="1">
        <w:r w:rsidR="00A1653F" w:rsidRPr="00040F6D">
          <w:rPr>
            <w:rStyle w:val="Hipervnculo"/>
            <w:noProof/>
          </w:rPr>
          <w:t>3. Servicios Gestionados SOC Digital</w:t>
        </w:r>
        <w:r w:rsidR="00A1653F">
          <w:rPr>
            <w:noProof/>
            <w:webHidden/>
          </w:rPr>
          <w:tab/>
        </w:r>
        <w:r w:rsidR="00A1653F">
          <w:rPr>
            <w:noProof/>
            <w:webHidden/>
          </w:rPr>
          <w:fldChar w:fldCharType="begin"/>
        </w:r>
        <w:r w:rsidR="00A1653F">
          <w:rPr>
            <w:noProof/>
            <w:webHidden/>
          </w:rPr>
          <w:instrText xml:space="preserve"> PAGEREF _Toc154049316 \h </w:instrText>
        </w:r>
        <w:r w:rsidR="00A1653F">
          <w:rPr>
            <w:noProof/>
            <w:webHidden/>
          </w:rPr>
        </w:r>
        <w:r w:rsidR="00A1653F">
          <w:rPr>
            <w:noProof/>
            <w:webHidden/>
          </w:rPr>
          <w:fldChar w:fldCharType="separate"/>
        </w:r>
        <w:r w:rsidR="00A1653F">
          <w:rPr>
            <w:noProof/>
            <w:webHidden/>
          </w:rPr>
          <w:t>32</w:t>
        </w:r>
        <w:r w:rsidR="00A1653F">
          <w:rPr>
            <w:noProof/>
            <w:webHidden/>
          </w:rPr>
          <w:fldChar w:fldCharType="end"/>
        </w:r>
      </w:hyperlink>
    </w:p>
    <w:p w14:paraId="72388019" w14:textId="76AA2259"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18" w:history="1">
        <w:r w:rsidR="00A1653F" w:rsidRPr="00040F6D">
          <w:rPr>
            <w:rStyle w:val="Hipervnculo"/>
            <w:noProof/>
          </w:rPr>
          <w:t xml:space="preserve">3.1. Servicios de seguridad </w:t>
        </w:r>
        <w:r w:rsidR="00C15EC8">
          <w:rPr>
            <w:rStyle w:val="Hipervnculo"/>
            <w:noProof/>
          </w:rPr>
          <w:t>MANDANTE</w:t>
        </w:r>
        <w:r w:rsidR="00A1653F">
          <w:rPr>
            <w:noProof/>
            <w:webHidden/>
          </w:rPr>
          <w:tab/>
        </w:r>
        <w:r w:rsidR="00A1653F">
          <w:rPr>
            <w:noProof/>
            <w:webHidden/>
          </w:rPr>
          <w:fldChar w:fldCharType="begin"/>
        </w:r>
        <w:r w:rsidR="00A1653F">
          <w:rPr>
            <w:noProof/>
            <w:webHidden/>
          </w:rPr>
          <w:instrText xml:space="preserve"> PAGEREF _Toc154049318 \h </w:instrText>
        </w:r>
        <w:r w:rsidR="00A1653F">
          <w:rPr>
            <w:noProof/>
            <w:webHidden/>
          </w:rPr>
        </w:r>
        <w:r w:rsidR="00A1653F">
          <w:rPr>
            <w:noProof/>
            <w:webHidden/>
          </w:rPr>
          <w:fldChar w:fldCharType="separate"/>
        </w:r>
        <w:r w:rsidR="00A1653F">
          <w:rPr>
            <w:noProof/>
            <w:webHidden/>
          </w:rPr>
          <w:t>34</w:t>
        </w:r>
        <w:r w:rsidR="00A1653F">
          <w:rPr>
            <w:noProof/>
            <w:webHidden/>
          </w:rPr>
          <w:fldChar w:fldCharType="end"/>
        </w:r>
      </w:hyperlink>
    </w:p>
    <w:p w14:paraId="7C972B33" w14:textId="0E1F4675"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19" w:history="1">
        <w:r w:rsidR="00A1653F" w:rsidRPr="00040F6D">
          <w:rPr>
            <w:rStyle w:val="Hipervnculo"/>
            <w:noProof/>
          </w:rPr>
          <w:t>3.2. Modelo Funcional</w:t>
        </w:r>
        <w:r w:rsidR="00A1653F">
          <w:rPr>
            <w:noProof/>
            <w:webHidden/>
          </w:rPr>
          <w:tab/>
        </w:r>
        <w:r w:rsidR="00A1653F">
          <w:rPr>
            <w:noProof/>
            <w:webHidden/>
          </w:rPr>
          <w:fldChar w:fldCharType="begin"/>
        </w:r>
        <w:r w:rsidR="00A1653F">
          <w:rPr>
            <w:noProof/>
            <w:webHidden/>
          </w:rPr>
          <w:instrText xml:space="preserve"> PAGEREF _Toc154049319 \h </w:instrText>
        </w:r>
        <w:r w:rsidR="00A1653F">
          <w:rPr>
            <w:noProof/>
            <w:webHidden/>
          </w:rPr>
        </w:r>
        <w:r w:rsidR="00A1653F">
          <w:rPr>
            <w:noProof/>
            <w:webHidden/>
          </w:rPr>
          <w:fldChar w:fldCharType="separate"/>
        </w:r>
        <w:r w:rsidR="00A1653F">
          <w:rPr>
            <w:noProof/>
            <w:webHidden/>
          </w:rPr>
          <w:t>35</w:t>
        </w:r>
        <w:r w:rsidR="00A1653F">
          <w:rPr>
            <w:noProof/>
            <w:webHidden/>
          </w:rPr>
          <w:fldChar w:fldCharType="end"/>
        </w:r>
      </w:hyperlink>
    </w:p>
    <w:p w14:paraId="4E6147ED" w14:textId="6F354769"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20" w:history="1">
        <w:r w:rsidR="00A1653F" w:rsidRPr="00040F6D">
          <w:rPr>
            <w:rStyle w:val="Hipervnculo"/>
            <w:noProof/>
          </w:rPr>
          <w:t>3.3. Modelo Funcional</w:t>
        </w:r>
        <w:r w:rsidR="00A1653F">
          <w:rPr>
            <w:noProof/>
            <w:webHidden/>
          </w:rPr>
          <w:tab/>
        </w:r>
        <w:r w:rsidR="00A1653F">
          <w:rPr>
            <w:noProof/>
            <w:webHidden/>
          </w:rPr>
          <w:fldChar w:fldCharType="begin"/>
        </w:r>
        <w:r w:rsidR="00A1653F">
          <w:rPr>
            <w:noProof/>
            <w:webHidden/>
          </w:rPr>
          <w:instrText xml:space="preserve"> PAGEREF _Toc154049320 \h </w:instrText>
        </w:r>
        <w:r w:rsidR="00A1653F">
          <w:rPr>
            <w:noProof/>
            <w:webHidden/>
          </w:rPr>
        </w:r>
        <w:r w:rsidR="00A1653F">
          <w:rPr>
            <w:noProof/>
            <w:webHidden/>
          </w:rPr>
          <w:fldChar w:fldCharType="separate"/>
        </w:r>
        <w:r w:rsidR="00A1653F">
          <w:rPr>
            <w:noProof/>
            <w:webHidden/>
          </w:rPr>
          <w:t>36</w:t>
        </w:r>
        <w:r w:rsidR="00A1653F">
          <w:rPr>
            <w:noProof/>
            <w:webHidden/>
          </w:rPr>
          <w:fldChar w:fldCharType="end"/>
        </w:r>
      </w:hyperlink>
    </w:p>
    <w:p w14:paraId="05112771" w14:textId="2432BCD4"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21" w:history="1">
        <w:r w:rsidR="00A1653F" w:rsidRPr="00040F6D">
          <w:rPr>
            <w:rStyle w:val="Hipervnculo"/>
            <w:noProof/>
          </w:rPr>
          <w:t>3.4. Actividades del Servicio</w:t>
        </w:r>
        <w:r w:rsidR="00A1653F">
          <w:rPr>
            <w:noProof/>
            <w:webHidden/>
          </w:rPr>
          <w:tab/>
        </w:r>
        <w:r w:rsidR="00A1653F">
          <w:rPr>
            <w:noProof/>
            <w:webHidden/>
          </w:rPr>
          <w:fldChar w:fldCharType="begin"/>
        </w:r>
        <w:r w:rsidR="00A1653F">
          <w:rPr>
            <w:noProof/>
            <w:webHidden/>
          </w:rPr>
          <w:instrText xml:space="preserve"> PAGEREF _Toc154049321 \h </w:instrText>
        </w:r>
        <w:r w:rsidR="00A1653F">
          <w:rPr>
            <w:noProof/>
            <w:webHidden/>
          </w:rPr>
        </w:r>
        <w:r w:rsidR="00A1653F">
          <w:rPr>
            <w:noProof/>
            <w:webHidden/>
          </w:rPr>
          <w:fldChar w:fldCharType="separate"/>
        </w:r>
        <w:r w:rsidR="00A1653F">
          <w:rPr>
            <w:noProof/>
            <w:webHidden/>
          </w:rPr>
          <w:t>37</w:t>
        </w:r>
        <w:r w:rsidR="00A1653F">
          <w:rPr>
            <w:noProof/>
            <w:webHidden/>
          </w:rPr>
          <w:fldChar w:fldCharType="end"/>
        </w:r>
      </w:hyperlink>
    </w:p>
    <w:p w14:paraId="7E22D371" w14:textId="141993E3"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22" w:history="1">
        <w:r w:rsidR="00A1653F" w:rsidRPr="00040F6D">
          <w:rPr>
            <w:rStyle w:val="Hipervnculo"/>
            <w:noProof/>
          </w:rPr>
          <w:t>3.5. Acuerdos de niveles de Servicio (SLA)</w:t>
        </w:r>
        <w:r w:rsidR="00A1653F">
          <w:rPr>
            <w:noProof/>
            <w:webHidden/>
          </w:rPr>
          <w:tab/>
        </w:r>
        <w:r w:rsidR="00A1653F">
          <w:rPr>
            <w:noProof/>
            <w:webHidden/>
          </w:rPr>
          <w:fldChar w:fldCharType="begin"/>
        </w:r>
        <w:r w:rsidR="00A1653F">
          <w:rPr>
            <w:noProof/>
            <w:webHidden/>
          </w:rPr>
          <w:instrText xml:space="preserve"> PAGEREF _Toc154049322 \h </w:instrText>
        </w:r>
        <w:r w:rsidR="00A1653F">
          <w:rPr>
            <w:noProof/>
            <w:webHidden/>
          </w:rPr>
        </w:r>
        <w:r w:rsidR="00A1653F">
          <w:rPr>
            <w:noProof/>
            <w:webHidden/>
          </w:rPr>
          <w:fldChar w:fldCharType="separate"/>
        </w:r>
        <w:r w:rsidR="00A1653F">
          <w:rPr>
            <w:noProof/>
            <w:webHidden/>
          </w:rPr>
          <w:t>39</w:t>
        </w:r>
        <w:r w:rsidR="00A1653F">
          <w:rPr>
            <w:noProof/>
            <w:webHidden/>
          </w:rPr>
          <w:fldChar w:fldCharType="end"/>
        </w:r>
      </w:hyperlink>
    </w:p>
    <w:p w14:paraId="19169B80" w14:textId="47222A5C" w:rsidR="00A1653F" w:rsidRDefault="00000000">
      <w:pPr>
        <w:pStyle w:val="TDC3"/>
        <w:tabs>
          <w:tab w:val="right" w:leader="dot" w:pos="8828"/>
        </w:tabs>
        <w:rPr>
          <w:rFonts w:eastAsiaTheme="minorEastAsia"/>
          <w:noProof/>
          <w:color w:val="auto"/>
          <w:kern w:val="2"/>
          <w:sz w:val="22"/>
          <w:lang w:eastAsia="es-CL"/>
          <w14:ligatures w14:val="standardContextual"/>
        </w:rPr>
      </w:pPr>
      <w:hyperlink w:anchor="_Toc154049323" w:history="1">
        <w:r w:rsidR="00A1653F" w:rsidRPr="00040F6D">
          <w:rPr>
            <w:rStyle w:val="Hipervnculo"/>
            <w:noProof/>
          </w:rPr>
          <w:t>3.5.1. Nivel de requerimiento de Seguridad Generales</w:t>
        </w:r>
        <w:r w:rsidR="00A1653F">
          <w:rPr>
            <w:noProof/>
            <w:webHidden/>
          </w:rPr>
          <w:tab/>
        </w:r>
        <w:r w:rsidR="00A1653F">
          <w:rPr>
            <w:noProof/>
            <w:webHidden/>
          </w:rPr>
          <w:fldChar w:fldCharType="begin"/>
        </w:r>
        <w:r w:rsidR="00A1653F">
          <w:rPr>
            <w:noProof/>
            <w:webHidden/>
          </w:rPr>
          <w:instrText xml:space="preserve"> PAGEREF _Toc154049323 \h </w:instrText>
        </w:r>
        <w:r w:rsidR="00A1653F">
          <w:rPr>
            <w:noProof/>
            <w:webHidden/>
          </w:rPr>
        </w:r>
        <w:r w:rsidR="00A1653F">
          <w:rPr>
            <w:noProof/>
            <w:webHidden/>
          </w:rPr>
          <w:fldChar w:fldCharType="separate"/>
        </w:r>
        <w:r w:rsidR="00A1653F">
          <w:rPr>
            <w:noProof/>
            <w:webHidden/>
          </w:rPr>
          <w:t>39</w:t>
        </w:r>
        <w:r w:rsidR="00A1653F">
          <w:rPr>
            <w:noProof/>
            <w:webHidden/>
          </w:rPr>
          <w:fldChar w:fldCharType="end"/>
        </w:r>
      </w:hyperlink>
    </w:p>
    <w:p w14:paraId="1358444F" w14:textId="0949AAC2" w:rsidR="00A1653F" w:rsidRDefault="00000000">
      <w:pPr>
        <w:pStyle w:val="TDC3"/>
        <w:tabs>
          <w:tab w:val="right" w:leader="dot" w:pos="8828"/>
        </w:tabs>
        <w:rPr>
          <w:rFonts w:eastAsiaTheme="minorEastAsia"/>
          <w:noProof/>
          <w:color w:val="auto"/>
          <w:kern w:val="2"/>
          <w:sz w:val="22"/>
          <w:lang w:eastAsia="es-CL"/>
          <w14:ligatures w14:val="standardContextual"/>
        </w:rPr>
      </w:pPr>
      <w:hyperlink w:anchor="_Toc154049324" w:history="1">
        <w:r w:rsidR="00A1653F" w:rsidRPr="00040F6D">
          <w:rPr>
            <w:rStyle w:val="Hipervnculo"/>
            <w:noProof/>
          </w:rPr>
          <w:t>3.5.2. Niveles de incidencia de Seguridad</w:t>
        </w:r>
        <w:r w:rsidR="00A1653F">
          <w:rPr>
            <w:noProof/>
            <w:webHidden/>
          </w:rPr>
          <w:tab/>
        </w:r>
        <w:r w:rsidR="00A1653F">
          <w:rPr>
            <w:noProof/>
            <w:webHidden/>
          </w:rPr>
          <w:fldChar w:fldCharType="begin"/>
        </w:r>
        <w:r w:rsidR="00A1653F">
          <w:rPr>
            <w:noProof/>
            <w:webHidden/>
          </w:rPr>
          <w:instrText xml:space="preserve"> PAGEREF _Toc154049324 \h </w:instrText>
        </w:r>
        <w:r w:rsidR="00A1653F">
          <w:rPr>
            <w:noProof/>
            <w:webHidden/>
          </w:rPr>
        </w:r>
        <w:r w:rsidR="00A1653F">
          <w:rPr>
            <w:noProof/>
            <w:webHidden/>
          </w:rPr>
          <w:fldChar w:fldCharType="separate"/>
        </w:r>
        <w:r w:rsidR="00A1653F">
          <w:rPr>
            <w:noProof/>
            <w:webHidden/>
          </w:rPr>
          <w:t>44</w:t>
        </w:r>
        <w:r w:rsidR="00A1653F">
          <w:rPr>
            <w:noProof/>
            <w:webHidden/>
          </w:rPr>
          <w:fldChar w:fldCharType="end"/>
        </w:r>
      </w:hyperlink>
    </w:p>
    <w:p w14:paraId="3C415720" w14:textId="56CD1CD0" w:rsidR="00A1653F" w:rsidRDefault="00000000">
      <w:pPr>
        <w:pStyle w:val="TDC3"/>
        <w:tabs>
          <w:tab w:val="right" w:leader="dot" w:pos="8828"/>
        </w:tabs>
        <w:rPr>
          <w:rFonts w:eastAsiaTheme="minorEastAsia"/>
          <w:noProof/>
          <w:color w:val="auto"/>
          <w:kern w:val="2"/>
          <w:sz w:val="22"/>
          <w:lang w:eastAsia="es-CL"/>
          <w14:ligatures w14:val="standardContextual"/>
        </w:rPr>
      </w:pPr>
      <w:hyperlink w:anchor="_Toc154049325" w:history="1">
        <w:r w:rsidR="00A1653F" w:rsidRPr="00040F6D">
          <w:rPr>
            <w:rStyle w:val="Hipervnculo"/>
            <w:noProof/>
          </w:rPr>
          <w:t>3.5.3. Criticidad de incidencia de seguridad</w:t>
        </w:r>
        <w:r w:rsidR="00A1653F">
          <w:rPr>
            <w:noProof/>
            <w:webHidden/>
          </w:rPr>
          <w:tab/>
        </w:r>
        <w:r w:rsidR="00A1653F">
          <w:rPr>
            <w:noProof/>
            <w:webHidden/>
          </w:rPr>
          <w:fldChar w:fldCharType="begin"/>
        </w:r>
        <w:r w:rsidR="00A1653F">
          <w:rPr>
            <w:noProof/>
            <w:webHidden/>
          </w:rPr>
          <w:instrText xml:space="preserve"> PAGEREF _Toc154049325 \h </w:instrText>
        </w:r>
        <w:r w:rsidR="00A1653F">
          <w:rPr>
            <w:noProof/>
            <w:webHidden/>
          </w:rPr>
        </w:r>
        <w:r w:rsidR="00A1653F">
          <w:rPr>
            <w:noProof/>
            <w:webHidden/>
          </w:rPr>
          <w:fldChar w:fldCharType="separate"/>
        </w:r>
        <w:r w:rsidR="00A1653F">
          <w:rPr>
            <w:noProof/>
            <w:webHidden/>
          </w:rPr>
          <w:t>44</w:t>
        </w:r>
        <w:r w:rsidR="00A1653F">
          <w:rPr>
            <w:noProof/>
            <w:webHidden/>
          </w:rPr>
          <w:fldChar w:fldCharType="end"/>
        </w:r>
      </w:hyperlink>
    </w:p>
    <w:p w14:paraId="31B84AF5" w14:textId="1C1FA782" w:rsidR="00A1653F" w:rsidRDefault="00000000">
      <w:pPr>
        <w:pStyle w:val="TDC2"/>
        <w:tabs>
          <w:tab w:val="right" w:leader="dot" w:pos="8828"/>
        </w:tabs>
        <w:rPr>
          <w:rFonts w:eastAsiaTheme="minorEastAsia"/>
          <w:noProof/>
          <w:color w:val="auto"/>
          <w:kern w:val="2"/>
          <w:sz w:val="22"/>
          <w:lang w:eastAsia="es-CL"/>
          <w14:ligatures w14:val="standardContextual"/>
        </w:rPr>
      </w:pPr>
      <w:hyperlink w:anchor="_Toc154049326" w:history="1">
        <w:r w:rsidR="00A1653F" w:rsidRPr="00040F6D">
          <w:rPr>
            <w:rStyle w:val="Hipervnculo"/>
            <w:noProof/>
          </w:rPr>
          <w:t>3.6. Servicios de administración VPN</w:t>
        </w:r>
        <w:r w:rsidR="00A1653F">
          <w:rPr>
            <w:noProof/>
            <w:webHidden/>
          </w:rPr>
          <w:tab/>
        </w:r>
        <w:r w:rsidR="00A1653F">
          <w:rPr>
            <w:noProof/>
            <w:webHidden/>
          </w:rPr>
          <w:fldChar w:fldCharType="begin"/>
        </w:r>
        <w:r w:rsidR="00A1653F">
          <w:rPr>
            <w:noProof/>
            <w:webHidden/>
          </w:rPr>
          <w:instrText xml:space="preserve"> PAGEREF _Toc154049326 \h </w:instrText>
        </w:r>
        <w:r w:rsidR="00A1653F">
          <w:rPr>
            <w:noProof/>
            <w:webHidden/>
          </w:rPr>
        </w:r>
        <w:r w:rsidR="00A1653F">
          <w:rPr>
            <w:noProof/>
            <w:webHidden/>
          </w:rPr>
          <w:fldChar w:fldCharType="separate"/>
        </w:r>
        <w:r w:rsidR="00A1653F">
          <w:rPr>
            <w:noProof/>
            <w:webHidden/>
          </w:rPr>
          <w:t>45</w:t>
        </w:r>
        <w:r w:rsidR="00A1653F">
          <w:rPr>
            <w:noProof/>
            <w:webHidden/>
          </w:rPr>
          <w:fldChar w:fldCharType="end"/>
        </w:r>
      </w:hyperlink>
    </w:p>
    <w:p w14:paraId="062054CD" w14:textId="270378CC" w:rsidR="00A1653F" w:rsidRDefault="00000000">
      <w:pPr>
        <w:pStyle w:val="TDC1"/>
        <w:tabs>
          <w:tab w:val="right" w:leader="dot" w:pos="8828"/>
        </w:tabs>
        <w:rPr>
          <w:rFonts w:eastAsiaTheme="minorEastAsia"/>
          <w:noProof/>
          <w:color w:val="auto"/>
          <w:kern w:val="2"/>
          <w:sz w:val="22"/>
          <w:lang w:eastAsia="es-CL"/>
          <w14:ligatures w14:val="standardContextual"/>
        </w:rPr>
      </w:pPr>
      <w:hyperlink w:anchor="_Toc154049327" w:history="1">
        <w:r w:rsidR="00A1653F" w:rsidRPr="00040F6D">
          <w:rPr>
            <w:rStyle w:val="Hipervnculo"/>
            <w:noProof/>
          </w:rPr>
          <w:t>4. Carta de Proveedor</w:t>
        </w:r>
        <w:r w:rsidR="00A1653F">
          <w:rPr>
            <w:noProof/>
            <w:webHidden/>
          </w:rPr>
          <w:tab/>
        </w:r>
        <w:r w:rsidR="00A1653F">
          <w:rPr>
            <w:noProof/>
            <w:webHidden/>
          </w:rPr>
          <w:fldChar w:fldCharType="begin"/>
        </w:r>
        <w:r w:rsidR="00A1653F">
          <w:rPr>
            <w:noProof/>
            <w:webHidden/>
          </w:rPr>
          <w:instrText xml:space="preserve"> PAGEREF _Toc154049327 \h </w:instrText>
        </w:r>
        <w:r w:rsidR="00A1653F">
          <w:rPr>
            <w:noProof/>
            <w:webHidden/>
          </w:rPr>
        </w:r>
        <w:r w:rsidR="00A1653F">
          <w:rPr>
            <w:noProof/>
            <w:webHidden/>
          </w:rPr>
          <w:fldChar w:fldCharType="separate"/>
        </w:r>
        <w:r w:rsidR="00A1653F">
          <w:rPr>
            <w:noProof/>
            <w:webHidden/>
          </w:rPr>
          <w:t>46</w:t>
        </w:r>
        <w:r w:rsidR="00A1653F">
          <w:rPr>
            <w:noProof/>
            <w:webHidden/>
          </w:rPr>
          <w:fldChar w:fldCharType="end"/>
        </w:r>
      </w:hyperlink>
    </w:p>
    <w:p w14:paraId="7DD42A1D" w14:textId="2161EE01" w:rsidR="009B370D" w:rsidRDefault="00FF4101" w:rsidP="006E7185">
      <w:r>
        <w:fldChar w:fldCharType="end"/>
      </w:r>
    </w:p>
    <w:p w14:paraId="5617D253" w14:textId="4802FC65" w:rsidR="009B370D" w:rsidRDefault="009B370D">
      <w:pPr>
        <w:spacing w:before="0"/>
        <w:jc w:val="left"/>
      </w:pPr>
      <w:r>
        <w:br w:type="page"/>
      </w:r>
    </w:p>
    <w:p w14:paraId="2EC1876C" w14:textId="2268EC2D" w:rsidR="000E3687" w:rsidRDefault="00C15EC8" w:rsidP="00977FB6">
      <w:pPr>
        <w:pStyle w:val="NNTitle"/>
      </w:pPr>
      <w:bookmarkStart w:id="10" w:name="_Toc474315960"/>
      <w:r>
        <w:lastRenderedPageBreak/>
        <w:t>MANDANTE</w:t>
      </w:r>
    </w:p>
    <w:p w14:paraId="5174F44E" w14:textId="66AA9AC4" w:rsidR="000E3687" w:rsidRPr="001C20E0" w:rsidRDefault="000E3687" w:rsidP="0051699C">
      <w:r w:rsidRPr="001C20E0">
        <w:t xml:space="preserve">Desde sus orígenes; hace ya más de 56 años </w:t>
      </w:r>
      <w:r w:rsidR="00C15EC8">
        <w:t>MANDANTE</w:t>
      </w:r>
      <w:r w:rsidRPr="001C20E0">
        <w:t>, se ha posicionado como empresa líder en la prestación de Servicios de Telecomunicaciones y TI, ha impulsado el desarrollo de las comunicaciones, lo que nos ha permitido posicionarnos como líderes en soluciones innovadoras a través de servicios digitales y de seguridad con capacidades proactivas, dinámicas y adaptativas a los requerimientos y necesidades de las organizaciones.</w:t>
      </w:r>
    </w:p>
    <w:p w14:paraId="0ECD2569" w14:textId="3551C1B8" w:rsidR="000E3687" w:rsidRPr="001C20E0" w:rsidRDefault="000E3687" w:rsidP="0051699C">
      <w:r w:rsidRPr="001C20E0">
        <w:t xml:space="preserve">Actualmente, </w:t>
      </w:r>
      <w:r w:rsidR="008B3398">
        <w:t xml:space="preserve">como </w:t>
      </w:r>
      <w:r w:rsidR="00C15EC8">
        <w:t>MANDANTE</w:t>
      </w:r>
      <w:r w:rsidR="0017463A">
        <w:t xml:space="preserve"> Digital</w:t>
      </w:r>
      <w:r w:rsidRPr="001C20E0">
        <w:t xml:space="preserve"> está </w:t>
      </w:r>
      <w:r w:rsidR="008B3398">
        <w:t>inmerso en</w:t>
      </w:r>
      <w:r w:rsidRPr="001C20E0">
        <w:t xml:space="preserve"> iniciativas de desarrollo de servicios en los ámbitos de Internet de las Cosas (IoT), Big Data Analytics, Hybrid Cloud Computing, entre otros, que nos permitirá posicionarnos en las tendencias corporativas y gubernamentales de: Transformación Digital, Movilidad, Cloud y Social Media. Estos nuevos desarrollos de servicios no pueden quedar ajenos a la visión de componentes estratégicos y prioritarios de la Ciberseguridad, permitiendo a nuestros clientes asegurar sus datos e información confidencial de las ciber amenazas y grupos organizados que disponen del tiempo y financiamiento para explotar vulnerabilidades. Es por esto, que entendemos que la Ciberseguridad no es un fin en sí misma, sino un estado futuro que se debe alcanzar gradualmente; en el cual se mezclan conceptos, políticas, entrenamiento, procedimientos, gestión, tecnología, infraestructura, personas, metodologías, alianzas, etc. Sabemos también que las amenazas evolucionan vertiginosamente, por lo que es necesario adoptar una filosofía de entendimiento agresiva y holística en relación con los cambios del ciber entorno, con la finalidad de asegurar la continuidad de la organización.</w:t>
      </w:r>
    </w:p>
    <w:p w14:paraId="6F20F526" w14:textId="0C503909" w:rsidR="000E3687" w:rsidRPr="001C20E0" w:rsidRDefault="000E3687" w:rsidP="0051699C">
      <w:r w:rsidRPr="001C20E0">
        <w:t xml:space="preserve">Siguiendo esta filosofía </w:t>
      </w:r>
      <w:r w:rsidR="00C15EC8">
        <w:t>MANDANTE</w:t>
      </w:r>
      <w:r w:rsidRPr="001C20E0">
        <w:t xml:space="preserve"> por medio de </w:t>
      </w:r>
      <w:r w:rsidR="00C15EC8">
        <w:t>MANDANTE</w:t>
      </w:r>
      <w:r w:rsidR="0017463A">
        <w:t xml:space="preserve"> Digital</w:t>
      </w:r>
      <w:r w:rsidR="008B3398">
        <w:t xml:space="preserve"> </w:t>
      </w:r>
      <w:proofErr w:type="spellStart"/>
      <w:r w:rsidR="008B3398">
        <w:t>Cibersecurity</w:t>
      </w:r>
      <w:proofErr w:type="spellEnd"/>
      <w:r w:rsidR="008B3398">
        <w:t xml:space="preserve"> </w:t>
      </w:r>
      <w:proofErr w:type="spellStart"/>
      <w:r w:rsidR="008B3398">
        <w:t>Services</w:t>
      </w:r>
      <w:proofErr w:type="spellEnd"/>
      <w:r w:rsidRPr="001C20E0">
        <w:t>, ha desarrollado una estrategia para las soluciones y servicios que soporten las infraestructuras tecnológicas, las plataformas de TI y las aplicaciones core del negocio de sus clientes en el ámbito de la Ciberseguridad, todo esto, a través de sus áreas Soluciones y Servicios de Ciberseguridad y el área de Operaciones de Ciberseguridad. Lo que nos ha permitido formar alianzas con Partners Estratégicos en seguridad a nivel internacional y nacional para brindar a nuestros clientes toda nuestra experiencia alcanzada en esta materia y también volcado a nuestra infraestructura de telecomunicaciones y sistemas TI para ofrecer soluciones de Ciberseguridad Corporativa tanto en organizaciones privadas como gubernamentales.</w:t>
      </w:r>
    </w:p>
    <w:p w14:paraId="5E69A1FF" w14:textId="71A787D9" w:rsidR="000E3687" w:rsidRPr="001C20E0" w:rsidRDefault="000E3687" w:rsidP="0051699C">
      <w:r w:rsidRPr="001C20E0">
        <w:t xml:space="preserve">El catálogo de servicios de </w:t>
      </w:r>
      <w:r w:rsidR="00C15EC8">
        <w:t>MANDANTE</w:t>
      </w:r>
      <w:r w:rsidR="0017463A">
        <w:t xml:space="preserve"> Digital</w:t>
      </w:r>
      <w:r w:rsidR="008B3398">
        <w:t xml:space="preserve"> </w:t>
      </w:r>
      <w:proofErr w:type="spellStart"/>
      <w:r w:rsidR="008B3398">
        <w:t>Cibersecurity</w:t>
      </w:r>
      <w:proofErr w:type="spellEnd"/>
      <w:r w:rsidR="008B3398">
        <w:t xml:space="preserve"> </w:t>
      </w:r>
      <w:proofErr w:type="spellStart"/>
      <w:r w:rsidR="008B3398">
        <w:t>Services</w:t>
      </w:r>
      <w:proofErr w:type="spellEnd"/>
      <w:r w:rsidR="008B3398" w:rsidRPr="001C20E0">
        <w:t xml:space="preserve"> </w:t>
      </w:r>
      <w:r w:rsidRPr="001C20E0">
        <w:t>se soporta sobre un equipo altamente calificado e integrado, con la finalidad de ofrecer respuestas que presenta la seguridad actualmente, todo esto, de forma eficiente y permitiendo la reducción de los costes de gestión, debido a que los nuevos paradigmas como el Cloud Computing, el Big Data, Blockchain, IoT, la movilidad y la inteligencia artificial; abren un abanico de riesgos que es necesario abordar de forma estructurada y proactiva.</w:t>
      </w:r>
    </w:p>
    <w:p w14:paraId="1578A2C2" w14:textId="5F9805E1" w:rsidR="000E3687" w:rsidRPr="001C20E0" w:rsidRDefault="00C15EC8" w:rsidP="0051699C">
      <w:r>
        <w:t>MANDANTE</w:t>
      </w:r>
      <w:r w:rsidR="0017463A">
        <w:t xml:space="preserve"> Digital</w:t>
      </w:r>
      <w:r w:rsidR="008B3398">
        <w:t xml:space="preserve"> </w:t>
      </w:r>
      <w:proofErr w:type="spellStart"/>
      <w:r w:rsidR="008B3398">
        <w:t>Cibersecurity</w:t>
      </w:r>
      <w:proofErr w:type="spellEnd"/>
      <w:r w:rsidR="008B3398">
        <w:t xml:space="preserve"> </w:t>
      </w:r>
      <w:proofErr w:type="spellStart"/>
      <w:r w:rsidR="008B3398">
        <w:t>Services</w:t>
      </w:r>
      <w:proofErr w:type="spellEnd"/>
      <w:r w:rsidR="000E3687" w:rsidRPr="001C20E0">
        <w:t xml:space="preserve"> se posiciona como Proveedor de Servicios Gestionados de Seguridad (MSSP) independiente y de multiplataforma, disponiendo de acuerdos con los principales proveedores de seguridad y personal certificado. Esta independencia nos permite ofrecer los servicios y tecnologías que mejor se adapten a las necesidades de nuestros Clientes.</w:t>
      </w:r>
    </w:p>
    <w:p w14:paraId="5008AE43" w14:textId="77777777" w:rsidR="000E3687" w:rsidRDefault="000E3687" w:rsidP="0051699C">
      <w:r w:rsidRPr="001C20E0">
        <w:t>Nuestro modelo de servicio nos ha permitido contribuir a desarrollar escenarios tecnológicos más seguros y confiables, buscando junto a nuestros clientes los espacios de mejora para mantener vigente la condición óptima de seguridad</w:t>
      </w:r>
    </w:p>
    <w:p w14:paraId="78122C9C" w14:textId="6ABD2CA2" w:rsidR="000E3687" w:rsidRDefault="00C15EC8" w:rsidP="00977FB6">
      <w:pPr>
        <w:pStyle w:val="NNTitle"/>
      </w:pPr>
      <w:r>
        <w:lastRenderedPageBreak/>
        <w:t>MANDANTE</w:t>
      </w:r>
      <w:r w:rsidR="0017463A">
        <w:t xml:space="preserve"> Digital</w:t>
      </w:r>
      <w:r w:rsidR="008B3398">
        <w:t xml:space="preserve"> </w:t>
      </w:r>
      <w:r w:rsidR="000E3687">
        <w:t>CyberSecur</w:t>
      </w:r>
      <w:r w:rsidR="008B3398">
        <w:t>ITY SERVICES</w:t>
      </w:r>
    </w:p>
    <w:p w14:paraId="6C464891" w14:textId="7310B05F" w:rsidR="000E3687" w:rsidRPr="001C20E0" w:rsidRDefault="000E3687" w:rsidP="0051699C">
      <w:r w:rsidRPr="001C20E0">
        <w:t xml:space="preserve">Nuestra trayectoria e innumerables casos de éxito en servicios de Telecomunicaciones y TI nos he fortalecido permitiendo proveer una visión trasversal de la ciberseguridad y con ello lograr maximizar la operatividad de toda la infraestructura de nuestros clientes. </w:t>
      </w:r>
    </w:p>
    <w:p w14:paraId="5F5AD218" w14:textId="1AF60825" w:rsidR="000E3687" w:rsidRPr="005E71B9" w:rsidRDefault="006E39BC" w:rsidP="000E3687">
      <w:pPr>
        <w:jc w:val="center"/>
      </w:pPr>
      <w:r>
        <w:rPr>
          <w:noProof/>
        </w:rPr>
        <w:drawing>
          <wp:inline distT="0" distB="0" distL="0" distR="0" wp14:anchorId="66CF8BC6" wp14:editId="3BBE5798">
            <wp:extent cx="2984500" cy="1656054"/>
            <wp:effectExtent l="0" t="0" r="0" b="1905"/>
            <wp:docPr id="1624047293" name="Imagen 16240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1333" cy="1665394"/>
                    </a:xfrm>
                    <a:prstGeom prst="rect">
                      <a:avLst/>
                    </a:prstGeom>
                    <a:noFill/>
                  </pic:spPr>
                </pic:pic>
              </a:graphicData>
            </a:graphic>
          </wp:inline>
        </w:drawing>
      </w:r>
    </w:p>
    <w:p w14:paraId="3A3AC074" w14:textId="77777777" w:rsidR="000E3687" w:rsidRPr="001C20E0" w:rsidRDefault="000E3687" w:rsidP="00A709CA">
      <w:pPr>
        <w:pStyle w:val="vietas"/>
        <w:spacing w:before="0" w:after="120" w:line="240" w:lineRule="auto"/>
        <w:ind w:left="714" w:hanging="357"/>
      </w:pPr>
      <w:r w:rsidRPr="001C20E0">
        <w:t>Más de 100 Clientes Corporativos con servicios y soluciones de Ciberseguridad de todas las verticales de negocio.</w:t>
      </w:r>
    </w:p>
    <w:p w14:paraId="7AF604E5" w14:textId="77777777" w:rsidR="000E3687" w:rsidRPr="001C20E0" w:rsidRDefault="000E3687" w:rsidP="005B0EA4">
      <w:pPr>
        <w:pStyle w:val="vietas"/>
        <w:spacing w:before="0" w:after="120" w:line="240" w:lineRule="auto"/>
        <w:ind w:left="714" w:hanging="357"/>
      </w:pPr>
      <w:r w:rsidRPr="001C20E0">
        <w:t>Pioneros en montar un Centro de Ciber Inteligencia (CCI) en Chile para el Análisis e Investigación de Malware, Amenazas Avanzadas Persistentes, y así como también la Gestión de Servicios de Ciberseguridad Corporativos.</w:t>
      </w:r>
    </w:p>
    <w:p w14:paraId="4B26AE77" w14:textId="77777777" w:rsidR="000E3687" w:rsidRPr="001C20E0" w:rsidRDefault="000E3687" w:rsidP="005B0EA4">
      <w:pPr>
        <w:pStyle w:val="vietas"/>
        <w:spacing w:before="0" w:after="120" w:line="240" w:lineRule="auto"/>
        <w:ind w:left="714" w:hanging="357"/>
      </w:pPr>
      <w:r w:rsidRPr="001C20E0">
        <w:t>Tenemos más de 10 años de experiencia entregando servicios de Seguridad Perimetral en la Minería, Utilities y Sector Industrial.</w:t>
      </w:r>
    </w:p>
    <w:p w14:paraId="25FFED04" w14:textId="486FCC91" w:rsidR="000E3687" w:rsidRPr="001C20E0" w:rsidRDefault="000E3687" w:rsidP="005B0EA4">
      <w:pPr>
        <w:pStyle w:val="vietas"/>
        <w:spacing w:before="0" w:after="120" w:line="240" w:lineRule="auto"/>
        <w:ind w:left="714" w:hanging="357"/>
      </w:pPr>
      <w:r w:rsidRPr="001C20E0">
        <w:t xml:space="preserve">La unidad de </w:t>
      </w:r>
      <w:r w:rsidR="00C15EC8">
        <w:t>MANDANTE</w:t>
      </w:r>
      <w:r w:rsidR="0017463A">
        <w:t xml:space="preserve"> Digital</w:t>
      </w:r>
      <w:r w:rsidR="008B3398">
        <w:t xml:space="preserve"> </w:t>
      </w:r>
      <w:proofErr w:type="spellStart"/>
      <w:r w:rsidR="008B3398">
        <w:t>Cibersecurity</w:t>
      </w:r>
      <w:proofErr w:type="spellEnd"/>
      <w:r w:rsidR="008B3398">
        <w:t xml:space="preserve"> </w:t>
      </w:r>
      <w:proofErr w:type="spellStart"/>
      <w:r w:rsidR="008B3398">
        <w:t>Services</w:t>
      </w:r>
      <w:proofErr w:type="spellEnd"/>
      <w:r w:rsidRPr="001C20E0">
        <w:t xml:space="preserve"> nace el 2016 enfocada en la Ciberseguridad y Seguridad de la Información para Clientes Corporativos (Banca, Retail, Gobierno, Minería, Industria, FFAA, entre otras)</w:t>
      </w:r>
    </w:p>
    <w:p w14:paraId="66346780" w14:textId="77777777" w:rsidR="000E3687" w:rsidRPr="001C20E0" w:rsidRDefault="000E3687" w:rsidP="005B0EA4">
      <w:pPr>
        <w:pStyle w:val="vietas"/>
        <w:spacing w:before="0" w:after="120" w:line="240" w:lineRule="auto"/>
        <w:ind w:left="714" w:hanging="357"/>
      </w:pPr>
      <w:r w:rsidRPr="001C20E0">
        <w:t xml:space="preserve">Completo Portafolio de Consultorías, Servicios y Soluciones de Ciberseguridad orientado a la Protección del Negocio.  </w:t>
      </w:r>
    </w:p>
    <w:p w14:paraId="03738A6C" w14:textId="77777777" w:rsidR="000E3687" w:rsidRPr="001C20E0" w:rsidRDefault="000E3687" w:rsidP="005B0EA4">
      <w:pPr>
        <w:pStyle w:val="vietas"/>
        <w:spacing w:before="0" w:after="120" w:line="240" w:lineRule="auto"/>
        <w:ind w:left="714" w:hanging="357"/>
      </w:pPr>
      <w:r w:rsidRPr="001C20E0">
        <w:t>Team de Expertos en Asesorar, Implementar y Desarrollar Capacidades de Ciberdefensa para las FF.AA.</w:t>
      </w:r>
    </w:p>
    <w:p w14:paraId="0291FA73" w14:textId="77777777" w:rsidR="000E3687" w:rsidRPr="001C20E0" w:rsidRDefault="000E3687" w:rsidP="005B0EA4">
      <w:pPr>
        <w:pStyle w:val="vietas"/>
        <w:spacing w:before="0" w:after="120" w:line="240" w:lineRule="auto"/>
        <w:ind w:left="714" w:hanging="357"/>
      </w:pPr>
      <w:r w:rsidRPr="001C20E0">
        <w:t>Proveemos a las organizaciones Capacidades de Ciberdefensa para la protección y respuesta ante Incidentes de Seguridad con nuestro equipo CSIRT (Red Team) disponible 7x24.</w:t>
      </w:r>
    </w:p>
    <w:p w14:paraId="3541BD82" w14:textId="77777777" w:rsidR="000E3687" w:rsidRPr="001C20E0" w:rsidRDefault="000E3687" w:rsidP="005B0EA4">
      <w:pPr>
        <w:pStyle w:val="vietas"/>
        <w:spacing w:before="0" w:after="120" w:line="240" w:lineRule="auto"/>
        <w:ind w:left="714" w:hanging="357"/>
      </w:pPr>
      <w:r w:rsidRPr="001C20E0">
        <w:t>Grupo de Consultores de Risk Management con vasta experiencia en brindar asesorías siguiendo las mejores prácticas y normas internacionales como: NIST, SANS, PCI DSS, NERC CIP, IEC 62443.</w:t>
      </w:r>
    </w:p>
    <w:p w14:paraId="360FF2C1" w14:textId="77777777" w:rsidR="000E3687" w:rsidRPr="001C20E0" w:rsidRDefault="000E3687" w:rsidP="005B0EA4">
      <w:pPr>
        <w:pStyle w:val="vietas"/>
        <w:spacing w:before="0" w:after="120" w:line="240" w:lineRule="auto"/>
        <w:ind w:left="714" w:hanging="357"/>
      </w:pPr>
      <w:r w:rsidRPr="001C20E0">
        <w:t xml:space="preserve">Amplio Ecosistema de Partners de Seguridad de Clase Mundial y Alianzas Estratégicas de Cooperación entre Organizaciones permitiendo ampliar el conocimiento y experiencia para un mejor servicio.  </w:t>
      </w:r>
    </w:p>
    <w:p w14:paraId="1CE0AE62" w14:textId="3ABE7BDF" w:rsidR="000E3687" w:rsidRDefault="000E3687" w:rsidP="00977FB6">
      <w:pPr>
        <w:pStyle w:val="NNTitle"/>
      </w:pPr>
      <w:r>
        <w:lastRenderedPageBreak/>
        <w:t>Nuestras Certificaciones</w:t>
      </w:r>
    </w:p>
    <w:p w14:paraId="728E9807" w14:textId="77777777" w:rsidR="000E3687" w:rsidRDefault="000E3687" w:rsidP="001B4435">
      <w:r w:rsidRPr="00D144B7">
        <w:t>Todo el equipo humano se rige bajo continuas y estrictas evaluaciones de conocimiento mediante la programación y medición de cumplimiento de capacitaciones, considerándose el área de Ingenieros especialistas en ciberseguridad preparados profesionalmente para brindar servicios con el más alto estándar de conocimiento y compromiso.</w:t>
      </w:r>
    </w:p>
    <w:p w14:paraId="67DD7626" w14:textId="76C1F9F6" w:rsidR="000E3687" w:rsidRDefault="000936C9" w:rsidP="000936C9">
      <w:pPr>
        <w:jc w:val="center"/>
      </w:pPr>
      <w:r>
        <w:rPr>
          <w:noProof/>
        </w:rPr>
        <w:drawing>
          <wp:inline distT="0" distB="0" distL="0" distR="0" wp14:anchorId="0A9F5618" wp14:editId="3C728A8F">
            <wp:extent cx="5550621" cy="5503334"/>
            <wp:effectExtent l="0" t="0" r="0" b="2540"/>
            <wp:docPr id="1255530581" name="Imagen 125553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30581" name="Imagen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7586" cy="5510240"/>
                    </a:xfrm>
                    <a:prstGeom prst="rect">
                      <a:avLst/>
                    </a:prstGeom>
                    <a:noFill/>
                    <a:ln>
                      <a:noFill/>
                    </a:ln>
                  </pic:spPr>
                </pic:pic>
              </a:graphicData>
            </a:graphic>
          </wp:inline>
        </w:drawing>
      </w:r>
    </w:p>
    <w:p w14:paraId="6DE3D3FF" w14:textId="6F5F01B3" w:rsidR="001D5317" w:rsidRDefault="006A5EFE" w:rsidP="00977FB6">
      <w:pPr>
        <w:pStyle w:val="NNTitle"/>
      </w:pPr>
      <w:r w:rsidRPr="006A5EFE">
        <w:lastRenderedPageBreak/>
        <w:t>CONTEXTO Y ANTECEDENTES</w:t>
      </w:r>
    </w:p>
    <w:p w14:paraId="10BB07BB" w14:textId="3370A7A1" w:rsidR="00C818E0" w:rsidRPr="00014EFC" w:rsidRDefault="00C818E0" w:rsidP="00014EFC">
      <w:pPr>
        <w:rPr>
          <w:lang w:val="es-ES_tradnl" w:eastAsia="es-ES"/>
        </w:rPr>
      </w:pPr>
      <w:r w:rsidRPr="00014EFC">
        <w:rPr>
          <w:lang w:val="es-ES_tradnl" w:eastAsia="es-ES"/>
        </w:rPr>
        <w:t xml:space="preserve">El presente documento se presenta en respuesta de la solicitud de </w:t>
      </w:r>
      <w:sdt>
        <w:sdtPr>
          <w:rPr>
            <w:lang w:val="es-ES_tradnl" w:eastAsia="es-ES"/>
          </w:rPr>
          <w:alias w:val="Título"/>
          <w:tag w:val="Título"/>
          <w:id w:val="877118933"/>
          <w:dataBinding w:prefixMappings="xmlns:ns0='http://purl.org/dc/elements/1.1/' xmlns:ns1='http://schemas.openxmlformats.org/package/2006/metadata/core-properties' " w:xpath="/ns1:coreProperties[1]/ns0:title[1]" w:storeItemID="{6C3C8BC8-F283-45AE-878A-BAB7291924A1}"/>
          <w:text/>
        </w:sdtPr>
        <w:sdtContent>
          <w:r w:rsidR="0051699C">
            <w:rPr>
              <w:lang w:val="es-ES_tradnl" w:eastAsia="es-ES"/>
            </w:rPr>
            <w:t>Solución Fortinet FortiClient VPN/ZTNA</w:t>
          </w:r>
        </w:sdtContent>
      </w:sdt>
      <w:r w:rsidRPr="00014EFC">
        <w:rPr>
          <w:lang w:val="es-ES_tradnl" w:eastAsia="es-ES"/>
        </w:rPr>
        <w:t xml:space="preserve"> generada por </w:t>
      </w:r>
      <w:sdt>
        <w:sdtPr>
          <w:rPr>
            <w:lang w:val="es-ES_tradnl" w:eastAsia="es-ES"/>
          </w:rPr>
          <w:alias w:val="Cliente"/>
          <w:tag w:val="Cliente"/>
          <w:id w:val="1691565758"/>
          <w:placeholder>
            <w:docPart w:val="3FB7BA8D64BB4939BAAE01E7217DE72D"/>
          </w:placeholder>
          <w:dataBinding w:prefixMappings="xmlns:ns0='http://schemas.openxmlformats.org/officeDocument/2006/extended-properties' " w:xpath="/ns0:Properties[1]/ns0:Company[1]" w:storeItemID="{6668398D-A668-4E3E-A5EB-62B293D839F1}"/>
          <w:text/>
        </w:sdtPr>
        <w:sdtContent>
          <w:r w:rsidR="00C15EC8">
            <w:rPr>
              <w:lang w:val="es-ES_tradnl" w:eastAsia="es-ES"/>
            </w:rPr>
            <w:t>CLIENTE</w:t>
          </w:r>
        </w:sdtContent>
      </w:sdt>
      <w:r w:rsidR="0008384D">
        <w:rPr>
          <w:lang w:val="es-ES_tradnl" w:eastAsia="es-ES"/>
        </w:rPr>
        <w:t xml:space="preserve"> donde requiere una solución que le permita </w:t>
      </w:r>
      <w:r w:rsidR="002619B6">
        <w:rPr>
          <w:lang w:val="es-ES_tradnl" w:eastAsia="es-ES"/>
        </w:rPr>
        <w:t>aplicar controles de seguridad a colaboradores remotos</w:t>
      </w:r>
      <w:r w:rsidRPr="00014EFC">
        <w:rPr>
          <w:lang w:val="es-ES_tradnl" w:eastAsia="es-ES"/>
        </w:rPr>
        <w:t>.</w:t>
      </w:r>
      <w:r w:rsidR="002619B6">
        <w:rPr>
          <w:lang w:val="es-ES_tradnl" w:eastAsia="es-ES"/>
        </w:rPr>
        <w:t xml:space="preserve"> </w:t>
      </w:r>
      <w:r w:rsidR="002B368D">
        <w:rPr>
          <w:lang w:val="es-ES_tradnl" w:eastAsia="es-ES"/>
        </w:rPr>
        <w:t xml:space="preserve">La solución planteada por </w:t>
      </w:r>
      <w:r w:rsidR="00C15EC8">
        <w:rPr>
          <w:lang w:val="es-ES_tradnl" w:eastAsia="es-ES"/>
        </w:rPr>
        <w:t>MANDANTE</w:t>
      </w:r>
      <w:r w:rsidR="002B368D">
        <w:rPr>
          <w:lang w:val="es-ES_tradnl" w:eastAsia="es-ES"/>
        </w:rPr>
        <w:t xml:space="preserve"> cuenta con suscripciones Fortinet EMS </w:t>
      </w:r>
      <w:r w:rsidR="009E4575">
        <w:rPr>
          <w:lang w:val="es-ES_tradnl" w:eastAsia="es-ES"/>
        </w:rPr>
        <w:t xml:space="preserve">tipo ZTNA </w:t>
      </w:r>
      <w:r w:rsidR="001115E5">
        <w:rPr>
          <w:lang w:val="es-ES_tradnl" w:eastAsia="es-ES"/>
        </w:rPr>
        <w:t xml:space="preserve">para 1.000 usuarios </w:t>
      </w:r>
      <w:r w:rsidR="003B7035">
        <w:rPr>
          <w:lang w:val="es-ES_tradnl" w:eastAsia="es-ES"/>
        </w:rPr>
        <w:t>que permitirá exte</w:t>
      </w:r>
      <w:r w:rsidR="003B7035" w:rsidRPr="003B7035">
        <w:rPr>
          <w:lang w:val="es-ES_tradnl" w:eastAsia="es-ES"/>
        </w:rPr>
        <w:t>nder las políticas de seguridad corporativas</w:t>
      </w:r>
      <w:r w:rsidR="003B7035">
        <w:rPr>
          <w:lang w:val="es-ES_tradnl" w:eastAsia="es-ES"/>
        </w:rPr>
        <w:t xml:space="preserve"> (aplicadas en el Firewall </w:t>
      </w:r>
      <w:r w:rsidR="005668F0">
        <w:rPr>
          <w:lang w:val="es-ES_tradnl" w:eastAsia="es-ES"/>
        </w:rPr>
        <w:t>Perimetral</w:t>
      </w:r>
      <w:r w:rsidR="003B7035">
        <w:rPr>
          <w:lang w:val="es-ES_tradnl" w:eastAsia="es-ES"/>
        </w:rPr>
        <w:t>)</w:t>
      </w:r>
      <w:r w:rsidR="003B7035" w:rsidRPr="003B7035">
        <w:rPr>
          <w:lang w:val="es-ES_tradnl" w:eastAsia="es-ES"/>
        </w:rPr>
        <w:t xml:space="preserve"> a los usuarios remotos</w:t>
      </w:r>
      <w:r w:rsidR="000816BE">
        <w:rPr>
          <w:lang w:val="es-ES_tradnl" w:eastAsia="es-ES"/>
        </w:rPr>
        <w:t xml:space="preserve"> además de poder aplicar posturas según línea base de seguridad de que dispositivos podrás o no conectarse </w:t>
      </w:r>
      <w:r w:rsidR="000F33D4">
        <w:rPr>
          <w:lang w:val="es-ES_tradnl" w:eastAsia="es-ES"/>
        </w:rPr>
        <w:t xml:space="preserve">a la red </w:t>
      </w:r>
      <w:r w:rsidR="00881950">
        <w:rPr>
          <w:lang w:val="es-ES_tradnl" w:eastAsia="es-ES"/>
        </w:rPr>
        <w:t xml:space="preserve">corporativa </w:t>
      </w:r>
      <w:r w:rsidR="000F33D4">
        <w:rPr>
          <w:lang w:val="es-ES_tradnl" w:eastAsia="es-ES"/>
        </w:rPr>
        <w:t xml:space="preserve">de </w:t>
      </w:r>
      <w:r w:rsidR="00C15EC8">
        <w:rPr>
          <w:lang w:val="es-ES_tradnl" w:eastAsia="es-ES"/>
        </w:rPr>
        <w:t>Cliente</w:t>
      </w:r>
      <w:r w:rsidR="000F33D4">
        <w:rPr>
          <w:lang w:val="es-ES_tradnl" w:eastAsia="es-ES"/>
        </w:rPr>
        <w:t>.</w:t>
      </w:r>
    </w:p>
    <w:p w14:paraId="718DF257" w14:textId="1BDE1F24" w:rsidR="00C818E0" w:rsidRDefault="00E006F0" w:rsidP="00E006F0">
      <w:pPr>
        <w:pStyle w:val="vietas"/>
        <w:numPr>
          <w:ilvl w:val="0"/>
          <w:numId w:val="0"/>
        </w:numPr>
      </w:pPr>
      <w:r>
        <w:t xml:space="preserve">Se considera suscripciones Fortinet </w:t>
      </w:r>
      <w:r w:rsidR="003749A0">
        <w:t xml:space="preserve">EMS/ZTNA </w:t>
      </w:r>
      <w:r>
        <w:t>a 36 meses</w:t>
      </w:r>
      <w:r w:rsidR="000F33D4">
        <w:t xml:space="preserve">, servicios profesionales de </w:t>
      </w:r>
      <w:r w:rsidR="00C15EC8">
        <w:t>MANDANTE</w:t>
      </w:r>
      <w:r w:rsidR="000F33D4">
        <w:t xml:space="preserve"> y servicios Gestionados por el SOC </w:t>
      </w:r>
      <w:r w:rsidR="00B85E85">
        <w:t>Digital (administración, soporte y monitoreo).</w:t>
      </w:r>
    </w:p>
    <w:p w14:paraId="3420512E" w14:textId="77777777" w:rsidR="006A5EFE" w:rsidRDefault="006A5EFE" w:rsidP="00977FB6">
      <w:pPr>
        <w:pStyle w:val="NNTitle"/>
        <w:rPr>
          <w:lang w:eastAsia="es-ES"/>
        </w:rPr>
      </w:pPr>
    </w:p>
    <w:p w14:paraId="5A873277" w14:textId="77777777" w:rsidR="00C818E0" w:rsidRPr="003D6166" w:rsidRDefault="00C818E0" w:rsidP="00977FB6">
      <w:pPr>
        <w:pStyle w:val="NNTitle"/>
        <w:rPr>
          <w:lang w:eastAsia="es-ES"/>
        </w:rPr>
      </w:pPr>
    </w:p>
    <w:p w14:paraId="1B82F518" w14:textId="56F5A783" w:rsidR="00496E96" w:rsidRDefault="00547B34" w:rsidP="00977FB6">
      <w:pPr>
        <w:pStyle w:val="Ttulo10"/>
      </w:pPr>
      <w:bookmarkStart w:id="11" w:name="_Toc154049305"/>
      <w:bookmarkEnd w:id="10"/>
      <w:r>
        <w:lastRenderedPageBreak/>
        <w:t xml:space="preserve">Solución Propuesta – Forticlient </w:t>
      </w:r>
      <w:r w:rsidR="003C72CD">
        <w:t>VPN/ZTNA</w:t>
      </w:r>
      <w:bookmarkEnd w:id="11"/>
    </w:p>
    <w:p w14:paraId="4F609365" w14:textId="3DF5D897" w:rsidR="00BC3A2D" w:rsidRDefault="001A642B" w:rsidP="00496E96">
      <w:pPr>
        <w:pStyle w:val="Ttulo2"/>
      </w:pPr>
      <w:bookmarkStart w:id="12" w:name="_Toc154049306"/>
      <w:r>
        <w:t>Suscripciones</w:t>
      </w:r>
      <w:r w:rsidR="003749A0">
        <w:t xml:space="preserve"> </w:t>
      </w:r>
      <w:r>
        <w:t>o</w:t>
      </w:r>
      <w:r w:rsidR="003749A0">
        <w:t>fertad</w:t>
      </w:r>
      <w:r>
        <w:t>as</w:t>
      </w:r>
      <w:bookmarkEnd w:id="12"/>
    </w:p>
    <w:p w14:paraId="11711A53" w14:textId="286CBC74" w:rsidR="001A642B" w:rsidRDefault="000D47AE" w:rsidP="001A642B">
      <w:pPr>
        <w:rPr>
          <w:lang w:eastAsia="es-ES"/>
        </w:rPr>
      </w:pPr>
      <w:r>
        <w:rPr>
          <w:lang w:eastAsia="es-ES"/>
        </w:rPr>
        <w:t xml:space="preserve">A continuación, se </w:t>
      </w:r>
      <w:r w:rsidR="00784A6F">
        <w:rPr>
          <w:lang w:eastAsia="es-ES"/>
        </w:rPr>
        <w:t>indica el SKU ofertado:</w:t>
      </w:r>
    </w:p>
    <w:tbl>
      <w:tblPr>
        <w:tblStyle w:val="Tablaconcuadrcula4-nfasis3"/>
        <w:tblW w:w="9209" w:type="dxa"/>
        <w:jc w:val="center"/>
        <w:tblLook w:val="04A0" w:firstRow="1" w:lastRow="0" w:firstColumn="1" w:lastColumn="0" w:noHBand="0" w:noVBand="1"/>
      </w:tblPr>
      <w:tblGrid>
        <w:gridCol w:w="1012"/>
        <w:gridCol w:w="2527"/>
        <w:gridCol w:w="5670"/>
      </w:tblGrid>
      <w:tr w:rsidR="000F4751" w14:paraId="4508AFE4" w14:textId="77777777" w:rsidTr="003B3C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2" w:type="dxa"/>
            <w:vAlign w:val="center"/>
          </w:tcPr>
          <w:p w14:paraId="2868A72B" w14:textId="77777777" w:rsidR="000F4751" w:rsidRDefault="000F4751" w:rsidP="003B3C61">
            <w:pPr>
              <w:pStyle w:val="vietas"/>
              <w:numPr>
                <w:ilvl w:val="0"/>
                <w:numId w:val="0"/>
              </w:numPr>
              <w:jc w:val="center"/>
              <w:rPr>
                <w:lang w:val="es-ES_tradnl" w:eastAsia="es-ES"/>
              </w:rPr>
            </w:pPr>
            <w:r>
              <w:rPr>
                <w:lang w:val="es-ES_tradnl" w:eastAsia="es-ES"/>
              </w:rPr>
              <w:t>Cantidad</w:t>
            </w:r>
          </w:p>
        </w:tc>
        <w:tc>
          <w:tcPr>
            <w:tcW w:w="2527" w:type="dxa"/>
            <w:vAlign w:val="center"/>
          </w:tcPr>
          <w:p w14:paraId="51E1E9DF" w14:textId="77777777" w:rsidR="000F4751" w:rsidRDefault="000F4751" w:rsidP="003B3C61">
            <w:pPr>
              <w:pStyle w:val="vietas"/>
              <w:numPr>
                <w:ilvl w:val="0"/>
                <w:numId w:val="0"/>
              </w:numPr>
              <w:jc w:val="center"/>
              <w:cnfStyle w:val="100000000000" w:firstRow="1" w:lastRow="0" w:firstColumn="0" w:lastColumn="0" w:oddVBand="0" w:evenVBand="0" w:oddHBand="0" w:evenHBand="0" w:firstRowFirstColumn="0" w:firstRowLastColumn="0" w:lastRowFirstColumn="0" w:lastRowLastColumn="0"/>
              <w:rPr>
                <w:lang w:val="es-ES_tradnl" w:eastAsia="es-ES"/>
              </w:rPr>
            </w:pPr>
            <w:r>
              <w:rPr>
                <w:lang w:val="es-ES_tradnl" w:eastAsia="es-ES"/>
              </w:rPr>
              <w:t>SKU</w:t>
            </w:r>
          </w:p>
        </w:tc>
        <w:tc>
          <w:tcPr>
            <w:tcW w:w="5670" w:type="dxa"/>
            <w:vAlign w:val="center"/>
          </w:tcPr>
          <w:p w14:paraId="62D5F444" w14:textId="77777777" w:rsidR="000F4751" w:rsidRDefault="000F4751" w:rsidP="003B3C61">
            <w:pPr>
              <w:pStyle w:val="vietas"/>
              <w:numPr>
                <w:ilvl w:val="0"/>
                <w:numId w:val="0"/>
              </w:numPr>
              <w:jc w:val="center"/>
              <w:cnfStyle w:val="100000000000" w:firstRow="1" w:lastRow="0" w:firstColumn="0" w:lastColumn="0" w:oddVBand="0" w:evenVBand="0" w:oddHBand="0" w:evenHBand="0" w:firstRowFirstColumn="0" w:firstRowLastColumn="0" w:lastRowFirstColumn="0" w:lastRowLastColumn="0"/>
              <w:rPr>
                <w:lang w:val="es-ES_tradnl" w:eastAsia="es-ES"/>
              </w:rPr>
            </w:pPr>
            <w:r>
              <w:rPr>
                <w:lang w:val="es-ES_tradnl" w:eastAsia="es-ES"/>
              </w:rPr>
              <w:t>Descripción</w:t>
            </w:r>
          </w:p>
        </w:tc>
      </w:tr>
      <w:tr w:rsidR="000F4751" w14:paraId="10D6BFB2" w14:textId="77777777" w:rsidTr="003B3C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2" w:type="dxa"/>
            <w:vAlign w:val="center"/>
          </w:tcPr>
          <w:p w14:paraId="795099D6" w14:textId="77777777" w:rsidR="000F4751" w:rsidRDefault="000F4751" w:rsidP="003B3C61">
            <w:pPr>
              <w:pStyle w:val="vietas"/>
              <w:numPr>
                <w:ilvl w:val="0"/>
                <w:numId w:val="0"/>
              </w:numPr>
              <w:jc w:val="center"/>
              <w:rPr>
                <w:lang w:val="es-ES_tradnl" w:eastAsia="es-ES"/>
              </w:rPr>
            </w:pPr>
            <w:r>
              <w:rPr>
                <w:lang w:val="es-ES_tradnl" w:eastAsia="es-ES"/>
              </w:rPr>
              <w:t>2</w:t>
            </w:r>
          </w:p>
        </w:tc>
        <w:tc>
          <w:tcPr>
            <w:tcW w:w="2527" w:type="dxa"/>
            <w:vAlign w:val="center"/>
          </w:tcPr>
          <w:p w14:paraId="242AA90B" w14:textId="7B0794A3" w:rsidR="000F4751" w:rsidRDefault="0021474D" w:rsidP="003B3C61">
            <w:pPr>
              <w:pStyle w:val="vietas"/>
              <w:numPr>
                <w:ilvl w:val="0"/>
                <w:numId w:val="0"/>
              </w:numPr>
              <w:jc w:val="center"/>
              <w:cnfStyle w:val="000000100000" w:firstRow="0" w:lastRow="0" w:firstColumn="0" w:lastColumn="0" w:oddVBand="0" w:evenVBand="0" w:oddHBand="1" w:evenHBand="0" w:firstRowFirstColumn="0" w:firstRowLastColumn="0" w:lastRowFirstColumn="0" w:lastRowLastColumn="0"/>
              <w:rPr>
                <w:lang w:val="es-ES_tradnl" w:eastAsia="es-ES"/>
              </w:rPr>
            </w:pPr>
            <w:r w:rsidRPr="0021474D">
              <w:rPr>
                <w:lang w:val="es-ES_tradnl" w:eastAsia="es-ES"/>
              </w:rPr>
              <w:t>FC2-10-EMS05-428-01-36</w:t>
            </w:r>
          </w:p>
        </w:tc>
        <w:tc>
          <w:tcPr>
            <w:tcW w:w="5670" w:type="dxa"/>
            <w:vAlign w:val="center"/>
          </w:tcPr>
          <w:p w14:paraId="13A3E00B" w14:textId="538A6C0A" w:rsidR="000F4751" w:rsidRDefault="000D47AE" w:rsidP="003B3C61">
            <w:pPr>
              <w:pStyle w:val="vietas"/>
              <w:numPr>
                <w:ilvl w:val="0"/>
                <w:numId w:val="0"/>
              </w:numPr>
              <w:jc w:val="left"/>
              <w:cnfStyle w:val="000000100000" w:firstRow="0" w:lastRow="0" w:firstColumn="0" w:lastColumn="0" w:oddVBand="0" w:evenVBand="0" w:oddHBand="1" w:evenHBand="0" w:firstRowFirstColumn="0" w:firstRowLastColumn="0" w:lastRowFirstColumn="0" w:lastRowLastColumn="0"/>
              <w:rPr>
                <w:lang w:val="es-ES_tradnl" w:eastAsia="es-ES"/>
              </w:rPr>
            </w:pPr>
            <w:r w:rsidRPr="000D47AE">
              <w:rPr>
                <w:lang w:val="es-ES_tradnl" w:eastAsia="es-ES"/>
              </w:rPr>
              <w:t>Endpoint-based Licenses - VPN/ZTNA FortiClient VPN/ZTNA Agent Subscription for 500 endpoints. Includes EMS hosted by FortiCloud with FortiCare Premium.</w:t>
            </w:r>
          </w:p>
        </w:tc>
      </w:tr>
    </w:tbl>
    <w:p w14:paraId="35EB4A18" w14:textId="24D3618F" w:rsidR="00784A6F" w:rsidRDefault="00784A6F" w:rsidP="001A642B">
      <w:pPr>
        <w:rPr>
          <w:lang w:eastAsia="es-ES"/>
        </w:rPr>
      </w:pPr>
      <w:r>
        <w:rPr>
          <w:lang w:eastAsia="es-ES"/>
        </w:rPr>
        <w:t>Se consideran</w:t>
      </w:r>
      <w:r w:rsidR="00320202">
        <w:rPr>
          <w:lang w:eastAsia="es-ES"/>
        </w:rPr>
        <w:t xml:space="preserve"> suscripciones pa</w:t>
      </w:r>
      <w:r w:rsidR="00754DB4">
        <w:rPr>
          <w:lang w:eastAsia="es-ES"/>
        </w:rPr>
        <w:t>r</w:t>
      </w:r>
      <w:r w:rsidR="00320202">
        <w:rPr>
          <w:lang w:eastAsia="es-ES"/>
        </w:rPr>
        <w:t>a 1.000 usuarios</w:t>
      </w:r>
      <w:r w:rsidR="009C4A32">
        <w:rPr>
          <w:lang w:eastAsia="es-ES"/>
        </w:rPr>
        <w:t xml:space="preserve"> </w:t>
      </w:r>
      <w:r w:rsidR="009C4A32" w:rsidRPr="000D47AE">
        <w:rPr>
          <w:lang w:val="es-ES_tradnl" w:eastAsia="es-ES"/>
        </w:rPr>
        <w:t>FortiClient VPN/ZTNA</w:t>
      </w:r>
      <w:r w:rsidR="00662581">
        <w:rPr>
          <w:lang w:val="es-ES_tradnl" w:eastAsia="es-ES"/>
        </w:rPr>
        <w:t xml:space="preserve"> por 36 Meses. </w:t>
      </w:r>
      <w:r w:rsidR="002E15C1">
        <w:rPr>
          <w:lang w:val="es-ES_tradnl" w:eastAsia="es-ES"/>
        </w:rPr>
        <w:t xml:space="preserve">La solución EMS </w:t>
      </w:r>
      <w:r w:rsidR="00374FEE">
        <w:rPr>
          <w:lang w:val="es-ES_tradnl" w:eastAsia="es-ES"/>
        </w:rPr>
        <w:t xml:space="preserve">se encuentra </w:t>
      </w:r>
      <w:r w:rsidR="00D5036B">
        <w:rPr>
          <w:lang w:val="es-ES_tradnl" w:eastAsia="es-ES"/>
        </w:rPr>
        <w:t>alojad</w:t>
      </w:r>
      <w:r w:rsidR="00374FEE">
        <w:rPr>
          <w:lang w:val="es-ES_tradnl" w:eastAsia="es-ES"/>
        </w:rPr>
        <w:t>a</w:t>
      </w:r>
      <w:r w:rsidR="00D5036B">
        <w:rPr>
          <w:lang w:val="es-ES_tradnl" w:eastAsia="es-ES"/>
        </w:rPr>
        <w:t xml:space="preserve"> en For</w:t>
      </w:r>
      <w:r w:rsidR="00576802">
        <w:rPr>
          <w:lang w:val="es-ES_tradnl" w:eastAsia="es-ES"/>
        </w:rPr>
        <w:t>t</w:t>
      </w:r>
      <w:r w:rsidR="00D5036B">
        <w:rPr>
          <w:lang w:val="es-ES_tradnl" w:eastAsia="es-ES"/>
        </w:rPr>
        <w:t>i</w:t>
      </w:r>
      <w:r w:rsidR="002E15C1">
        <w:rPr>
          <w:lang w:val="es-ES_tradnl" w:eastAsia="es-ES"/>
        </w:rPr>
        <w:t>Cloud</w:t>
      </w:r>
      <w:r w:rsidR="00D5036B">
        <w:rPr>
          <w:lang w:val="es-ES_tradnl" w:eastAsia="es-ES"/>
        </w:rPr>
        <w:t xml:space="preserve"> con soporte FortiCare Premium.</w:t>
      </w:r>
    </w:p>
    <w:p w14:paraId="47036315" w14:textId="256F7B4F" w:rsidR="00BC3A2D" w:rsidRDefault="00B15365" w:rsidP="00156126">
      <w:pPr>
        <w:pStyle w:val="Ttulo2"/>
      </w:pPr>
      <w:bookmarkStart w:id="13" w:name="_Toc132043324"/>
      <w:bookmarkStart w:id="14" w:name="_Toc144467923"/>
      <w:bookmarkStart w:id="15" w:name="_Toc145091205"/>
      <w:bookmarkStart w:id="16" w:name="_Toc145091232"/>
      <w:bookmarkStart w:id="17" w:name="_Toc154049307"/>
      <w:bookmarkEnd w:id="13"/>
      <w:bookmarkEnd w:id="14"/>
      <w:bookmarkEnd w:id="15"/>
      <w:bookmarkEnd w:id="16"/>
      <w:r>
        <w:t>Capacidades</w:t>
      </w:r>
      <w:r w:rsidR="002B4544" w:rsidRPr="00977FB6">
        <w:t xml:space="preserve"> </w:t>
      </w:r>
      <w:r>
        <w:t>suscripción VPN/ZTNA</w:t>
      </w:r>
      <w:bookmarkEnd w:id="17"/>
    </w:p>
    <w:p w14:paraId="1439C6B0" w14:textId="765AC060" w:rsidR="00B15365" w:rsidRDefault="000D5CAC" w:rsidP="000D5CAC">
      <w:pPr>
        <w:jc w:val="center"/>
        <w:rPr>
          <w:lang w:val="es-ES_tradnl" w:eastAsia="es-ES"/>
        </w:rPr>
      </w:pPr>
      <w:r>
        <w:rPr>
          <w:noProof/>
        </w:rPr>
        <w:drawing>
          <wp:inline distT="0" distB="0" distL="0" distR="0" wp14:anchorId="1293210F" wp14:editId="373D327E">
            <wp:extent cx="5052646" cy="4423781"/>
            <wp:effectExtent l="0" t="0" r="0" b="0"/>
            <wp:docPr id="3546888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8809" name="Imagen 1" descr="Interfaz de usuario gráfica, Aplicación, Tabla&#10;&#10;Descripción generada automáticamente"/>
                    <pic:cNvPicPr/>
                  </pic:nvPicPr>
                  <pic:blipFill>
                    <a:blip r:embed="rId16"/>
                    <a:stretch>
                      <a:fillRect/>
                    </a:stretch>
                  </pic:blipFill>
                  <pic:spPr>
                    <a:xfrm>
                      <a:off x="0" y="0"/>
                      <a:ext cx="5062316" cy="4432248"/>
                    </a:xfrm>
                    <a:prstGeom prst="rect">
                      <a:avLst/>
                    </a:prstGeom>
                  </pic:spPr>
                </pic:pic>
              </a:graphicData>
            </a:graphic>
          </wp:inline>
        </w:drawing>
      </w:r>
    </w:p>
    <w:p w14:paraId="68FB2C7C" w14:textId="74EBD013" w:rsidR="00C370E7" w:rsidRPr="00C370E7" w:rsidRDefault="00C370E7" w:rsidP="00B15365">
      <w:pPr>
        <w:rPr>
          <w:i/>
          <w:iCs/>
          <w:lang w:val="es-ES_tradnl" w:eastAsia="es-ES"/>
        </w:rPr>
      </w:pPr>
      <w:r w:rsidRPr="00C370E7">
        <w:rPr>
          <w:i/>
          <w:iCs/>
          <w:lang w:val="es-ES_tradnl" w:eastAsia="es-ES"/>
        </w:rPr>
        <w:t>Para la suscri</w:t>
      </w:r>
      <w:r w:rsidR="00C92F90">
        <w:rPr>
          <w:i/>
          <w:iCs/>
          <w:lang w:val="es-ES_tradnl" w:eastAsia="es-ES"/>
        </w:rPr>
        <w:t>p</w:t>
      </w:r>
      <w:r w:rsidRPr="00C370E7">
        <w:rPr>
          <w:i/>
          <w:iCs/>
          <w:lang w:val="es-ES_tradnl" w:eastAsia="es-ES"/>
        </w:rPr>
        <w:t>ción ofertada, No se consideran add-on.</w:t>
      </w:r>
    </w:p>
    <w:p w14:paraId="3EA11E19" w14:textId="4000B381" w:rsidR="005B2C1B" w:rsidRDefault="00DF6360" w:rsidP="00156126">
      <w:pPr>
        <w:pStyle w:val="Ttulo2"/>
      </w:pPr>
      <w:bookmarkStart w:id="18" w:name="_Toc154049308"/>
      <w:r>
        <w:lastRenderedPageBreak/>
        <w:t>Funciones de la</w:t>
      </w:r>
      <w:r w:rsidR="005B2C1B" w:rsidRPr="00977FB6">
        <w:t xml:space="preserve"> </w:t>
      </w:r>
      <w:r w:rsidR="005B2C1B">
        <w:t>suscripción por plataforma y re</w:t>
      </w:r>
      <w:r>
        <w:t>querimientos</w:t>
      </w:r>
      <w:bookmarkEnd w:id="18"/>
    </w:p>
    <w:p w14:paraId="32B6ECC4" w14:textId="24B41D5D" w:rsidR="00744365" w:rsidRDefault="00744365" w:rsidP="00744365">
      <w:pPr>
        <w:rPr>
          <w:lang w:val="es-ES_tradnl" w:eastAsia="es-ES"/>
        </w:rPr>
      </w:pPr>
      <w:r>
        <w:rPr>
          <w:lang w:val="es-ES_tradnl" w:eastAsia="es-ES"/>
        </w:rPr>
        <w:t xml:space="preserve">A </w:t>
      </w:r>
      <w:r w:rsidR="006147FB">
        <w:rPr>
          <w:lang w:val="es-ES_tradnl" w:eastAsia="es-ES"/>
        </w:rPr>
        <w:t>continuación,</w:t>
      </w:r>
      <w:r>
        <w:rPr>
          <w:lang w:val="es-ES_tradnl" w:eastAsia="es-ES"/>
        </w:rPr>
        <w:t xml:space="preserve"> se presenta </w:t>
      </w:r>
      <w:r w:rsidR="00B56FCF">
        <w:rPr>
          <w:lang w:val="es-ES_tradnl" w:eastAsia="es-ES"/>
        </w:rPr>
        <w:t>las capacidades</w:t>
      </w:r>
      <w:r>
        <w:rPr>
          <w:lang w:val="es-ES_tradnl" w:eastAsia="es-ES"/>
        </w:rPr>
        <w:t xml:space="preserve"> </w:t>
      </w:r>
      <w:r w:rsidR="00A20451">
        <w:rPr>
          <w:lang w:val="es-ES_tradnl" w:eastAsia="es-ES"/>
        </w:rPr>
        <w:t xml:space="preserve">(esto está sujeto al tipo de suscripciones </w:t>
      </w:r>
      <w:r w:rsidR="006147FB">
        <w:rPr>
          <w:lang w:val="es-ES_tradnl" w:eastAsia="es-ES"/>
        </w:rPr>
        <w:t>EMS) que tiene la plataforma de acuerdo a los distintos Sistemas Operativos:</w:t>
      </w:r>
    </w:p>
    <w:p w14:paraId="0CCD9E2C" w14:textId="6D3BCEA9" w:rsidR="00DF6360" w:rsidRPr="00DF6360" w:rsidRDefault="00491410" w:rsidP="00DF6360">
      <w:pPr>
        <w:rPr>
          <w:lang w:val="es-ES_tradnl" w:eastAsia="es-ES"/>
        </w:rPr>
      </w:pPr>
      <w:r>
        <w:rPr>
          <w:noProof/>
        </w:rPr>
        <w:drawing>
          <wp:inline distT="0" distB="0" distL="0" distR="0" wp14:anchorId="2A740E53" wp14:editId="71C7855C">
            <wp:extent cx="5612130" cy="3900170"/>
            <wp:effectExtent l="0" t="0" r="7620" b="5080"/>
            <wp:docPr id="26212347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3472" name="Imagen 1" descr="Interfaz de usuario gráfica, Tabla&#10;&#10;Descripción generada automáticamente"/>
                    <pic:cNvPicPr/>
                  </pic:nvPicPr>
                  <pic:blipFill>
                    <a:blip r:embed="rId17"/>
                    <a:stretch>
                      <a:fillRect/>
                    </a:stretch>
                  </pic:blipFill>
                  <pic:spPr>
                    <a:xfrm>
                      <a:off x="0" y="0"/>
                      <a:ext cx="5612130" cy="3900170"/>
                    </a:xfrm>
                    <a:prstGeom prst="rect">
                      <a:avLst/>
                    </a:prstGeom>
                  </pic:spPr>
                </pic:pic>
              </a:graphicData>
            </a:graphic>
          </wp:inline>
        </w:drawing>
      </w:r>
    </w:p>
    <w:p w14:paraId="2CD74656" w14:textId="30F1CFA8" w:rsidR="00B56FCF" w:rsidRPr="00B56FCF" w:rsidRDefault="00B56FCF" w:rsidP="00B56FCF">
      <w:pPr>
        <w:rPr>
          <w:i/>
          <w:iCs/>
          <w:lang w:val="es-ES_tradnl" w:eastAsia="es-ES"/>
        </w:rPr>
      </w:pPr>
      <w:r w:rsidRPr="00B56FCF">
        <w:rPr>
          <w:i/>
          <w:iCs/>
          <w:lang w:val="es-ES_tradnl" w:eastAsia="es-ES"/>
        </w:rPr>
        <w:t xml:space="preserve">La suscripción considerada en la propuesta </w:t>
      </w:r>
      <w:proofErr w:type="gramStart"/>
      <w:r w:rsidR="00C15EC8">
        <w:rPr>
          <w:i/>
          <w:iCs/>
          <w:lang w:val="es-ES_tradnl" w:eastAsia="es-ES"/>
        </w:rPr>
        <w:t>MANDANTE</w:t>
      </w:r>
      <w:r w:rsidRPr="00B56FCF">
        <w:rPr>
          <w:i/>
          <w:iCs/>
          <w:lang w:val="es-ES_tradnl" w:eastAsia="es-ES"/>
        </w:rPr>
        <w:t>,</w:t>
      </w:r>
      <w:proofErr w:type="gramEnd"/>
      <w:r w:rsidRPr="00B56FCF">
        <w:rPr>
          <w:i/>
          <w:iCs/>
          <w:lang w:val="es-ES_tradnl" w:eastAsia="es-ES"/>
        </w:rPr>
        <w:t xml:space="preserve"> corresponde a VPN/ZTNA.</w:t>
      </w:r>
    </w:p>
    <w:p w14:paraId="27579817" w14:textId="77777777" w:rsidR="00C370E7" w:rsidRDefault="00C370E7" w:rsidP="00B15365">
      <w:pPr>
        <w:rPr>
          <w:lang w:val="es-ES_tradnl" w:eastAsia="es-ES"/>
        </w:rPr>
      </w:pPr>
    </w:p>
    <w:p w14:paraId="08E18337" w14:textId="77777777" w:rsidR="00B15365" w:rsidRDefault="00B15365" w:rsidP="00B15365">
      <w:pPr>
        <w:rPr>
          <w:lang w:val="es-ES_tradnl" w:eastAsia="es-ES"/>
        </w:rPr>
      </w:pPr>
    </w:p>
    <w:p w14:paraId="437FE892" w14:textId="77777777" w:rsidR="00B15365" w:rsidRDefault="00B15365" w:rsidP="00B15365">
      <w:pPr>
        <w:rPr>
          <w:lang w:val="es-ES_tradnl" w:eastAsia="es-ES"/>
        </w:rPr>
      </w:pPr>
    </w:p>
    <w:p w14:paraId="227F5609" w14:textId="77777777" w:rsidR="00B15365" w:rsidRDefault="00B15365" w:rsidP="00B15365">
      <w:pPr>
        <w:rPr>
          <w:lang w:val="es-ES_tradnl" w:eastAsia="es-ES"/>
        </w:rPr>
      </w:pPr>
    </w:p>
    <w:p w14:paraId="4A24F4CC" w14:textId="77777777" w:rsidR="00B15365" w:rsidRDefault="00B15365" w:rsidP="00B15365">
      <w:pPr>
        <w:rPr>
          <w:lang w:val="es-ES_tradnl" w:eastAsia="es-ES"/>
        </w:rPr>
      </w:pPr>
    </w:p>
    <w:p w14:paraId="762638C6" w14:textId="77777777" w:rsidR="00B15365" w:rsidRDefault="00B15365" w:rsidP="00B15365">
      <w:pPr>
        <w:rPr>
          <w:lang w:val="es-ES_tradnl" w:eastAsia="es-ES"/>
        </w:rPr>
      </w:pPr>
    </w:p>
    <w:p w14:paraId="13549404" w14:textId="77777777" w:rsidR="00B15365" w:rsidRDefault="00B15365" w:rsidP="00B15365">
      <w:pPr>
        <w:rPr>
          <w:lang w:val="es-ES_tradnl" w:eastAsia="es-ES"/>
        </w:rPr>
      </w:pPr>
    </w:p>
    <w:p w14:paraId="4066FAB4" w14:textId="77777777" w:rsidR="00B15365" w:rsidRDefault="00B15365" w:rsidP="00B15365">
      <w:pPr>
        <w:rPr>
          <w:lang w:val="es-ES_tradnl" w:eastAsia="es-ES"/>
        </w:rPr>
      </w:pPr>
    </w:p>
    <w:p w14:paraId="23AD77FA" w14:textId="5F733A2B" w:rsidR="00156126" w:rsidRDefault="00C20439" w:rsidP="00ED6F62">
      <w:pPr>
        <w:pStyle w:val="Ttulo2"/>
      </w:pPr>
      <w:bookmarkStart w:id="19" w:name="_Toc154049309"/>
      <w:r>
        <w:t>Matriz compatibilidad FortiClient EMS con productos Fortinet</w:t>
      </w:r>
      <w:bookmarkEnd w:id="19"/>
    </w:p>
    <w:p w14:paraId="6656A3C6" w14:textId="60B62F94" w:rsidR="00826E78" w:rsidRDefault="00683567" w:rsidP="00ED6F62">
      <w:pPr>
        <w:pStyle w:val="vietas"/>
        <w:numPr>
          <w:ilvl w:val="0"/>
          <w:numId w:val="0"/>
        </w:numPr>
        <w:jc w:val="center"/>
        <w:rPr>
          <w:lang w:val="es-ES_tradnl" w:eastAsia="es-ES"/>
        </w:rPr>
      </w:pPr>
      <w:r>
        <w:rPr>
          <w:noProof/>
        </w:rPr>
        <w:lastRenderedPageBreak/>
        <w:drawing>
          <wp:inline distT="0" distB="0" distL="0" distR="0" wp14:anchorId="484C3833" wp14:editId="35D938B8">
            <wp:extent cx="4107180" cy="6211049"/>
            <wp:effectExtent l="0" t="0" r="7620" b="0"/>
            <wp:docPr id="6607994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946" name="Imagen 1" descr="Imagen que contiene Gráfico&#10;&#10;Descripción generada automáticamente"/>
                    <pic:cNvPicPr/>
                  </pic:nvPicPr>
                  <pic:blipFill>
                    <a:blip r:embed="rId18"/>
                    <a:stretch>
                      <a:fillRect/>
                    </a:stretch>
                  </pic:blipFill>
                  <pic:spPr>
                    <a:xfrm>
                      <a:off x="0" y="0"/>
                      <a:ext cx="4126421" cy="6240147"/>
                    </a:xfrm>
                    <a:prstGeom prst="rect">
                      <a:avLst/>
                    </a:prstGeom>
                  </pic:spPr>
                </pic:pic>
              </a:graphicData>
            </a:graphic>
          </wp:inline>
        </w:drawing>
      </w:r>
    </w:p>
    <w:p w14:paraId="321F7BC6" w14:textId="0BA3A00F" w:rsidR="00ED6F62" w:rsidRDefault="00ED6F62" w:rsidP="00ED6F62">
      <w:pPr>
        <w:pStyle w:val="vietas"/>
        <w:numPr>
          <w:ilvl w:val="0"/>
          <w:numId w:val="0"/>
        </w:numPr>
        <w:rPr>
          <w:lang w:val="es-ES_tradnl" w:eastAsia="es-ES"/>
        </w:rPr>
      </w:pPr>
      <w:r>
        <w:rPr>
          <w:lang w:val="es-ES_tradnl" w:eastAsia="es-ES"/>
        </w:rPr>
        <w:t>Para mayor detalle, consultar la información oficial en el siguiente link:</w:t>
      </w:r>
    </w:p>
    <w:p w14:paraId="2F718407" w14:textId="056A29E2" w:rsidR="00ED6F62" w:rsidRDefault="00000000" w:rsidP="00ED6F62">
      <w:pPr>
        <w:pStyle w:val="vietas"/>
        <w:numPr>
          <w:ilvl w:val="0"/>
          <w:numId w:val="0"/>
        </w:numPr>
        <w:rPr>
          <w:lang w:val="es-ES_tradnl" w:eastAsia="es-ES"/>
        </w:rPr>
      </w:pPr>
      <w:hyperlink r:id="rId19" w:history="1">
        <w:r w:rsidR="00ED6F62" w:rsidRPr="00A75361">
          <w:rPr>
            <w:rStyle w:val="Hipervnculo"/>
            <w:lang w:val="es-ES_tradnl" w:eastAsia="es-ES"/>
          </w:rPr>
          <w:t>https://fortinetweb.s3.amazonaws.com/docs.fortinet.com/v2/attachments/afec3249-ed3f-11ea-96b9-00505692583a/forticlient_ems-compatibility-matrix.pdf</w:t>
        </w:r>
      </w:hyperlink>
    </w:p>
    <w:p w14:paraId="2D74215B" w14:textId="0A4B24D7" w:rsidR="00412668" w:rsidRDefault="0065675F" w:rsidP="00412668">
      <w:pPr>
        <w:pStyle w:val="Ttulo2"/>
      </w:pPr>
      <w:bookmarkStart w:id="20" w:name="_Toc154049310"/>
      <w:r>
        <w:t>Descripción</w:t>
      </w:r>
      <w:r w:rsidR="00DF690E">
        <w:t xml:space="preserve"> de la</w:t>
      </w:r>
      <w:r w:rsidR="0034290B">
        <w:t>s capacidades de EMS/Forticlient</w:t>
      </w:r>
      <w:bookmarkEnd w:id="20"/>
    </w:p>
    <w:p w14:paraId="74340334" w14:textId="5E3471F4" w:rsidR="00DF690E" w:rsidRPr="00DF690E" w:rsidRDefault="00DF690E" w:rsidP="00DF690E">
      <w:pPr>
        <w:rPr>
          <w:lang w:val="es-ES_tradnl" w:eastAsia="es-ES"/>
        </w:rPr>
      </w:pPr>
      <w:r>
        <w:rPr>
          <w:lang w:val="es-ES_tradnl" w:eastAsia="es-ES"/>
        </w:rPr>
        <w:lastRenderedPageBreak/>
        <w:t xml:space="preserve">A continuación, se describe brevemente alguna de las capacidades de </w:t>
      </w:r>
      <w:r w:rsidR="0056649F">
        <w:rPr>
          <w:lang w:val="es-ES_tradnl" w:eastAsia="es-ES"/>
        </w:rPr>
        <w:t>forticlient:</w:t>
      </w:r>
    </w:p>
    <w:p w14:paraId="0CF76751" w14:textId="7FE3092F" w:rsidR="008D007A" w:rsidRDefault="00AE5102" w:rsidP="0099786B">
      <w:pPr>
        <w:pStyle w:val="Ttulo3"/>
      </w:pPr>
      <w:bookmarkStart w:id="21" w:name="_Toc154049311"/>
      <w:r>
        <w:t>EMS alojado FortiCloud</w:t>
      </w:r>
      <w:bookmarkEnd w:id="21"/>
    </w:p>
    <w:p w14:paraId="487D934B" w14:textId="77777777" w:rsidR="00D77E89" w:rsidRDefault="00D77E89" w:rsidP="00D77E89">
      <w:bookmarkStart w:id="22" w:name="_Hlk147943665"/>
      <w:r>
        <w:t xml:space="preserve">El EMS es la solución de administración centralizada para todos los endpoints </w:t>
      </w:r>
      <w:bookmarkEnd w:id="22"/>
      <w:r>
        <w:t>con sistemas operativos</w:t>
      </w:r>
      <w:r>
        <w:rPr>
          <w:noProof/>
        </w:rPr>
        <w:drawing>
          <wp:anchor distT="0" distB="0" distL="114935" distR="114935" simplePos="0" relativeHeight="251664393" behindDoc="0" locked="0" layoutInCell="0" allowOverlap="1" wp14:anchorId="7AB73669" wp14:editId="61AF53D4">
            <wp:simplePos x="0" y="0"/>
            <wp:positionH relativeFrom="column">
              <wp:posOffset>4368800</wp:posOffset>
            </wp:positionH>
            <wp:positionV relativeFrom="paragraph">
              <wp:posOffset>43815</wp:posOffset>
            </wp:positionV>
            <wp:extent cx="1351915" cy="1216660"/>
            <wp:effectExtent l="0" t="0" r="0" b="0"/>
            <wp:wrapSquare wrapText="bothSides"/>
            <wp:docPr id="50" name="Picture 26_2" descr="iStock-506145592 [Convert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_2" descr="iStock-506145592 [Converted].eps"/>
                    <pic:cNvPicPr>
                      <a:picLocks noChangeAspect="1" noChangeArrowheads="1"/>
                    </pic:cNvPicPr>
                  </pic:nvPicPr>
                  <pic:blipFill>
                    <a:blip r:embed="rId20"/>
                    <a:stretch>
                      <a:fillRect/>
                    </a:stretch>
                  </pic:blipFill>
                  <pic:spPr bwMode="auto">
                    <a:xfrm>
                      <a:off x="0" y="0"/>
                      <a:ext cx="1351915" cy="1216660"/>
                    </a:xfrm>
                    <a:prstGeom prst="rect">
                      <a:avLst/>
                    </a:prstGeom>
                  </pic:spPr>
                </pic:pic>
              </a:graphicData>
            </a:graphic>
          </wp:anchor>
        </w:drawing>
      </w:r>
      <w:r>
        <w:t xml:space="preserve"> Windows, Mac, Linux, iOS, Android y Chromebook protegidos con FortiClient. Sus características principales incluyen la </w:t>
      </w:r>
      <w:r w:rsidRPr="264A0530">
        <w:rPr>
          <w:lang w:val="es-ES"/>
        </w:rPr>
        <w:t>gestión</w:t>
      </w:r>
      <w:r>
        <w:t xml:space="preserve"> remota de endpoints, el aprovisionamiento de clientes, la integración de Windows AD, la monitorización en tiempo real del estado de los endpoints, un completo panel con información de las vulnerabilidades encontradas, el inventario de software instalado en los equipos, la administración de cuarentenas, alertas y más. </w:t>
      </w:r>
    </w:p>
    <w:p w14:paraId="51FE1350" w14:textId="77777777" w:rsidR="00D77E89" w:rsidRDefault="00D77E89" w:rsidP="00D77E89">
      <w:pPr>
        <w:jc w:val="center"/>
      </w:pPr>
      <w:r>
        <w:rPr>
          <w:noProof/>
        </w:rPr>
        <w:drawing>
          <wp:inline distT="0" distB="0" distL="0" distR="0" wp14:anchorId="1E2FC542" wp14:editId="2C166958">
            <wp:extent cx="4484077" cy="2046338"/>
            <wp:effectExtent l="0" t="0" r="0" b="0"/>
            <wp:docPr id="51" name="Picture 3_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_3" descr="Interfaz de usuario gráfica, Texto,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8097" cy="2052736"/>
                    </a:xfrm>
                    <a:prstGeom prst="rect">
                      <a:avLst/>
                    </a:prstGeom>
                  </pic:spPr>
                </pic:pic>
              </a:graphicData>
            </a:graphic>
          </wp:inline>
        </w:drawing>
      </w:r>
    </w:p>
    <w:p w14:paraId="4468F97F" w14:textId="77777777" w:rsidR="00D77E89" w:rsidRDefault="00D77E89" w:rsidP="00D77E89">
      <w:pPr>
        <w:jc w:val="center"/>
      </w:pPr>
      <w:r>
        <w:rPr>
          <w:noProof/>
        </w:rPr>
        <w:drawing>
          <wp:inline distT="0" distB="0" distL="0" distR="0" wp14:anchorId="419B45B3" wp14:editId="3E77E023">
            <wp:extent cx="2858702" cy="2549769"/>
            <wp:effectExtent l="0" t="0" r="0" b="3175"/>
            <wp:docPr id="52" name="Imagen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12"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1987" cy="2552699"/>
                    </a:xfrm>
                    <a:prstGeom prst="rect">
                      <a:avLst/>
                    </a:prstGeom>
                  </pic:spPr>
                </pic:pic>
              </a:graphicData>
            </a:graphic>
          </wp:inline>
        </w:drawing>
      </w:r>
    </w:p>
    <w:p w14:paraId="3978EA58" w14:textId="77777777" w:rsidR="00D77E89" w:rsidRDefault="00D77E89" w:rsidP="00D77E89"/>
    <w:p w14:paraId="2CEF37B2" w14:textId="3D7E831E" w:rsidR="00D77E89" w:rsidRDefault="00D77E89" w:rsidP="00D77E89">
      <w:r>
        <w:t>De forma esquemática, el resumen de las principales funcionalidades del EMS es el siguiente:</w:t>
      </w:r>
    </w:p>
    <w:p w14:paraId="7E0202CB" w14:textId="3A37F9D2" w:rsidR="00D77E89" w:rsidRDefault="00D77E89" w:rsidP="00D77E89">
      <w:pPr>
        <w:numPr>
          <w:ilvl w:val="0"/>
          <w:numId w:val="31"/>
        </w:numPr>
        <w:suppressAutoHyphens/>
        <w:spacing w:before="0" w:after="0" w:line="240" w:lineRule="auto"/>
      </w:pPr>
      <w:r>
        <w:lastRenderedPageBreak/>
        <w:t xml:space="preserve">La </w:t>
      </w:r>
      <w:r>
        <w:rPr>
          <w:b/>
          <w:bCs/>
        </w:rPr>
        <w:t>gestión de inventario de software</w:t>
      </w:r>
      <w:r>
        <w:t xml:space="preserve"> proporciona visibilidad de las aplicaciones instaladas y la gestión de licencias para mejorar la higiene de la seguridad. Puede utilizar la información del inventario para detectar y eliminar aplicaciones innecesarias u obsoletas, o que puedan tener vulnerabilidades, para reducir su superficie de ataque.</w:t>
      </w:r>
    </w:p>
    <w:p w14:paraId="565F3C28" w14:textId="67C7EB5F" w:rsidR="00D77E89" w:rsidRDefault="00D77E89" w:rsidP="00D77E89">
      <w:pPr>
        <w:numPr>
          <w:ilvl w:val="0"/>
          <w:numId w:val="31"/>
        </w:numPr>
        <w:suppressAutoHyphens/>
        <w:spacing w:before="0" w:after="0" w:line="240" w:lineRule="auto"/>
      </w:pPr>
      <w:r>
        <w:t xml:space="preserve">La </w:t>
      </w:r>
      <w:r>
        <w:rPr>
          <w:b/>
          <w:bCs/>
        </w:rPr>
        <w:t>integración con el Active Directory de Windows</w:t>
      </w:r>
      <w:r>
        <w:t xml:space="preserve"> ayuda a sincronizar la estructura de AD de las organizaciones en el EMS, pudiendo por ejemplo emplearse las mismas unidades organizativas para la administración de los endpoints.</w:t>
      </w:r>
    </w:p>
    <w:p w14:paraId="22B0AFB1" w14:textId="0667591F" w:rsidR="00D77E89" w:rsidRDefault="00D77E89" w:rsidP="00D77E89">
      <w:pPr>
        <w:numPr>
          <w:ilvl w:val="0"/>
          <w:numId w:val="31"/>
        </w:numPr>
        <w:suppressAutoHyphens/>
        <w:spacing w:before="0" w:after="0" w:line="240" w:lineRule="auto"/>
      </w:pPr>
      <w:r>
        <w:t xml:space="preserve">La monitorización del </w:t>
      </w:r>
      <w:r>
        <w:rPr>
          <w:b/>
          <w:bCs/>
        </w:rPr>
        <w:t>estado del endpoint en tiempo real</w:t>
      </w:r>
      <w:r>
        <w:t xml:space="preserve"> siempre proporciona información actual sobre la actividad del endpoint y los eventos de seguridad detectados en la infraestructura de la organización.</w:t>
      </w:r>
    </w:p>
    <w:p w14:paraId="0D677674" w14:textId="581B9ECB" w:rsidR="00D77E89" w:rsidRDefault="00D77E89" w:rsidP="00D77E89">
      <w:pPr>
        <w:numPr>
          <w:ilvl w:val="0"/>
          <w:numId w:val="31"/>
        </w:numPr>
        <w:suppressAutoHyphens/>
        <w:spacing w:before="0" w:after="0" w:line="240" w:lineRule="auto"/>
      </w:pPr>
      <w:r>
        <w:t xml:space="preserve">El </w:t>
      </w:r>
      <w:r>
        <w:rPr>
          <w:b/>
          <w:bCs/>
        </w:rPr>
        <w:t>cuadro de mando de vulnerabilidades</w:t>
      </w:r>
      <w:r>
        <w:t xml:space="preserve"> ayuda a gestionar la superficie de ataque de la organización. Todos los endpoints vulnerables se identifican fácilmente, y permiten gestionar de un modo sencillo las acciones de respuesta necesarias para corregir o mitigar esos riesgos.</w:t>
      </w:r>
    </w:p>
    <w:p w14:paraId="61752472" w14:textId="1D40ECC1" w:rsidR="00D77E89" w:rsidRDefault="00D77E89" w:rsidP="00D77E89">
      <w:pPr>
        <w:numPr>
          <w:ilvl w:val="0"/>
          <w:numId w:val="31"/>
        </w:numPr>
        <w:suppressAutoHyphens/>
        <w:spacing w:before="0" w:after="0" w:line="240" w:lineRule="auto"/>
      </w:pPr>
      <w:r>
        <w:rPr>
          <w:b/>
          <w:bCs/>
        </w:rPr>
        <w:t>Despliegue y aprovisionamientos centralizados de FortiClient</w:t>
      </w:r>
      <w:r>
        <w:t>, que permite a los administradores implementar de forma remota software de endpoint y realizar actualizaciones controladas. Hace que la implementación de la configuración de FortiClient en miles de clientes sea una tarea sencilla con solo hacer clic en un botón.</w:t>
      </w:r>
    </w:p>
    <w:p w14:paraId="4353E268" w14:textId="508E2CCD" w:rsidR="00D77E89" w:rsidRDefault="00D77E89" w:rsidP="00D77E89">
      <w:pPr>
        <w:numPr>
          <w:ilvl w:val="0"/>
          <w:numId w:val="31"/>
        </w:numPr>
        <w:suppressAutoHyphens/>
        <w:spacing w:before="0" w:after="0" w:line="240" w:lineRule="auto"/>
      </w:pPr>
      <w:r>
        <w:t xml:space="preserve">La </w:t>
      </w:r>
      <w:r>
        <w:rPr>
          <w:b/>
          <w:bCs/>
        </w:rPr>
        <w:t>configuración del sandbox se sincroniza automáticamente</w:t>
      </w:r>
      <w:r>
        <w:t xml:space="preserve"> con EMS, y se puede acceder a un análisis detallado de los archivos enviados por FortiClient para la detección basada en el comportamiento en EMS. Los administradores pueden ver toda la actividad de comportamiento de un archivo, incluida la visualización gráfica del árbol de procesos completo.</w:t>
      </w:r>
    </w:p>
    <w:p w14:paraId="145079F5" w14:textId="5A730BA7" w:rsidR="00D77E89" w:rsidRDefault="00D77E89" w:rsidP="00D77E89">
      <w:pPr>
        <w:numPr>
          <w:ilvl w:val="0"/>
          <w:numId w:val="31"/>
        </w:numPr>
        <w:suppressAutoHyphens/>
        <w:spacing w:before="0" w:after="0" w:line="240" w:lineRule="auto"/>
      </w:pPr>
      <w:r>
        <w:t xml:space="preserve">La </w:t>
      </w:r>
      <w:r>
        <w:rPr>
          <w:b/>
          <w:bCs/>
        </w:rPr>
        <w:t>telemetría</w:t>
      </w:r>
      <w:r>
        <w:t xml:space="preserve"> proporciona visibilidad del endpoint en tiempo real (incluido el avatar del usuario) en la consola FortiGate para que los administradores puedan obtener una vista completa de toda la red. La telemetría también garantiza que todos los componentes de la estructura tengan una vista unificada de los endpoints.</w:t>
      </w:r>
    </w:p>
    <w:p w14:paraId="74A08B5F" w14:textId="287C05EF" w:rsidR="00D77E89" w:rsidRPr="00D77E89" w:rsidRDefault="00D77E89" w:rsidP="00D77E89">
      <w:pPr>
        <w:numPr>
          <w:ilvl w:val="0"/>
          <w:numId w:val="31"/>
        </w:numPr>
        <w:suppressAutoHyphens/>
        <w:spacing w:before="0" w:after="0" w:line="240" w:lineRule="auto"/>
      </w:pPr>
      <w:r w:rsidRPr="00D77E89">
        <w:rPr>
          <w:b/>
          <w:bCs/>
        </w:rPr>
        <w:t>Dynamic Access Control for Compliance Enforcement</w:t>
      </w:r>
      <w:r w:rsidRPr="00D77E89">
        <w:t xml:space="preserve"> requiere que EMS cree grupos virtuales basados en la postura de seguridad del endpoint. Estos grupos virtuales luego son recuperados por FortiGate, y utilizados en la política de firewall para el control de acceso dinámico. Los grupos dinámicos ayudan a automatizar y simplificar el cumplimiento de las políticas de seguridad.</w:t>
      </w:r>
    </w:p>
    <w:p w14:paraId="4E0FAE3A" w14:textId="77777777" w:rsidR="00D77E89" w:rsidRPr="00D77E89" w:rsidRDefault="00D77E89" w:rsidP="00D77E89">
      <w:pPr>
        <w:numPr>
          <w:ilvl w:val="0"/>
          <w:numId w:val="31"/>
        </w:numPr>
        <w:suppressAutoHyphens/>
        <w:spacing w:before="0" w:after="0" w:line="240" w:lineRule="auto"/>
      </w:pPr>
      <w:r w:rsidRPr="00D77E89">
        <w:rPr>
          <w:b/>
          <w:bCs/>
        </w:rPr>
        <w:t>Endpoint Quarantine</w:t>
      </w:r>
      <w:r w:rsidRPr="00D77E89">
        <w:t xml:space="preserve"> ayuda a desconectar rápidamente de la red un endpoint comprometido, evitando que infecte otros activos.</w:t>
      </w:r>
    </w:p>
    <w:p w14:paraId="54CE761C" w14:textId="77777777" w:rsidR="00D77E89" w:rsidRPr="00D77E89" w:rsidRDefault="00D77E89" w:rsidP="00D77E89">
      <w:pPr>
        <w:numPr>
          <w:ilvl w:val="0"/>
          <w:numId w:val="31"/>
        </w:numPr>
        <w:suppressAutoHyphens/>
        <w:spacing w:before="0" w:after="0" w:line="240" w:lineRule="auto"/>
      </w:pPr>
      <w:r w:rsidRPr="00D77E89">
        <w:t xml:space="preserve">La </w:t>
      </w:r>
      <w:r w:rsidRPr="00D77E89">
        <w:rPr>
          <w:b/>
          <w:bCs/>
        </w:rPr>
        <w:t>respuesta automatizada</w:t>
      </w:r>
      <w:r w:rsidRPr="00D77E89">
        <w:t xml:space="preserve"> ayuda a detectar y aislar endpoints sospechosos o comprometidos, eliminando la necesidad de intervención manual alguna.</w:t>
      </w:r>
    </w:p>
    <w:p w14:paraId="0F95E392" w14:textId="77777777" w:rsidR="00D77E89" w:rsidRDefault="00D77E89" w:rsidP="00D77E89"/>
    <w:p w14:paraId="044811E3" w14:textId="77777777" w:rsidR="00D77E89" w:rsidRDefault="00D77E89" w:rsidP="00D77E89">
      <w:pPr>
        <w:jc w:val="center"/>
      </w:pPr>
      <w:r>
        <w:rPr>
          <w:noProof/>
        </w:rPr>
        <w:drawing>
          <wp:inline distT="0" distB="0" distL="0" distR="0" wp14:anchorId="79C93889" wp14:editId="32817947">
            <wp:extent cx="2801816" cy="1906149"/>
            <wp:effectExtent l="0" t="0" r="0" b="0"/>
            <wp:docPr id="53" name="Imagen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4"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5567" cy="1908701"/>
                    </a:xfrm>
                    <a:prstGeom prst="rect">
                      <a:avLst/>
                    </a:prstGeom>
                  </pic:spPr>
                </pic:pic>
              </a:graphicData>
            </a:graphic>
          </wp:inline>
        </w:drawing>
      </w:r>
    </w:p>
    <w:p w14:paraId="69DDC7BC" w14:textId="1F13DAFC" w:rsidR="008D007A" w:rsidRDefault="008D007A" w:rsidP="008D007A">
      <w:r>
        <w:lastRenderedPageBreak/>
        <w:t>FortiClient tiene la opción de desplegar el EMS</w:t>
      </w:r>
      <w:r w:rsidR="00AE5102">
        <w:t xml:space="preserve"> (En</w:t>
      </w:r>
      <w:r w:rsidR="0058182D">
        <w:t xml:space="preserve">dpoint Management </w:t>
      </w:r>
      <w:r w:rsidR="009A27AF">
        <w:t>Server)</w:t>
      </w:r>
      <w:r>
        <w:t xml:space="preserve"> en una instancia en </w:t>
      </w:r>
      <w:r>
        <w:rPr>
          <w:i/>
          <w:iCs/>
        </w:rPr>
        <w:t>cloud</w:t>
      </w:r>
      <w:r>
        <w:t xml:space="preserve"> y mantenida por el fabricante</w:t>
      </w:r>
      <w:r w:rsidR="009A27AF">
        <w:t xml:space="preserve"> fortinet</w:t>
      </w:r>
      <w:r>
        <w:t>.</w:t>
      </w:r>
    </w:p>
    <w:p w14:paraId="67E5EF79" w14:textId="77777777" w:rsidR="008D007A" w:rsidRDefault="008D007A" w:rsidP="008D007A">
      <w:pPr>
        <w:jc w:val="center"/>
      </w:pPr>
      <w:r>
        <w:rPr>
          <w:noProof/>
        </w:rPr>
        <w:drawing>
          <wp:inline distT="0" distB="0" distL="0" distR="0" wp14:anchorId="0CEADCFC" wp14:editId="7FBF8D2F">
            <wp:extent cx="4144107" cy="2307049"/>
            <wp:effectExtent l="0" t="0" r="8890" b="0"/>
            <wp:docPr id="80" name="Imagen56"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56" descr="Una captura de pantalla de un celular&#10;&#10;Descripción generada automáticamente con confianza med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55596" cy="2313445"/>
                    </a:xfrm>
                    <a:prstGeom prst="rect">
                      <a:avLst/>
                    </a:prstGeom>
                  </pic:spPr>
                </pic:pic>
              </a:graphicData>
            </a:graphic>
          </wp:inline>
        </w:drawing>
      </w:r>
    </w:p>
    <w:p w14:paraId="39954123" w14:textId="77777777" w:rsidR="008D007A" w:rsidRDefault="008D007A" w:rsidP="008D007A">
      <w:r>
        <w:t>Algunas de las características específicas del EMS en nube son las siguientes:</w:t>
      </w:r>
    </w:p>
    <w:p w14:paraId="0615DE66" w14:textId="77777777" w:rsidR="008D007A" w:rsidRDefault="008D007A" w:rsidP="008D007A">
      <w:pPr>
        <w:numPr>
          <w:ilvl w:val="0"/>
          <w:numId w:val="24"/>
        </w:numPr>
        <w:suppressAutoHyphens/>
        <w:spacing w:before="0" w:after="0" w:line="240" w:lineRule="auto"/>
      </w:pPr>
      <w:r>
        <w:t>Soporte para gestionar hasta 5.000 FortiClients.</w:t>
      </w:r>
    </w:p>
    <w:p w14:paraId="1001B2DE" w14:textId="77777777" w:rsidR="008D007A" w:rsidRDefault="008D007A" w:rsidP="008D007A">
      <w:pPr>
        <w:numPr>
          <w:ilvl w:val="0"/>
          <w:numId w:val="24"/>
        </w:numPr>
        <w:suppressAutoHyphens/>
        <w:spacing w:before="0" w:after="0" w:line="240" w:lineRule="auto"/>
      </w:pPr>
      <w:r>
        <w:t>Nuevo conector en FortiOS 6.4.5 con instancias EMS cloud en versión 6.4.3.</w:t>
      </w:r>
    </w:p>
    <w:p w14:paraId="2C37B0E3" w14:textId="77777777" w:rsidR="008D007A" w:rsidRDefault="008D007A" w:rsidP="008D007A">
      <w:pPr>
        <w:numPr>
          <w:ilvl w:val="0"/>
          <w:numId w:val="23"/>
        </w:numPr>
        <w:suppressAutoHyphens/>
        <w:spacing w:before="0" w:after="0" w:line="240" w:lineRule="auto"/>
      </w:pPr>
      <w:r>
        <w:t>En versiones 6.4, se ha incluido el soporte para integración de la instancia en nube con el Active Directory.</w:t>
      </w:r>
    </w:p>
    <w:p w14:paraId="6F89BDD1" w14:textId="77777777" w:rsidR="008D007A" w:rsidRDefault="008D007A" w:rsidP="008D007A">
      <w:pPr>
        <w:rPr>
          <w:lang w:eastAsia="de-DE"/>
        </w:rPr>
      </w:pPr>
    </w:p>
    <w:p w14:paraId="1243F476" w14:textId="4DDF39E0" w:rsidR="008D007A" w:rsidRDefault="0099786B" w:rsidP="00AE5102">
      <w:pPr>
        <w:jc w:val="center"/>
      </w:pPr>
      <w:r>
        <w:rPr>
          <w:noProof/>
        </w:rPr>
        <w:drawing>
          <wp:inline distT="0" distB="0" distL="0" distR="0" wp14:anchorId="617AD47E" wp14:editId="7BD53A77">
            <wp:extent cx="4114800" cy="1852079"/>
            <wp:effectExtent l="0" t="0" r="0" b="0"/>
            <wp:docPr id="1021222841" name="Imagen 2" descr="Qué es y para qué sirve el FortiClient 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y para qué sirve el FortiClient EM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2987" cy="1860265"/>
                    </a:xfrm>
                    <a:prstGeom prst="rect">
                      <a:avLst/>
                    </a:prstGeom>
                    <a:noFill/>
                    <a:ln>
                      <a:noFill/>
                    </a:ln>
                  </pic:spPr>
                </pic:pic>
              </a:graphicData>
            </a:graphic>
          </wp:inline>
        </w:drawing>
      </w:r>
    </w:p>
    <w:p w14:paraId="54061E52" w14:textId="77777777" w:rsidR="008D007A" w:rsidRDefault="008D007A" w:rsidP="008D007A">
      <w:pPr>
        <w:rPr>
          <w:lang w:eastAsia="de-DE"/>
        </w:rPr>
      </w:pPr>
    </w:p>
    <w:p w14:paraId="7702C9DC" w14:textId="77777777" w:rsidR="0099786B" w:rsidRDefault="0099786B" w:rsidP="008D007A">
      <w:pPr>
        <w:rPr>
          <w:lang w:eastAsia="de-DE"/>
        </w:rPr>
      </w:pPr>
    </w:p>
    <w:p w14:paraId="58A04C84" w14:textId="2362C970" w:rsidR="003579D4" w:rsidRDefault="0099786B" w:rsidP="0099786B">
      <w:pPr>
        <w:pStyle w:val="Ttulo3"/>
      </w:pPr>
      <w:bookmarkStart w:id="23" w:name="_Toc154049312"/>
      <w:r>
        <w:t>FortiClient</w:t>
      </w:r>
      <w:bookmarkEnd w:id="23"/>
    </w:p>
    <w:p w14:paraId="25CE8FD9" w14:textId="77777777" w:rsidR="00074C08" w:rsidRDefault="00074C08" w:rsidP="00074C08">
      <w:r>
        <w:t xml:space="preserve">FortiClient proporciona visibilidad y el control del inventario de software y hardware en toda la organización. Permite identificar hosts vulnerables o comprometidos, automatizar la remediación de </w:t>
      </w:r>
      <w:r>
        <w:lastRenderedPageBreak/>
        <w:t>las amenazas, y realizar un seguimiento de todos los detalles de los sistemas y perfiles de usuario en su superficie de ataque.</w:t>
      </w:r>
    </w:p>
    <w:p w14:paraId="155FD048" w14:textId="77777777" w:rsidR="00074C08" w:rsidRDefault="00074C08" w:rsidP="00074C08">
      <w:r>
        <w:t xml:space="preserve">La integración de FortiClient en la estructura de seguridad </w:t>
      </w:r>
      <w:r>
        <w:rPr>
          <w:b/>
          <w:bCs/>
        </w:rPr>
        <w:t>Security Fabric</w:t>
      </w:r>
      <w:r>
        <w:t xml:space="preserve"> garantiza que todos los componentes de la estructura (FortiGate, FortiAnalyzer, EMS, AP administrado, conmutadores administrados, Sandbox) tengan una vista unificada de los endpoints para proporcionar seguimiento y conocimiento, cumplimiento de políticas e informes, de manera que esa inteligencia sobre amenazas compartida en tiempo real entre todos los endpoints y los componentes de seguridad de la red permitan mejorar la protección en toda la organización, independientemente del lugar en el que se descubra la amenaza por primera vez. Las capacidades de </w:t>
      </w:r>
      <w:r>
        <w:rPr>
          <w:b/>
          <w:bCs/>
        </w:rPr>
        <w:t>Advanced Threat Protection</w:t>
      </w:r>
      <w:r>
        <w:t xml:space="preserve"> automatizan la protección frente a amenazas conocidas y desconocidas a través de la pila de seguridad integrada basada en host y la integración con FortiSandbox y FortiSandbox Cloud. Complementan la solución sus capacidades de </w:t>
      </w:r>
      <w:r>
        <w:rPr>
          <w:b/>
          <w:bCs/>
        </w:rPr>
        <w:t>Secure Remote Access &amp; Mobility</w:t>
      </w:r>
      <w:r>
        <w:t xml:space="preserve"> a través de SSL e IPsec VPN. FortiClient conecta todos los endpoints para formar un tejido de seguridad cohesionado y colaborativo.</w:t>
      </w:r>
    </w:p>
    <w:p w14:paraId="25534E06" w14:textId="77777777" w:rsidR="00074C08" w:rsidRDefault="00074C08" w:rsidP="00074C08">
      <w:r>
        <w:t>De este modo, FortiClient permite una gestión completa de la seguridad del endpoint, agrupando funcionalidades de:</w:t>
      </w:r>
    </w:p>
    <w:p w14:paraId="07E5128A" w14:textId="77777777" w:rsidR="00074C08" w:rsidRDefault="00074C08" w:rsidP="00074C08">
      <w:pPr>
        <w:numPr>
          <w:ilvl w:val="0"/>
          <w:numId w:val="26"/>
        </w:numPr>
        <w:suppressAutoHyphens/>
        <w:spacing w:before="0" w:after="0" w:line="240" w:lineRule="auto"/>
      </w:pPr>
      <w:r>
        <w:rPr>
          <w:b/>
          <w:bCs/>
        </w:rPr>
        <w:t>Agente de Fabric</w:t>
      </w:r>
      <w:r>
        <w:t>: envío de información de telemetría (por ejemplo, para la visualización de los endpoints en FortiGate), políticas de control dinámico de acceso, o cuarentenas automatizadas. El intercambio de información de inteligencia sobre amenazas facilita, además, las respuestas automatizadas, conteniendo los brotes casi en tiempo real, reduciendo el tiempo de contención y resolución.</w:t>
      </w:r>
    </w:p>
    <w:p w14:paraId="7A04E580" w14:textId="77777777" w:rsidR="00074C08" w:rsidRDefault="00074C08" w:rsidP="00074C08">
      <w:pPr>
        <w:numPr>
          <w:ilvl w:val="0"/>
          <w:numId w:val="26"/>
        </w:numPr>
        <w:suppressAutoHyphens/>
        <w:spacing w:before="0" w:after="0" w:line="240" w:lineRule="auto"/>
      </w:pPr>
      <w:r>
        <w:rPr>
          <w:b/>
          <w:bCs/>
        </w:rPr>
        <w:t>Protección avanzada</w:t>
      </w:r>
      <w:r>
        <w:t xml:space="preserve">: protección antimalware y antiexploit mediante </w:t>
      </w:r>
      <w:r>
        <w:rPr>
          <w:i/>
          <w:iCs/>
        </w:rPr>
        <w:t>machine learning</w:t>
      </w:r>
      <w:r>
        <w:t>, protección frente a amenazas avanzadas, escaneo y parcheo de vulnerabilidades, integración con sandbox, filtrado de navegación, firewall de aplicación.</w:t>
      </w:r>
    </w:p>
    <w:p w14:paraId="28E54BE3" w14:textId="77777777" w:rsidR="00074C08" w:rsidRDefault="00074C08" w:rsidP="00074C08">
      <w:pPr>
        <w:numPr>
          <w:ilvl w:val="0"/>
          <w:numId w:val="26"/>
        </w:numPr>
        <w:suppressAutoHyphens/>
        <w:spacing w:before="0" w:after="0" w:line="240" w:lineRule="auto"/>
      </w:pPr>
      <w:r>
        <w:rPr>
          <w:b/>
          <w:bCs/>
        </w:rPr>
        <w:t>Acceso remoto seguro</w:t>
      </w:r>
      <w:r>
        <w:t>: cliente de VPN IPsec y SSL, SSO (</w:t>
      </w:r>
      <w:r>
        <w:rPr>
          <w:i/>
          <w:iCs/>
        </w:rPr>
        <w:t>single sign on</w:t>
      </w:r>
      <w:r>
        <w:t>).</w:t>
      </w:r>
    </w:p>
    <w:p w14:paraId="7F9D0061" w14:textId="77777777" w:rsidR="00074C08" w:rsidRDefault="00074C08" w:rsidP="00074C08">
      <w:pPr>
        <w:numPr>
          <w:ilvl w:val="0"/>
          <w:numId w:val="26"/>
        </w:numPr>
        <w:suppressAutoHyphens/>
        <w:spacing w:before="0" w:after="0" w:line="240" w:lineRule="auto"/>
      </w:pPr>
      <w:r>
        <w:t>Otras características: control de dispositivos USB, inventario de software.</w:t>
      </w:r>
    </w:p>
    <w:p w14:paraId="45247CED" w14:textId="77777777" w:rsidR="00074C08" w:rsidRDefault="00074C08" w:rsidP="00074C08">
      <w:pPr>
        <w:numPr>
          <w:ilvl w:val="0"/>
          <w:numId w:val="26"/>
        </w:numPr>
        <w:suppressAutoHyphens/>
        <w:spacing w:before="0" w:after="0" w:line="240" w:lineRule="auto"/>
      </w:pPr>
      <w:r>
        <w:t>Compatibilidad con sistemas operativos Windows, MacOS, Linux, Chromebook, iOS y Android.</w:t>
      </w:r>
    </w:p>
    <w:p w14:paraId="23D97B52" w14:textId="77777777" w:rsidR="00074C08" w:rsidRDefault="00074C08" w:rsidP="00074C08">
      <w:pPr>
        <w:numPr>
          <w:ilvl w:val="0"/>
          <w:numId w:val="26"/>
        </w:numPr>
        <w:suppressAutoHyphens/>
        <w:spacing w:before="0" w:after="0" w:line="240" w:lineRule="auto"/>
      </w:pPr>
      <w:r>
        <w:t>Gestión y registro de actividad centralizado a través del EMS (Enterprise Managemen Server).</w:t>
      </w:r>
    </w:p>
    <w:p w14:paraId="695CCFDB" w14:textId="77777777" w:rsidR="00074C08" w:rsidRDefault="00074C08" w:rsidP="00074C08"/>
    <w:p w14:paraId="289EE0F2" w14:textId="77777777" w:rsidR="00074C08" w:rsidRDefault="00074C08" w:rsidP="00074C08">
      <w:pPr>
        <w:jc w:val="center"/>
      </w:pPr>
      <w:r>
        <w:rPr>
          <w:noProof/>
        </w:rPr>
        <w:drawing>
          <wp:inline distT="0" distB="0" distL="0" distR="0" wp14:anchorId="72287C54" wp14:editId="1636893F">
            <wp:extent cx="2419985" cy="1865630"/>
            <wp:effectExtent l="0" t="0" r="0" b="0"/>
            <wp:docPr id="11" name="Imagen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6"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9985" cy="1865630"/>
                    </a:xfrm>
                    <a:prstGeom prst="rect">
                      <a:avLst/>
                    </a:prstGeom>
                  </pic:spPr>
                </pic:pic>
              </a:graphicData>
            </a:graphic>
          </wp:inline>
        </w:drawing>
      </w:r>
    </w:p>
    <w:p w14:paraId="0D9C9DDF" w14:textId="77777777" w:rsidR="00075B1A" w:rsidRDefault="00075B1A" w:rsidP="00075B1A">
      <w:pPr>
        <w:rPr>
          <w:lang w:eastAsia="de-DE"/>
        </w:rPr>
      </w:pPr>
      <w:r>
        <w:rPr>
          <w:lang w:eastAsia="de-DE"/>
        </w:rPr>
        <w:t>FortiClient contiene los siguientes módulos clave: Fabric Agent para la conectividad de Security Fabric, los módulos de seguridad de endpoint y los módulos de acceso remoto seguro. FortiClient se integra con muchos componentes clave de la Security Fabric de Fortinet y se apoya en el Enterprise Management Server (EMS) para la administración y monitorización centralizada.</w:t>
      </w:r>
    </w:p>
    <w:p w14:paraId="47EC844C" w14:textId="77777777" w:rsidR="00075B1A" w:rsidRDefault="00075B1A" w:rsidP="00075B1A">
      <w:r>
        <w:lastRenderedPageBreak/>
        <w:t>Desde el punto de vista de características, las más detacables de la solución serían las siguientes:</w:t>
      </w:r>
    </w:p>
    <w:p w14:paraId="1B8F9811" w14:textId="77777777" w:rsidR="00075B1A" w:rsidRPr="00075B1A" w:rsidRDefault="00075B1A" w:rsidP="00075B1A">
      <w:pPr>
        <w:rPr>
          <w:b/>
          <w:bCs/>
        </w:rPr>
      </w:pPr>
      <w:r w:rsidRPr="00075B1A">
        <w:rPr>
          <w:b/>
          <w:bCs/>
        </w:rPr>
        <w:t>Aprovisionamiento</w:t>
      </w:r>
    </w:p>
    <w:p w14:paraId="6EC98E34" w14:textId="77777777" w:rsidR="00075B1A" w:rsidRDefault="00075B1A" w:rsidP="00075B1A">
      <w:pPr>
        <w:numPr>
          <w:ilvl w:val="0"/>
          <w:numId w:val="30"/>
        </w:numPr>
        <w:suppressAutoHyphens/>
        <w:spacing w:before="0" w:after="0" w:line="240" w:lineRule="auto"/>
      </w:pPr>
      <w:r>
        <w:t>Aprovisionamiento centralizado de clientes</w:t>
      </w:r>
    </w:p>
    <w:p w14:paraId="45614C6A" w14:textId="77777777" w:rsidR="00075B1A" w:rsidRDefault="00075B1A" w:rsidP="00075B1A">
      <w:pPr>
        <w:numPr>
          <w:ilvl w:val="0"/>
          <w:numId w:val="30"/>
        </w:numPr>
        <w:suppressAutoHyphens/>
        <w:spacing w:before="0" w:after="0" w:line="240" w:lineRule="auto"/>
      </w:pPr>
      <w:r>
        <w:t>Actualizaciones de software del cliente</w:t>
      </w:r>
    </w:p>
    <w:p w14:paraId="40BD4B29" w14:textId="77777777" w:rsidR="00075B1A" w:rsidRDefault="00075B1A" w:rsidP="00075B1A">
      <w:pPr>
        <w:numPr>
          <w:ilvl w:val="0"/>
          <w:numId w:val="30"/>
        </w:numPr>
        <w:suppressAutoHyphens/>
        <w:spacing w:before="0" w:after="0" w:line="240" w:lineRule="auto"/>
      </w:pPr>
      <w:r>
        <w:t>Integración con Windows AD</w:t>
      </w:r>
    </w:p>
    <w:p w14:paraId="38F936C4" w14:textId="77777777" w:rsidR="00075B1A" w:rsidRDefault="00075B1A" w:rsidP="00075B1A">
      <w:pPr>
        <w:numPr>
          <w:ilvl w:val="0"/>
          <w:numId w:val="30"/>
        </w:numPr>
        <w:suppressAutoHyphens/>
        <w:spacing w:before="0" w:after="0" w:line="240" w:lineRule="auto"/>
      </w:pPr>
      <w:r>
        <w:t>Lista de direcciones IP de FortiGates (Gateways) para el envío de FortiTelemetry</w:t>
      </w:r>
    </w:p>
    <w:p w14:paraId="4BB6D2FF" w14:textId="77777777" w:rsidR="00075B1A" w:rsidRDefault="00075B1A" w:rsidP="00075B1A">
      <w:pPr>
        <w:numPr>
          <w:ilvl w:val="0"/>
          <w:numId w:val="30"/>
        </w:numPr>
        <w:suppressAutoHyphens/>
        <w:spacing w:before="0" w:after="0" w:line="240" w:lineRule="auto"/>
      </w:pPr>
      <w:r>
        <w:t>Inventario de software</w:t>
      </w:r>
    </w:p>
    <w:p w14:paraId="3FC959A7" w14:textId="77777777" w:rsidR="00075B1A" w:rsidRDefault="00075B1A" w:rsidP="00075B1A">
      <w:pPr>
        <w:numPr>
          <w:ilvl w:val="0"/>
          <w:numId w:val="30"/>
        </w:numPr>
        <w:suppressAutoHyphens/>
        <w:spacing w:before="0" w:after="0" w:line="240" w:lineRule="auto"/>
      </w:pPr>
      <w:r>
        <w:t>Asignación automática de grupos</w:t>
      </w:r>
    </w:p>
    <w:p w14:paraId="2A812D6B" w14:textId="77777777" w:rsidR="00075B1A" w:rsidRPr="00075B1A" w:rsidRDefault="00075B1A" w:rsidP="00075B1A">
      <w:pPr>
        <w:rPr>
          <w:b/>
          <w:bCs/>
        </w:rPr>
      </w:pPr>
      <w:r w:rsidRPr="00075B1A">
        <w:rPr>
          <w:b/>
          <w:bCs/>
        </w:rPr>
        <w:t>Cumplimiento de políticas e integración de Security Fabric</w:t>
      </w:r>
    </w:p>
    <w:p w14:paraId="38B81BDE" w14:textId="77777777" w:rsidR="00075B1A" w:rsidRPr="00075B1A" w:rsidRDefault="00075B1A" w:rsidP="00075B1A">
      <w:pPr>
        <w:numPr>
          <w:ilvl w:val="0"/>
          <w:numId w:val="29"/>
        </w:numPr>
        <w:suppressAutoHyphens/>
        <w:spacing w:before="0" w:after="0" w:line="240" w:lineRule="auto"/>
      </w:pPr>
      <w:r w:rsidRPr="00075B1A">
        <w:t>Integración de Fortinet Security Fabric</w:t>
      </w:r>
    </w:p>
    <w:p w14:paraId="0A11DDC2" w14:textId="77777777" w:rsidR="00075B1A" w:rsidRPr="00075B1A" w:rsidRDefault="00075B1A" w:rsidP="00075B1A">
      <w:pPr>
        <w:numPr>
          <w:ilvl w:val="0"/>
          <w:numId w:val="29"/>
        </w:numPr>
        <w:suppressAutoHyphens/>
        <w:spacing w:before="0" w:after="0" w:line="240" w:lineRule="auto"/>
      </w:pPr>
      <w:r w:rsidRPr="00075B1A">
        <w:t>Control de la postura de seguridad</w:t>
      </w:r>
    </w:p>
    <w:p w14:paraId="6A75013D" w14:textId="77777777" w:rsidR="00075B1A" w:rsidRPr="00075B1A" w:rsidRDefault="00075B1A" w:rsidP="00075B1A">
      <w:pPr>
        <w:numPr>
          <w:ilvl w:val="0"/>
          <w:numId w:val="29"/>
        </w:numPr>
        <w:suppressAutoHyphens/>
        <w:spacing w:before="0" w:after="0" w:line="240" w:lineRule="auto"/>
      </w:pPr>
      <w:r w:rsidRPr="00075B1A">
        <w:t>Verificación de cumplimiento de políticas de riesgo/vulnerabilidades</w:t>
      </w:r>
    </w:p>
    <w:p w14:paraId="25BD6FFB" w14:textId="77777777" w:rsidR="00075B1A" w:rsidRPr="00075B1A" w:rsidRDefault="00075B1A" w:rsidP="00075B1A">
      <w:pPr>
        <w:numPr>
          <w:ilvl w:val="0"/>
          <w:numId w:val="29"/>
        </w:numPr>
        <w:suppressAutoHyphens/>
        <w:spacing w:before="0" w:after="0" w:line="240" w:lineRule="auto"/>
      </w:pPr>
      <w:r w:rsidRPr="00075B1A">
        <w:t>Control de acceso dinámico</w:t>
      </w:r>
    </w:p>
    <w:p w14:paraId="6F7DBC75" w14:textId="77777777" w:rsidR="00075B1A" w:rsidRPr="00075B1A" w:rsidRDefault="00075B1A" w:rsidP="00075B1A">
      <w:pPr>
        <w:numPr>
          <w:ilvl w:val="0"/>
          <w:numId w:val="29"/>
        </w:numPr>
        <w:suppressAutoHyphens/>
        <w:spacing w:before="0" w:after="0" w:line="240" w:lineRule="auto"/>
      </w:pPr>
      <w:r w:rsidRPr="00075B1A">
        <w:t>Detección de dispositivo autorizado</w:t>
      </w:r>
    </w:p>
    <w:p w14:paraId="45B3D142" w14:textId="77777777" w:rsidR="00075B1A" w:rsidRPr="00075B1A" w:rsidRDefault="00075B1A" w:rsidP="00075B1A">
      <w:pPr>
        <w:numPr>
          <w:ilvl w:val="0"/>
          <w:numId w:val="29"/>
        </w:numPr>
        <w:suppressAutoHyphens/>
        <w:spacing w:before="0" w:after="0" w:line="240" w:lineRule="auto"/>
      </w:pPr>
      <w:r w:rsidRPr="00075B1A">
        <w:t>Cuarentena automatizada de endpoints</w:t>
      </w:r>
    </w:p>
    <w:p w14:paraId="1E6FBB74" w14:textId="77777777" w:rsidR="00075B1A" w:rsidRPr="00075B1A" w:rsidRDefault="00075B1A" w:rsidP="00075B1A">
      <w:pPr>
        <w:rPr>
          <w:b/>
          <w:bCs/>
        </w:rPr>
      </w:pPr>
      <w:r w:rsidRPr="00075B1A">
        <w:rPr>
          <w:b/>
          <w:bCs/>
        </w:rPr>
        <w:t>Control remoto</w:t>
      </w:r>
    </w:p>
    <w:p w14:paraId="3F7708E3" w14:textId="77777777" w:rsidR="00075B1A" w:rsidRDefault="00075B1A" w:rsidP="00075B1A">
      <w:pPr>
        <w:numPr>
          <w:ilvl w:val="0"/>
          <w:numId w:val="28"/>
        </w:numPr>
        <w:suppressAutoHyphens/>
        <w:spacing w:before="0" w:after="0" w:line="240" w:lineRule="auto"/>
      </w:pPr>
      <w:r>
        <w:t>Análisis antivirus bajo demanda</w:t>
      </w:r>
    </w:p>
    <w:p w14:paraId="549CCBB3" w14:textId="77777777" w:rsidR="00075B1A" w:rsidRDefault="00075B1A" w:rsidP="00075B1A">
      <w:pPr>
        <w:numPr>
          <w:ilvl w:val="0"/>
          <w:numId w:val="28"/>
        </w:numPr>
        <w:suppressAutoHyphens/>
        <w:spacing w:before="0" w:after="0" w:line="240" w:lineRule="auto"/>
      </w:pPr>
      <w:r>
        <w:t>Análisis de vulnerabilidades bajo demanda</w:t>
      </w:r>
    </w:p>
    <w:p w14:paraId="1E3F66B3" w14:textId="77777777" w:rsidR="00075B1A" w:rsidRDefault="00075B1A" w:rsidP="00075B1A">
      <w:pPr>
        <w:numPr>
          <w:ilvl w:val="0"/>
          <w:numId w:val="28"/>
        </w:numPr>
        <w:suppressAutoHyphens/>
        <w:spacing w:before="0" w:after="0" w:line="240" w:lineRule="auto"/>
      </w:pPr>
      <w:r>
        <w:t>Cuarentena de host</w:t>
      </w:r>
    </w:p>
    <w:p w14:paraId="01539E3F" w14:textId="77777777" w:rsidR="00075B1A" w:rsidRPr="00075B1A" w:rsidRDefault="00075B1A" w:rsidP="00075B1A">
      <w:pPr>
        <w:rPr>
          <w:b/>
          <w:bCs/>
        </w:rPr>
      </w:pPr>
      <w:r w:rsidRPr="00075B1A">
        <w:rPr>
          <w:b/>
          <w:bCs/>
        </w:rPr>
        <w:t>Telemetría y Monitorización</w:t>
      </w:r>
    </w:p>
    <w:p w14:paraId="7FEA99B8" w14:textId="77777777" w:rsidR="00075B1A" w:rsidRDefault="00075B1A" w:rsidP="00075B1A">
      <w:pPr>
        <w:numPr>
          <w:ilvl w:val="0"/>
          <w:numId w:val="27"/>
        </w:numPr>
        <w:suppressAutoHyphens/>
        <w:spacing w:before="0" w:after="0" w:line="240" w:lineRule="auto"/>
      </w:pPr>
      <w:r>
        <w:t>Información del cliente (versión del cliente, dirección IP / MAC del sistema operativo, perfil asignado, avatar de usuario)</w:t>
      </w:r>
    </w:p>
    <w:p w14:paraId="661828F2" w14:textId="77777777" w:rsidR="00075B1A" w:rsidRDefault="00075B1A" w:rsidP="00075B1A">
      <w:pPr>
        <w:numPr>
          <w:ilvl w:val="0"/>
          <w:numId w:val="27"/>
        </w:numPr>
        <w:suppressAutoHyphens/>
        <w:spacing w:before="0" w:after="0" w:line="240" w:lineRule="auto"/>
      </w:pPr>
      <w:r>
        <w:t>Estado del cliente</w:t>
      </w:r>
    </w:p>
    <w:p w14:paraId="47E7B018" w14:textId="77777777" w:rsidR="00075B1A" w:rsidRDefault="00075B1A" w:rsidP="00075B1A">
      <w:pPr>
        <w:numPr>
          <w:ilvl w:val="0"/>
          <w:numId w:val="27"/>
        </w:numPr>
        <w:suppressAutoHyphens/>
        <w:spacing w:before="0" w:after="0" w:line="240" w:lineRule="auto"/>
      </w:pPr>
      <w:r>
        <w:t>Informes (a FortiAnalyzer)</w:t>
      </w:r>
    </w:p>
    <w:p w14:paraId="1E5B5CF1" w14:textId="77777777" w:rsidR="00075B1A" w:rsidRDefault="00075B1A" w:rsidP="00075B1A"/>
    <w:p w14:paraId="2A195042" w14:textId="77777777" w:rsidR="00F56A40" w:rsidRDefault="00F56A40" w:rsidP="00F56A40">
      <w:pPr>
        <w:rPr>
          <w:b/>
          <w:bCs/>
          <w:u w:val="single"/>
        </w:rPr>
      </w:pPr>
      <w:r>
        <w:rPr>
          <w:b/>
          <w:bCs/>
          <w:u w:val="single"/>
        </w:rPr>
        <w:t>Selección de características disponibles</w:t>
      </w:r>
    </w:p>
    <w:p w14:paraId="3C9B4892" w14:textId="77777777" w:rsidR="00F56A40" w:rsidRDefault="00F56A40" w:rsidP="00F56A40">
      <w:r>
        <w:t>El EMS permite personalizar las opciones a nivel general, eliminando aquellas características que el cliente no necesite utilizar (por ejemplo, porque disponga de otra solución que cubra esa funcionalidad), de modo que las funciones deshabilitadas no aparecerán en la definición del perfil ni en la GUI de los endpoints. Los paquetes de implementación seguirán mostrándolas todas, aunque mostrarán una advertencia si se selecciona una función deshabilitada.</w:t>
      </w:r>
    </w:p>
    <w:p w14:paraId="0DAD03BF" w14:textId="77777777" w:rsidR="00F56A40" w:rsidRDefault="00F56A40" w:rsidP="00F56A40">
      <w:r>
        <w:t>Esta característica permite simplificar los paneles de configuración, creando perfiles a la medida de las necesidades de cada organización.</w:t>
      </w:r>
    </w:p>
    <w:p w14:paraId="417563DE" w14:textId="77777777" w:rsidR="00F56A40" w:rsidRDefault="00F56A40" w:rsidP="00F56A40"/>
    <w:p w14:paraId="4F851F4D" w14:textId="77777777" w:rsidR="00F56A40" w:rsidRDefault="00F56A40" w:rsidP="00F56A40">
      <w:pPr>
        <w:jc w:val="center"/>
      </w:pPr>
      <w:r>
        <w:rPr>
          <w:noProof/>
        </w:rPr>
        <w:lastRenderedPageBreak/>
        <w:drawing>
          <wp:inline distT="0" distB="0" distL="0" distR="0" wp14:anchorId="282E8C5F" wp14:editId="49C31E42">
            <wp:extent cx="3569677" cy="2410582"/>
            <wp:effectExtent l="0" t="0" r="0" b="8890"/>
            <wp:docPr id="55" name="Picture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descr="Interfaz de usuario gráfica, Texto, Aplicación, Correo electrónico&#10;&#10;Descripción generada automáticamente"/>
                    <pic:cNvPicPr/>
                  </pic:nvPicPr>
                  <pic:blipFill>
                    <a:blip r:embed="rId27">
                      <a:extLst>
                        <a:ext uri="{28A0092B-C50C-407E-A947-70E740481C1C}">
                          <a14:useLocalDpi xmlns:a14="http://schemas.microsoft.com/office/drawing/2010/main" val="0"/>
                        </a:ext>
                      </a:extLst>
                    </a:blip>
                    <a:srcRect t="23759" b="23759"/>
                    <a:stretch>
                      <a:fillRect/>
                    </a:stretch>
                  </pic:blipFill>
                  <pic:spPr>
                    <a:xfrm>
                      <a:off x="0" y="0"/>
                      <a:ext cx="3579621" cy="2417297"/>
                    </a:xfrm>
                    <a:prstGeom prst="rect">
                      <a:avLst/>
                    </a:prstGeom>
                  </pic:spPr>
                </pic:pic>
              </a:graphicData>
            </a:graphic>
          </wp:inline>
        </w:drawing>
      </w:r>
    </w:p>
    <w:p w14:paraId="4314C22B" w14:textId="77777777" w:rsidR="00F56A40" w:rsidRDefault="00F56A40" w:rsidP="00F56A40">
      <w:pPr>
        <w:rPr>
          <w:b/>
          <w:bCs/>
          <w:u w:val="single"/>
        </w:rPr>
      </w:pPr>
    </w:p>
    <w:p w14:paraId="1EA4599B" w14:textId="33D9BC2C" w:rsidR="00F56A40" w:rsidRDefault="00F56A40" w:rsidP="00F56A40">
      <w:pPr>
        <w:rPr>
          <w:b/>
          <w:bCs/>
          <w:u w:val="single"/>
        </w:rPr>
      </w:pPr>
      <w:r>
        <w:rPr>
          <w:b/>
          <w:bCs/>
          <w:u w:val="single"/>
        </w:rPr>
        <w:t>Panel de control de vulnerabilidades</w:t>
      </w:r>
    </w:p>
    <w:p w14:paraId="1BA5C258" w14:textId="77777777" w:rsidR="00F56A40" w:rsidRDefault="00F56A40" w:rsidP="00F56A40">
      <w:r>
        <w:t xml:space="preserve">En este </w:t>
      </w:r>
      <w:r>
        <w:rPr>
          <w:i/>
          <w:iCs/>
        </w:rPr>
        <w:t>dashboard</w:t>
      </w:r>
      <w:r>
        <w:t xml:space="preserve"> se tiene acceso a toda la información de vulnerabilidades recopilada por los agentes de FortiClient, de manera que el estado global de seguridad de la organización resulta fácilmente sumarizable, permitiendo priorizar las acciones a implementar para disminuir el nivel de riesgo.</w:t>
      </w:r>
    </w:p>
    <w:p w14:paraId="214E50CB" w14:textId="77777777" w:rsidR="00F56A40" w:rsidRDefault="00F56A40" w:rsidP="00F56A40">
      <w:pPr>
        <w:jc w:val="center"/>
      </w:pPr>
      <w:r>
        <w:rPr>
          <w:noProof/>
        </w:rPr>
        <w:drawing>
          <wp:inline distT="0" distB="0" distL="0" distR="0" wp14:anchorId="55CCE77F" wp14:editId="7EF30B1C">
            <wp:extent cx="4214446" cy="1839639"/>
            <wp:effectExtent l="19050" t="19050" r="15240" b="27305"/>
            <wp:docPr id="56" name="Picture 2_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_19" descr="Interfaz de usuario gráfica, Aplicación&#10;&#10;Descripción generada automáticamente"/>
                    <pic:cNvPicPr>
                      <a:picLocks noChangeAspect="1" noChangeArrowheads="1"/>
                    </pic:cNvPicPr>
                  </pic:nvPicPr>
                  <pic:blipFill>
                    <a:blip r:embed="rId28"/>
                    <a:stretch>
                      <a:fillRect/>
                    </a:stretch>
                  </pic:blipFill>
                  <pic:spPr bwMode="auto">
                    <a:xfrm>
                      <a:off x="0" y="0"/>
                      <a:ext cx="4227878" cy="1845502"/>
                    </a:xfrm>
                    <a:prstGeom prst="rect">
                      <a:avLst/>
                    </a:prstGeom>
                    <a:ln w="19050">
                      <a:solidFill>
                        <a:srgbClr val="651D32"/>
                      </a:solidFill>
                    </a:ln>
                  </pic:spPr>
                </pic:pic>
              </a:graphicData>
            </a:graphic>
          </wp:inline>
        </w:drawing>
      </w:r>
    </w:p>
    <w:p w14:paraId="07DAEFE6" w14:textId="77777777" w:rsidR="00F56A40" w:rsidRDefault="00F56A40" w:rsidP="00F56A40">
      <w:pPr>
        <w:jc w:val="center"/>
      </w:pPr>
      <w:r>
        <w:rPr>
          <w:noProof/>
        </w:rPr>
        <w:lastRenderedPageBreak/>
        <w:drawing>
          <wp:inline distT="0" distB="0" distL="0" distR="0" wp14:anchorId="31CC9FA3" wp14:editId="1E341317">
            <wp:extent cx="4243754" cy="2390342"/>
            <wp:effectExtent l="0" t="0" r="4445" b="0"/>
            <wp:docPr id="57" name="Picture 7_1" descr="endpoint-vu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_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54185" cy="2396217"/>
                    </a:xfrm>
                    <a:prstGeom prst="rect">
                      <a:avLst/>
                    </a:prstGeom>
                  </pic:spPr>
                </pic:pic>
              </a:graphicData>
            </a:graphic>
          </wp:inline>
        </w:drawing>
      </w:r>
    </w:p>
    <w:p w14:paraId="61EC7A14" w14:textId="77777777" w:rsidR="00F56A40" w:rsidRDefault="00F56A40" w:rsidP="00F56A40">
      <w:pPr>
        <w:rPr>
          <w:b/>
          <w:bCs/>
          <w:u w:val="single"/>
        </w:rPr>
      </w:pPr>
    </w:p>
    <w:p w14:paraId="21756DC2" w14:textId="6C99C376" w:rsidR="00F56A40" w:rsidRDefault="00F56A40" w:rsidP="00F56A40">
      <w:pPr>
        <w:rPr>
          <w:b/>
          <w:bCs/>
          <w:u w:val="single"/>
        </w:rPr>
      </w:pPr>
      <w:r>
        <w:rPr>
          <w:b/>
          <w:bCs/>
          <w:u w:val="single"/>
        </w:rPr>
        <w:t>Inventario de software</w:t>
      </w:r>
    </w:p>
    <w:p w14:paraId="7ACDF431" w14:textId="77777777" w:rsidR="00F56A40" w:rsidRDefault="00F56A40" w:rsidP="00F56A40">
      <w:r>
        <w:t>De un modo similar al anterior, este panel muestra todas las aplicaciones instaladas en cualquiera de los endpoints, de manera que no sólo otorga visibilidad del inventario, sino que facilita la gestión del licenciamiento y permite alertar de la presencia de aplicaciones no deseadas o que constituyan un riesgo para la seguridad de la organización.</w:t>
      </w:r>
    </w:p>
    <w:p w14:paraId="4A1DF064" w14:textId="77777777" w:rsidR="00F56A40" w:rsidRDefault="00F56A40" w:rsidP="00F56A40"/>
    <w:p w14:paraId="799BF814" w14:textId="77777777" w:rsidR="00F56A40" w:rsidRDefault="00F56A40" w:rsidP="00F56A40"/>
    <w:p w14:paraId="6F89099B" w14:textId="77777777" w:rsidR="00F56A40" w:rsidRDefault="00F56A40" w:rsidP="00F56A40">
      <w:pPr>
        <w:jc w:val="center"/>
      </w:pPr>
      <w:r>
        <w:rPr>
          <w:noProof/>
        </w:rPr>
        <w:drawing>
          <wp:inline distT="0" distB="0" distL="0" distR="0" wp14:anchorId="4894D645" wp14:editId="023B2830">
            <wp:extent cx="3964942" cy="2227384"/>
            <wp:effectExtent l="0" t="0" r="0" b="1905"/>
            <wp:docPr id="58" name="Content Placeholder 6_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tent Placeholder 6_1" descr="Escala de tiemp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9998" cy="2241460"/>
                    </a:xfrm>
                    <a:prstGeom prst="rect">
                      <a:avLst/>
                    </a:prstGeom>
                  </pic:spPr>
                </pic:pic>
              </a:graphicData>
            </a:graphic>
          </wp:inline>
        </w:drawing>
      </w:r>
    </w:p>
    <w:p w14:paraId="5B3489D9" w14:textId="77777777" w:rsidR="00F56A40" w:rsidRDefault="00F56A40" w:rsidP="00F56A40">
      <w:pPr>
        <w:keepNext/>
        <w:rPr>
          <w:b/>
          <w:bCs/>
          <w:u w:val="single"/>
        </w:rPr>
      </w:pPr>
    </w:p>
    <w:p w14:paraId="10822F2A" w14:textId="0E3D2802" w:rsidR="00F56A40" w:rsidRDefault="00F56A40" w:rsidP="00F56A40">
      <w:pPr>
        <w:keepNext/>
        <w:rPr>
          <w:b/>
          <w:bCs/>
          <w:u w:val="single"/>
        </w:rPr>
      </w:pPr>
      <w:r>
        <w:rPr>
          <w:b/>
          <w:bCs/>
          <w:u w:val="single"/>
        </w:rPr>
        <w:t>FortiGuard Web filtering DB</w:t>
      </w:r>
    </w:p>
    <w:p w14:paraId="6500DE3D" w14:textId="77777777" w:rsidR="00F56A40" w:rsidRDefault="00F56A40" w:rsidP="00F56A40">
      <w:pPr>
        <w:keepNext/>
      </w:pPr>
      <w:r>
        <w:t xml:space="preserve">Una de las principales características de FortiClient, como hemos visto anteriormente, es la posibilidad de implementar de forma local en el endpoint una política de filtrado web, con las mismas categorías y </w:t>
      </w:r>
      <w:r>
        <w:lastRenderedPageBreak/>
        <w:t>listas blancas/negras que emplea FortiGate, proporcionando una protección coherente en la organización con independencia de la ubicación de sus equipos y usuarios.</w:t>
      </w:r>
    </w:p>
    <w:p w14:paraId="6D5AA3D9" w14:textId="77777777" w:rsidR="00F56A40" w:rsidRDefault="00F56A40" w:rsidP="00F56A40"/>
    <w:p w14:paraId="494CA5EE" w14:textId="77777777" w:rsidR="00F56A40" w:rsidRDefault="00F56A40" w:rsidP="00F56A40">
      <w:r>
        <w:rPr>
          <w:noProof/>
        </w:rPr>
        <mc:AlternateContent>
          <mc:Choice Requires="wpg">
            <w:drawing>
              <wp:inline distT="0" distB="0" distL="0" distR="0" wp14:anchorId="6F4ACCC8" wp14:editId="5E88F807">
                <wp:extent cx="4443046" cy="1916723"/>
                <wp:effectExtent l="0" t="0" r="15240" b="26670"/>
                <wp:docPr id="565031029" name="Forma3"/>
                <wp:cNvGraphicFramePr/>
                <a:graphic xmlns:a="http://schemas.openxmlformats.org/drawingml/2006/main">
                  <a:graphicData uri="http://schemas.microsoft.com/office/word/2010/wordprocessingGroup">
                    <wpg:wgp>
                      <wpg:cNvGrpSpPr/>
                      <wpg:grpSpPr>
                        <a:xfrm>
                          <a:off x="0" y="0"/>
                          <a:ext cx="4443046" cy="1916723"/>
                          <a:chOff x="0" y="1"/>
                          <a:chExt cx="5353920" cy="2430720"/>
                        </a:xfrm>
                      </wpg:grpSpPr>
                      <pic:pic xmlns:pic="http://schemas.openxmlformats.org/drawingml/2006/picture">
                        <pic:nvPicPr>
                          <pic:cNvPr id="58576210" name="Picture 1_1"/>
                          <pic:cNvPicPr/>
                        </pic:nvPicPr>
                        <pic:blipFill>
                          <a:blip r:embed="rId31"/>
                          <a:stretch/>
                        </pic:blipFill>
                        <pic:spPr>
                          <a:xfrm>
                            <a:off x="0" y="0"/>
                            <a:ext cx="4687560" cy="2297520"/>
                          </a:xfrm>
                          <a:prstGeom prst="rect">
                            <a:avLst/>
                          </a:prstGeom>
                          <a:ln w="0">
                            <a:noFill/>
                          </a:ln>
                        </pic:spPr>
                      </pic:pic>
                      <pic:pic xmlns:pic="http://schemas.openxmlformats.org/drawingml/2006/picture">
                        <pic:nvPicPr>
                          <pic:cNvPr id="1980280533" name="Picture 3_4"/>
                          <pic:cNvPicPr/>
                        </pic:nvPicPr>
                        <pic:blipFill>
                          <a:blip r:embed="rId32"/>
                          <a:stretch/>
                        </pic:blipFill>
                        <pic:spPr>
                          <a:xfrm>
                            <a:off x="3360600" y="161280"/>
                            <a:ext cx="1993320" cy="2269440"/>
                          </a:xfrm>
                          <a:prstGeom prst="rect">
                            <a:avLst/>
                          </a:prstGeom>
                          <a:ln w="19080">
                            <a:solidFill>
                              <a:srgbClr val="651D32"/>
                            </a:solidFill>
                            <a:round/>
                          </a:ln>
                        </pic:spPr>
                      </pic:pic>
                      <wps:wsp>
                        <wps:cNvPr id="1125741610" name="Conector recto 1125741610"/>
                        <wps:cNvCnPr/>
                        <wps:spPr>
                          <a:xfrm flipV="1">
                            <a:off x="1999440" y="786600"/>
                            <a:ext cx="1428840" cy="801360"/>
                          </a:xfrm>
                          <a:prstGeom prst="line">
                            <a:avLst/>
                          </a:prstGeom>
                          <a:ln w="19080">
                            <a:solidFill>
                              <a:srgbClr val="DA291C"/>
                            </a:solidFill>
                            <a:miter/>
                          </a:ln>
                        </wps:spPr>
                        <wps:style>
                          <a:lnRef idx="0">
                            <a:scrgbClr r="0" g="0" b="0"/>
                          </a:lnRef>
                          <a:fillRef idx="0">
                            <a:scrgbClr r="0" g="0" b="0"/>
                          </a:fillRef>
                          <a:effectRef idx="0">
                            <a:scrgbClr r="0" g="0" b="0"/>
                          </a:effectRef>
                          <a:fontRef idx="minor"/>
                        </wps:style>
                        <wps:bodyPr/>
                      </wps:wsp>
                      <wps:wsp>
                        <wps:cNvPr id="1495708414" name="Conector recto 1495708414"/>
                        <wps:cNvCnPr/>
                        <wps:spPr>
                          <a:xfrm>
                            <a:off x="1999440" y="1643400"/>
                            <a:ext cx="1553760" cy="735480"/>
                          </a:xfrm>
                          <a:prstGeom prst="line">
                            <a:avLst/>
                          </a:prstGeom>
                          <a:ln w="19080">
                            <a:solidFill>
                              <a:srgbClr val="DA291C"/>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40CD0C80" id="Forma3" o:spid="_x0000_s1026" style="width:349.85pt;height:150.9pt;mso-position-horizontal-relative:char;mso-position-vertical-relative:line" coordorigin="" coordsize="53539,24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_1" o:spid="_x0000_s1027" type="#_x0000_t75" style="position:absolute;width:46875;height:2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" strokeweight="0">
                  <v:imagedata r:id="rId34" o:title=""/>
                </v:shape>
                <v:shape id="Picture 3_4" o:spid="_x0000_s1028" type="#_x0000_t75" style="position:absolute;left:33606;top:1612;width:19933;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" stroked="t" strokecolor="#651d32" strokeweight=".53mm">
                  <v:stroke joinstyle="round"/>
                  <v:imagedata r:id="rId35" o:title=""/>
                </v:shape>
                <v:line id="Conector recto 1125741610" o:spid="_x0000_s1029" style="position:absolute;flip:y;visibility:visible;mso-wrap-style:square" from="19994,7866" to="34282,1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" strokecolor="#da291c" strokeweight=".53mm">
                  <v:stroke joinstyle="miter"/>
                </v:line>
                <v:line id="Conector recto 1495708414" o:spid="_x0000_s1030" style="position:absolute;visibility:visible;mso-wrap-style:square" from="19994,16434" to="35532,2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" strokecolor="#da291c" strokeweight=".53mm">
                  <v:stroke joinstyle="miter"/>
                </v:line>
                <w10:anchorlock/>
              </v:group>
            </w:pict>
          </mc:Fallback>
        </mc:AlternateContent>
      </w:r>
    </w:p>
    <w:p w14:paraId="1C867D18" w14:textId="77777777" w:rsidR="00F56A40" w:rsidRDefault="00F56A40" w:rsidP="00F56A40"/>
    <w:p w14:paraId="26DA24DF" w14:textId="77777777" w:rsidR="00F56A40" w:rsidRPr="00F56A40" w:rsidRDefault="00F56A40" w:rsidP="00F56A40">
      <w:pPr>
        <w:pStyle w:val="Body"/>
      </w:pPr>
      <w:bookmarkStart w:id="24" w:name="_Toc147943789"/>
      <w:bookmarkStart w:id="25" w:name="_Hlk147943518"/>
      <w:r w:rsidRPr="00F56A40">
        <w:t>Zero Trust Tags – Etiquetas y reglas de verificación de compliance</w:t>
      </w:r>
      <w:bookmarkEnd w:id="24"/>
    </w:p>
    <w:bookmarkEnd w:id="25"/>
    <w:p w14:paraId="19C553FC" w14:textId="77777777" w:rsidR="00F56A40" w:rsidRDefault="00F56A40" w:rsidP="00F56A40"/>
    <w:p w14:paraId="42339D46" w14:textId="77777777" w:rsidR="00F56A40" w:rsidRDefault="00F56A40" w:rsidP="00F56A40">
      <w:r>
        <w:t xml:space="preserve">FortiClient puede asignar una serie de </w:t>
      </w:r>
      <w:r>
        <w:rPr>
          <w:i/>
          <w:iCs/>
        </w:rPr>
        <w:t>etiquetas</w:t>
      </w:r>
      <w:r>
        <w:t xml:space="preserve"> de los endpoints en función de diferentes reglas, que incluyen características de estos o estado de </w:t>
      </w:r>
      <w:r>
        <w:rPr>
          <w:i/>
          <w:iCs/>
        </w:rPr>
        <w:t>compliance</w:t>
      </w:r>
      <w:r>
        <w:t xml:space="preserve"> con las políticas corporativas.</w:t>
      </w:r>
    </w:p>
    <w:p w14:paraId="51255F25" w14:textId="77777777" w:rsidR="00F56A40" w:rsidRDefault="00F56A40" w:rsidP="00F56A40"/>
    <w:p w14:paraId="21BFEAAE" w14:textId="77777777" w:rsidR="00F56A40" w:rsidRDefault="00F56A40" w:rsidP="00F56A40">
      <w:r>
        <w:rPr>
          <w:noProof/>
        </w:rPr>
        <w:lastRenderedPageBreak/>
        <mc:AlternateContent>
          <mc:Choice Requires="wpg">
            <w:drawing>
              <wp:inline distT="0" distB="0" distL="0" distR="0" wp14:anchorId="56A95205" wp14:editId="38BC6288">
                <wp:extent cx="5278120" cy="3562350"/>
                <wp:effectExtent l="0" t="0" r="0" b="0"/>
                <wp:docPr id="61" name="Forma4"/>
                <wp:cNvGraphicFramePr/>
                <a:graphic xmlns:a="http://schemas.openxmlformats.org/drawingml/2006/main">
                  <a:graphicData uri="http://schemas.microsoft.com/office/word/2010/wordprocessingGroup">
                    <wpg:wgp>
                      <wpg:cNvGrpSpPr/>
                      <wpg:grpSpPr>
                        <a:xfrm>
                          <a:off x="0" y="0"/>
                          <a:ext cx="5277600" cy="3561840"/>
                          <a:chOff x="0" y="0"/>
                          <a:chExt cx="0" cy="0"/>
                        </a:xfrm>
                      </wpg:grpSpPr>
                      <pic:pic xmlns:pic="http://schemas.openxmlformats.org/drawingml/2006/picture">
                        <pic:nvPicPr>
                          <pic:cNvPr id="1702750757" name="Picture 5_3"/>
                          <pic:cNvPicPr/>
                        </pic:nvPicPr>
                        <pic:blipFill>
                          <a:blip r:embed="rId36"/>
                          <a:stretch/>
                        </pic:blipFill>
                        <pic:spPr>
                          <a:xfrm>
                            <a:off x="0" y="0"/>
                            <a:ext cx="4969440" cy="2998440"/>
                          </a:xfrm>
                          <a:prstGeom prst="rect">
                            <a:avLst/>
                          </a:prstGeom>
                          <a:ln w="0">
                            <a:noFill/>
                          </a:ln>
                          <a:effectLst>
                            <a:outerShdw dist="36670" dir="8004531">
                              <a:srgbClr val="000000">
                                <a:alpha val="40000"/>
                              </a:srgbClr>
                            </a:outerShdw>
                          </a:effectLst>
                        </pic:spPr>
                      </pic:pic>
                      <pic:pic xmlns:pic="http://schemas.openxmlformats.org/drawingml/2006/picture">
                        <pic:nvPicPr>
                          <pic:cNvPr id="1403600820" name="Picture 9_3"/>
                          <pic:cNvPicPr/>
                        </pic:nvPicPr>
                        <pic:blipFill>
                          <a:blip r:embed="rId37"/>
                          <a:stretch/>
                        </pic:blipFill>
                        <pic:spPr>
                          <a:xfrm>
                            <a:off x="307800" y="562680"/>
                            <a:ext cx="4969440" cy="2999160"/>
                          </a:xfrm>
                          <a:prstGeom prst="rect">
                            <a:avLst/>
                          </a:prstGeom>
                          <a:ln w="0">
                            <a:noFill/>
                          </a:ln>
                          <a:effectLst>
                            <a:outerShdw dist="36670" dir="8004531">
                              <a:srgbClr val="000000">
                                <a:alpha val="40000"/>
                              </a:srgbClr>
                            </a:outerShdw>
                          </a:effectLst>
                        </pic:spPr>
                      </pic:pic>
                    </wpg:wgp>
                  </a:graphicData>
                </a:graphic>
              </wp:inline>
            </w:drawing>
          </mc:Choice>
          <mc:Fallback>
            <w:pict>
              <v:group w14:anchorId="7F7D7372" id="Forma4" o:spid="_x0000_s1026" style="width:415.6pt;height:280.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">
                <v:shape id="Picture 5_3" o:spid="_x0000_s1027" type="#_x0000_t75" style="position:absolute;width:4969440;height:299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" strokeweight="0">
                  <v:imagedata r:id="rId38" o:title=""/>
                  <v:shadow on="t" color="black" opacity="26214f" origin=",.5" offset="-.7mm,.74mm"/>
                </v:shape>
                <v:shape id="Picture 9_3" o:spid="_x0000_s1028" type="#_x0000_t75" style="position:absolute;left:307800;top:562680;width:4969440;height:299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" strokeweight="0">
                  <v:imagedata r:id="rId39" o:title=""/>
                  <v:shadow on="t" color="black" opacity="26214f" origin=",.5" offset="-.7mm,.74mm"/>
                </v:shape>
                <w10:anchorlock/>
              </v:group>
            </w:pict>
          </mc:Fallback>
        </mc:AlternateContent>
      </w:r>
    </w:p>
    <w:p w14:paraId="5A9ADFB0" w14:textId="77777777" w:rsidR="00F56A40" w:rsidRDefault="00F56A40" w:rsidP="00F56A40"/>
    <w:p w14:paraId="028451E9" w14:textId="77777777" w:rsidR="00F56A40" w:rsidRDefault="00F56A40" w:rsidP="00F56A40">
      <w:r>
        <w:t>A partir de la versión 6.4.2 de EMS FortiClient estas “</w:t>
      </w:r>
      <w:r>
        <w:rPr>
          <w:i/>
          <w:iCs/>
        </w:rPr>
        <w:t>host tags</w:t>
      </w:r>
      <w:r>
        <w:t xml:space="preserve">” han pasado a denominarse </w:t>
      </w:r>
      <w:r>
        <w:rPr>
          <w:b/>
          <w:bCs/>
        </w:rPr>
        <w:t>Zero Trust Tags</w:t>
      </w:r>
      <w:r>
        <w:t>:</w:t>
      </w:r>
    </w:p>
    <w:p w14:paraId="2590D54B" w14:textId="77777777" w:rsidR="00F56A40" w:rsidRDefault="00F56A40" w:rsidP="00F56A40">
      <w:r>
        <w:rPr>
          <w:noProof/>
        </w:rPr>
        <w:drawing>
          <wp:anchor distT="0" distB="0" distL="0" distR="0" simplePos="0" relativeHeight="251667465" behindDoc="0" locked="0" layoutInCell="0" allowOverlap="1" wp14:anchorId="2E1CD7A5" wp14:editId="23899F6C">
            <wp:simplePos x="0" y="0"/>
            <wp:positionH relativeFrom="column">
              <wp:align>center</wp:align>
            </wp:positionH>
            <wp:positionV relativeFrom="paragraph">
              <wp:posOffset>635</wp:posOffset>
            </wp:positionV>
            <wp:extent cx="5274310" cy="1605915"/>
            <wp:effectExtent l="0" t="0" r="0" b="0"/>
            <wp:wrapSquare wrapText="largest"/>
            <wp:docPr id="62" name="Imagen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27" descr="Interfaz de usuario gráfica, Texto, Aplicación, Correo electrónico&#10;&#10;Descripción generada automáticamente"/>
                    <pic:cNvPicPr>
                      <a:picLocks noChangeAspect="1" noChangeArrowheads="1"/>
                    </pic:cNvPicPr>
                  </pic:nvPicPr>
                  <pic:blipFill>
                    <a:blip r:embed="rId40"/>
                    <a:stretch>
                      <a:fillRect/>
                    </a:stretch>
                  </pic:blipFill>
                  <pic:spPr bwMode="auto">
                    <a:xfrm>
                      <a:off x="0" y="0"/>
                      <a:ext cx="5274310" cy="1605915"/>
                    </a:xfrm>
                    <a:prstGeom prst="rect">
                      <a:avLst/>
                    </a:prstGeom>
                  </pic:spPr>
                </pic:pic>
              </a:graphicData>
            </a:graphic>
          </wp:anchor>
        </w:drawing>
      </w:r>
    </w:p>
    <w:p w14:paraId="57BDB484" w14:textId="77777777" w:rsidR="00F56A40" w:rsidRDefault="00F56A40" w:rsidP="00F56A40">
      <w:r>
        <w:t>Estas Zero Trust Tags son pre-creadas en todos los FortiGates integrados con el EMS, de manera que permitan su uso en las políticas de seguridad por adelantado; en la siguiente sección se ampliará la información de esta funcionalidad. Estas etiquetas únicamente se actualizan en FortiGate cuando el endpoint cuando el EMS valida las reglas de cumplimiento configuradas, y sólo lo hará en el FortiGate al que el endpoint esté directamente conectado, así como cuando se conecta a través de VPN.</w:t>
      </w:r>
    </w:p>
    <w:p w14:paraId="23C30D49" w14:textId="77777777" w:rsidR="00F56A40" w:rsidRDefault="00F56A40" w:rsidP="00F56A40"/>
    <w:p w14:paraId="0CE1817D" w14:textId="77777777" w:rsidR="00F56A40" w:rsidRDefault="00F56A40" w:rsidP="00F56A40">
      <w:r>
        <w:lastRenderedPageBreak/>
        <w:t>Dichas “reglas de cumplimiento” se emplean para aplicar etiquetas a los endpoints, etiquetas que a su vez pueden ser utilizadas por las políticas de FortiGate para el control de acceso dinámico. Las reglas se construyen en base a parámetros medibles en los agentes de FortiClient; para el caso de un sistema operativo Windows, por ejemplo, se podrían construir en base a la versión del OS, pertenencia a grupos del AD, gravedad de vulnerabilidades detectadas en el equipo, información de AV o certificados instalados, la presencia de determinada clave de registro, etc.:</w:t>
      </w:r>
    </w:p>
    <w:p w14:paraId="42315554" w14:textId="77777777" w:rsidR="00F56A40" w:rsidRDefault="00F56A40" w:rsidP="00F56A40"/>
    <w:p w14:paraId="79A344D7" w14:textId="77777777" w:rsidR="00F56A40" w:rsidRDefault="00F56A40" w:rsidP="00F56A40">
      <w:r>
        <w:rPr>
          <w:noProof/>
        </w:rPr>
        <w:drawing>
          <wp:anchor distT="0" distB="0" distL="0" distR="0" simplePos="0" relativeHeight="251666441" behindDoc="0" locked="0" layoutInCell="0" allowOverlap="1" wp14:anchorId="71B5BAD6" wp14:editId="63CDA451">
            <wp:simplePos x="0" y="0"/>
            <wp:positionH relativeFrom="column">
              <wp:align>center</wp:align>
            </wp:positionH>
            <wp:positionV relativeFrom="paragraph">
              <wp:posOffset>635</wp:posOffset>
            </wp:positionV>
            <wp:extent cx="5274310" cy="2512060"/>
            <wp:effectExtent l="0" t="0" r="0" b="0"/>
            <wp:wrapSquare wrapText="largest"/>
            <wp:docPr id="6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22"/>
                    <pic:cNvPicPr>
                      <a:picLocks noChangeAspect="1" noChangeArrowheads="1"/>
                    </pic:cNvPicPr>
                  </pic:nvPicPr>
                  <pic:blipFill>
                    <a:blip r:embed="rId41"/>
                    <a:stretch>
                      <a:fillRect/>
                    </a:stretch>
                  </pic:blipFill>
                  <pic:spPr bwMode="auto">
                    <a:xfrm>
                      <a:off x="0" y="0"/>
                      <a:ext cx="5274310" cy="2512060"/>
                    </a:xfrm>
                    <a:prstGeom prst="rect">
                      <a:avLst/>
                    </a:prstGeom>
                  </pic:spPr>
                </pic:pic>
              </a:graphicData>
            </a:graphic>
          </wp:anchor>
        </w:drawing>
      </w:r>
    </w:p>
    <w:p w14:paraId="741588A8" w14:textId="77777777" w:rsidR="00F56A40" w:rsidRDefault="00F56A40" w:rsidP="00F56A40">
      <w:r>
        <w:t>Estas reglas pueden incluir varios parámetros relacionados mediante operadores lógicos (AND, NOT, OR):</w:t>
      </w:r>
    </w:p>
    <w:p w14:paraId="209F4269" w14:textId="77777777" w:rsidR="00F56A40" w:rsidRDefault="00F56A40" w:rsidP="00F56A40">
      <w:pPr>
        <w:jc w:val="center"/>
      </w:pPr>
      <w:r>
        <w:rPr>
          <w:noProof/>
        </w:rPr>
        <w:drawing>
          <wp:inline distT="0" distB="0" distL="0" distR="0" wp14:anchorId="6325ABF0" wp14:editId="37420156">
            <wp:extent cx="5274310" cy="1494790"/>
            <wp:effectExtent l="0" t="0" r="0" b="0"/>
            <wp:docPr id="64" name="Imagen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24" descr="Interfaz de usuario gráfic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494790"/>
                    </a:xfrm>
                    <a:prstGeom prst="rect">
                      <a:avLst/>
                    </a:prstGeom>
                  </pic:spPr>
                </pic:pic>
              </a:graphicData>
            </a:graphic>
          </wp:inline>
        </w:drawing>
      </w:r>
    </w:p>
    <w:p w14:paraId="40FC6DEA" w14:textId="77777777" w:rsidR="00F56A40" w:rsidRDefault="00F56A40" w:rsidP="00F56A40">
      <w:r>
        <w:t>En el caso de reglas que apliquen a varios sistemas operativos, el operador lógico que aplica es un OR en función del OS del cliente:</w:t>
      </w:r>
    </w:p>
    <w:p w14:paraId="2F118D84" w14:textId="77777777" w:rsidR="00F56A40" w:rsidRDefault="00F56A40" w:rsidP="00F56A40"/>
    <w:p w14:paraId="4F6EBCD2" w14:textId="77777777" w:rsidR="00F56A40" w:rsidRDefault="00F56A40" w:rsidP="00F56A40">
      <w:pPr>
        <w:jc w:val="center"/>
      </w:pPr>
      <w:r>
        <w:rPr>
          <w:noProof/>
        </w:rPr>
        <w:lastRenderedPageBreak/>
        <w:drawing>
          <wp:inline distT="0" distB="0" distL="0" distR="0" wp14:anchorId="7A3A1056" wp14:editId="2091BA1E">
            <wp:extent cx="5274310" cy="2512060"/>
            <wp:effectExtent l="0" t="0" r="0" b="0"/>
            <wp:docPr id="65"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26"/>
                    <pic:cNvPicPr>
                      <a:picLocks noChangeAspect="1" noChangeArrowheads="1"/>
                    </pic:cNvPicPr>
                  </pic:nvPicPr>
                  <pic:blipFill>
                    <a:blip r:embed="rId43"/>
                    <a:stretch>
                      <a:fillRect/>
                    </a:stretch>
                  </pic:blipFill>
                  <pic:spPr bwMode="auto">
                    <a:xfrm>
                      <a:off x="0" y="0"/>
                      <a:ext cx="5274310" cy="2512060"/>
                    </a:xfrm>
                    <a:prstGeom prst="rect">
                      <a:avLst/>
                    </a:prstGeom>
                  </pic:spPr>
                </pic:pic>
              </a:graphicData>
            </a:graphic>
          </wp:inline>
        </w:drawing>
      </w:r>
    </w:p>
    <w:p w14:paraId="7F6C17D4" w14:textId="257DCEE8" w:rsidR="00F56A40" w:rsidRDefault="00F56A40" w:rsidP="00F56A40">
      <w:r>
        <w:t>Las etiquetas pueden o no mostrarse al usuario, en función de la política que desee implementar la organización:</w:t>
      </w:r>
    </w:p>
    <w:p w14:paraId="70DB0C5C" w14:textId="77777777" w:rsidR="00F56A40" w:rsidRDefault="00F56A40" w:rsidP="00F56A40">
      <w:pPr>
        <w:jc w:val="center"/>
      </w:pPr>
      <w:r>
        <w:rPr>
          <w:noProof/>
        </w:rPr>
        <w:drawing>
          <wp:inline distT="0" distB="0" distL="0" distR="0" wp14:anchorId="119DC294" wp14:editId="6C3E6BA6">
            <wp:extent cx="3039110" cy="1567180"/>
            <wp:effectExtent l="0" t="0" r="0" b="0"/>
            <wp:docPr id="66" name="Imagen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23"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39110" cy="1567180"/>
                    </a:xfrm>
                    <a:prstGeom prst="rect">
                      <a:avLst/>
                    </a:prstGeom>
                  </pic:spPr>
                </pic:pic>
              </a:graphicData>
            </a:graphic>
          </wp:inline>
        </w:drawing>
      </w:r>
    </w:p>
    <w:p w14:paraId="5C594A9D" w14:textId="77777777" w:rsidR="00F56A40" w:rsidRDefault="00F56A40" w:rsidP="00F56A40">
      <w:r>
        <w:t>Si no se deseara que el usuario conociera las etiquetas asignadas, simplemente habría que desactivar esta característica en el perfil aplicado:</w:t>
      </w:r>
    </w:p>
    <w:p w14:paraId="00A4A596" w14:textId="77777777" w:rsidR="00F56A40" w:rsidRDefault="00F56A40" w:rsidP="00F56A40">
      <w:pPr>
        <w:jc w:val="center"/>
      </w:pPr>
      <w:r>
        <w:rPr>
          <w:noProof/>
        </w:rPr>
        <w:drawing>
          <wp:inline distT="0" distB="0" distL="0" distR="0" wp14:anchorId="31B4AEE0" wp14:editId="3F2ED200">
            <wp:extent cx="4601625" cy="2192216"/>
            <wp:effectExtent l="0" t="0" r="8890" b="0"/>
            <wp:docPr id="67" name="Imagen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25" descr="Interfaz de usuario gráfica, Texto, Aplicación, Correo electrónico&#10;&#10;Descripción generada automáticamente"/>
                    <pic:cNvPicPr/>
                  </pic:nvPicPr>
                  <pic:blipFill>
                    <a:blip r:embed="rId45" cstate="print">
                      <a:extLst>
                        <a:ext uri="{28A0092B-C50C-407E-A947-70E740481C1C}">
                          <a14:useLocalDpi xmlns:a14="http://schemas.microsoft.com/office/drawing/2010/main" val="0"/>
                        </a:ext>
                      </a:extLst>
                    </a:blip>
                    <a:srcRect l="-4" t="-8" r="-4" b="-8"/>
                    <a:stretch>
                      <a:fillRect/>
                    </a:stretch>
                  </pic:blipFill>
                  <pic:spPr>
                    <a:xfrm>
                      <a:off x="0" y="0"/>
                      <a:ext cx="4647003" cy="2213834"/>
                    </a:xfrm>
                    <a:prstGeom prst="rect">
                      <a:avLst/>
                    </a:prstGeom>
                  </pic:spPr>
                </pic:pic>
              </a:graphicData>
            </a:graphic>
          </wp:inline>
        </w:drawing>
      </w:r>
    </w:p>
    <w:p w14:paraId="1F8B8CAF" w14:textId="77777777" w:rsidR="00F56A40" w:rsidRPr="00BD0E71" w:rsidRDefault="00F56A40" w:rsidP="00BD0E71">
      <w:pPr>
        <w:rPr>
          <w:b/>
          <w:bCs/>
          <w:u w:val="single"/>
        </w:rPr>
      </w:pPr>
      <w:bookmarkStart w:id="26" w:name="_Toc147943790"/>
      <w:r w:rsidRPr="00BD0E71">
        <w:rPr>
          <w:b/>
          <w:bCs/>
          <w:u w:val="single"/>
        </w:rPr>
        <w:lastRenderedPageBreak/>
        <w:t>Endpoint Classification Tags</w:t>
      </w:r>
      <w:bookmarkEnd w:id="26"/>
    </w:p>
    <w:p w14:paraId="035B4F34" w14:textId="77777777" w:rsidR="00F56A40" w:rsidRDefault="00F56A40" w:rsidP="00F56A40">
      <w:pPr>
        <w:rPr>
          <w:lang w:eastAsia="de-DE"/>
        </w:rPr>
      </w:pPr>
      <w:r>
        <w:rPr>
          <w:lang w:eastAsia="de-DE"/>
        </w:rPr>
        <w:t xml:space="preserve">Existen otro tipo de etiquetas, que no deben confundirse con las anteriores, de </w:t>
      </w:r>
      <w:r>
        <w:rPr>
          <w:i/>
          <w:iCs/>
          <w:lang w:eastAsia="de-DE"/>
        </w:rPr>
        <w:t>clasificación del endpoint</w:t>
      </w:r>
      <w:r>
        <w:rPr>
          <w:lang w:eastAsia="de-DE"/>
        </w:rPr>
        <w:t>; éstas permiten identificar los endpoints en base a categorías por defecto (Low, Medium, High, Critical), y/o de forma personalizada (departamentos, grupos organizativos, etc.). El propósito de estas etiquetas es facilitar la tarea de triaje y priorización por parte de los analistas del SOC, o de las tareas de respuesta automática en FortiAnalyzer o FortiSOAR, identificando claramente los activos más críticos, o categorías que tengan sentido desde el punto de visto del negocio a la hora de tratar los eventos de seguridad.</w:t>
      </w:r>
    </w:p>
    <w:p w14:paraId="773F4C19" w14:textId="77777777" w:rsidR="00F56A40" w:rsidRDefault="00F56A40" w:rsidP="00F56A40">
      <w:pPr>
        <w:jc w:val="center"/>
      </w:pPr>
      <w:r>
        <w:rPr>
          <w:noProof/>
        </w:rPr>
        <w:drawing>
          <wp:inline distT="0" distB="0" distL="0" distR="0" wp14:anchorId="1912F017" wp14:editId="5D7B9A99">
            <wp:extent cx="3446585" cy="2210547"/>
            <wp:effectExtent l="0" t="0" r="1905" b="0"/>
            <wp:docPr id="68" name="Picture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descr="Interfaz de usuario gráfica, Sitio web&#10;&#10;Descripción generada automáticamente"/>
                    <pic:cNvPicPr/>
                  </pic:nvPicPr>
                  <pic:blipFill>
                    <a:blip r:embed="rId46" cstate="print">
                      <a:extLst>
                        <a:ext uri="{28A0092B-C50C-407E-A947-70E740481C1C}">
                          <a14:useLocalDpi xmlns:a14="http://schemas.microsoft.com/office/drawing/2010/main" val="0"/>
                        </a:ext>
                      </a:extLst>
                    </a:blip>
                    <a:srcRect t="3710" b="3710"/>
                    <a:stretch>
                      <a:fillRect/>
                    </a:stretch>
                  </pic:blipFill>
                  <pic:spPr>
                    <a:xfrm>
                      <a:off x="0" y="0"/>
                      <a:ext cx="3455013" cy="2215953"/>
                    </a:xfrm>
                    <a:prstGeom prst="rect">
                      <a:avLst/>
                    </a:prstGeom>
                  </pic:spPr>
                </pic:pic>
              </a:graphicData>
            </a:graphic>
          </wp:inline>
        </w:drawing>
      </w:r>
    </w:p>
    <w:p w14:paraId="781EDFE3" w14:textId="77777777" w:rsidR="00F56A40" w:rsidRDefault="00F56A40" w:rsidP="00BD0E71">
      <w:pPr>
        <w:pStyle w:val="Body"/>
      </w:pPr>
      <w:bookmarkStart w:id="27" w:name="_Toc147943791"/>
      <w:bookmarkStart w:id="28" w:name="_Hlk147943531"/>
      <w:r w:rsidRPr="00BD0E71">
        <w:t>Políticas Dinámicas</w:t>
      </w:r>
      <w:bookmarkEnd w:id="27"/>
    </w:p>
    <w:bookmarkEnd w:id="28"/>
    <w:p w14:paraId="72E96EE6" w14:textId="77777777" w:rsidR="00F56A40" w:rsidRDefault="00F56A40" w:rsidP="00F56A40">
      <w:r>
        <w:t xml:space="preserve">Bajo esta denominación se encuentra la capacidad de FortiGate de establecer políticas de seguridad dinámicas, en función de las características del endpoint, implementando de este modo un </w:t>
      </w:r>
      <w:r>
        <w:rPr>
          <w:b/>
          <w:bCs/>
        </w:rPr>
        <w:t>control dinámico de acceso</w:t>
      </w:r>
      <w:r>
        <w:t xml:space="preserve"> con </w:t>
      </w:r>
      <w:r>
        <w:rPr>
          <w:b/>
          <w:bCs/>
        </w:rPr>
        <w:t>segmentación basada en la intención</w:t>
      </w:r>
      <w:r>
        <w:t>.</w:t>
      </w:r>
    </w:p>
    <w:p w14:paraId="261439E2" w14:textId="77777777" w:rsidR="00F56A40" w:rsidRDefault="00F56A40" w:rsidP="00F56A40">
      <w:r>
        <w:t>Algunos casos de uso se muestran a continuación:</w:t>
      </w:r>
    </w:p>
    <w:p w14:paraId="401095BF" w14:textId="77777777" w:rsidR="00F56A40" w:rsidRDefault="00F56A40" w:rsidP="00F56A40">
      <w:r>
        <w:t>1) El primer caso sería el de un usuario legítimo del grupo de ingeniería, al que se le deniega el acceso a los recursos de red de su departamento ante la detección de una vulnerabilidad crítica en su equipo.</w:t>
      </w:r>
    </w:p>
    <w:p w14:paraId="574D932E" w14:textId="77777777" w:rsidR="00F56A40" w:rsidRDefault="00F56A40" w:rsidP="00F56A40"/>
    <w:p w14:paraId="561440E6" w14:textId="77777777" w:rsidR="00F56A40" w:rsidRDefault="00F56A40" w:rsidP="00F56A40">
      <w:pPr>
        <w:jc w:val="center"/>
      </w:pPr>
      <w:r>
        <w:rPr>
          <w:noProof/>
        </w:rPr>
        <w:lastRenderedPageBreak/>
        <w:drawing>
          <wp:inline distT="0" distB="0" distL="0" distR="0" wp14:anchorId="1303821F" wp14:editId="4A6423E7">
            <wp:extent cx="4690590" cy="2479431"/>
            <wp:effectExtent l="0" t="0" r="0" b="0"/>
            <wp:docPr id="69"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8"/>
                    <pic:cNvPicPr>
                      <a:picLocks noChangeAspect="1" noChangeArrowheads="1"/>
                    </pic:cNvPicPr>
                  </pic:nvPicPr>
                  <pic:blipFill>
                    <a:blip r:embed="rId47"/>
                    <a:stretch>
                      <a:fillRect/>
                    </a:stretch>
                  </pic:blipFill>
                  <pic:spPr bwMode="auto">
                    <a:xfrm>
                      <a:off x="0" y="0"/>
                      <a:ext cx="4697892" cy="2483291"/>
                    </a:xfrm>
                    <a:prstGeom prst="rect">
                      <a:avLst/>
                    </a:prstGeom>
                  </pic:spPr>
                </pic:pic>
              </a:graphicData>
            </a:graphic>
          </wp:inline>
        </w:drawing>
      </w:r>
    </w:p>
    <w:p w14:paraId="4AF71BAC" w14:textId="77777777" w:rsidR="00F56A40" w:rsidRDefault="00F56A40" w:rsidP="00F56A40"/>
    <w:p w14:paraId="04ED795E" w14:textId="77777777" w:rsidR="00F56A40" w:rsidRDefault="00F56A40" w:rsidP="00F56A40">
      <w:r>
        <w:t>2) El segundo caso de uso sería el de la segmentación de acceso basada en etiquetas asociadas a la pertenencia un determinado grupo de Active Directory.</w:t>
      </w:r>
    </w:p>
    <w:p w14:paraId="6639A963" w14:textId="77777777" w:rsidR="00F56A40" w:rsidRDefault="00F56A40" w:rsidP="00F56A40">
      <w:pPr>
        <w:jc w:val="center"/>
      </w:pPr>
      <w:r>
        <w:rPr>
          <w:noProof/>
        </w:rPr>
        <w:drawing>
          <wp:inline distT="0" distB="0" distL="0" distR="0" wp14:anchorId="0504FC90" wp14:editId="3DB90764">
            <wp:extent cx="4699000" cy="2485048"/>
            <wp:effectExtent l="0" t="0" r="6350" b="0"/>
            <wp:docPr id="70"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29"/>
                    <pic:cNvPicPr>
                      <a:picLocks noChangeAspect="1" noChangeArrowheads="1"/>
                    </pic:cNvPicPr>
                  </pic:nvPicPr>
                  <pic:blipFill>
                    <a:blip r:embed="rId48"/>
                    <a:stretch>
                      <a:fillRect/>
                    </a:stretch>
                  </pic:blipFill>
                  <pic:spPr bwMode="auto">
                    <a:xfrm>
                      <a:off x="0" y="0"/>
                      <a:ext cx="4701227" cy="2486226"/>
                    </a:xfrm>
                    <a:prstGeom prst="rect">
                      <a:avLst/>
                    </a:prstGeom>
                  </pic:spPr>
                </pic:pic>
              </a:graphicData>
            </a:graphic>
          </wp:inline>
        </w:drawing>
      </w:r>
    </w:p>
    <w:p w14:paraId="4AB335AC" w14:textId="77777777" w:rsidR="00BD0E71" w:rsidRDefault="00BD0E71" w:rsidP="00F56A40"/>
    <w:p w14:paraId="6DDDFE4E" w14:textId="6A293A6C" w:rsidR="00F56A40" w:rsidRDefault="00F56A40" w:rsidP="00F56A40">
      <w:r>
        <w:t>3) Por último, el tercer caso de uso mostrado como ejemplo sería el de la denegación total de acceso a los recursos corporativos a un dispositivo desconocido en nuestra red.</w:t>
      </w:r>
    </w:p>
    <w:p w14:paraId="7871EC0C" w14:textId="77777777" w:rsidR="00F56A40" w:rsidRDefault="00F56A40" w:rsidP="00F56A40"/>
    <w:p w14:paraId="457986EA" w14:textId="77777777" w:rsidR="00F56A40" w:rsidRDefault="00F56A40" w:rsidP="00F56A40">
      <w:pPr>
        <w:jc w:val="center"/>
      </w:pPr>
      <w:r>
        <w:rPr>
          <w:noProof/>
        </w:rPr>
        <w:lastRenderedPageBreak/>
        <w:drawing>
          <wp:inline distT="0" distB="0" distL="0" distR="0" wp14:anchorId="2EFF4AFD" wp14:editId="12EC9B6A">
            <wp:extent cx="3475990" cy="2859405"/>
            <wp:effectExtent l="0" t="0" r="0" b="0"/>
            <wp:docPr id="7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30"/>
                    <pic:cNvPicPr>
                      <a:picLocks noChangeAspect="1" noChangeArrowheads="1"/>
                    </pic:cNvPicPr>
                  </pic:nvPicPr>
                  <pic:blipFill>
                    <a:blip r:embed="rId49"/>
                    <a:stretch>
                      <a:fillRect/>
                    </a:stretch>
                  </pic:blipFill>
                  <pic:spPr bwMode="auto">
                    <a:xfrm>
                      <a:off x="0" y="0"/>
                      <a:ext cx="3475990" cy="2859405"/>
                    </a:xfrm>
                    <a:prstGeom prst="rect">
                      <a:avLst/>
                    </a:prstGeom>
                  </pic:spPr>
                </pic:pic>
              </a:graphicData>
            </a:graphic>
          </wp:inline>
        </w:drawing>
      </w:r>
    </w:p>
    <w:p w14:paraId="623990E7" w14:textId="77777777" w:rsidR="00F56A40" w:rsidRDefault="00F56A40" w:rsidP="00F56A40"/>
    <w:p w14:paraId="5578DC36" w14:textId="77777777" w:rsidR="00F56A40" w:rsidRDefault="00F56A40" w:rsidP="00BD0E71">
      <w:pPr>
        <w:pStyle w:val="Body"/>
      </w:pPr>
      <w:bookmarkStart w:id="29" w:name="_Toc147943792"/>
      <w:bookmarkStart w:id="30" w:name="_Hlk147943540"/>
      <w:r w:rsidRPr="00BD0E71">
        <w:t>Políticas on-net / off-net</w:t>
      </w:r>
      <w:bookmarkEnd w:id="29"/>
    </w:p>
    <w:bookmarkEnd w:id="30"/>
    <w:p w14:paraId="09F88A59" w14:textId="77777777" w:rsidR="00F56A40" w:rsidRDefault="00F56A40" w:rsidP="00F56A40">
      <w:r>
        <w:t>Como se ha adelantado anteriormente, FortiClient dispone de la capacidad de identificar cuándo un usuario se encuentra protegido dentro del entorno corporativo (</w:t>
      </w:r>
      <w:r>
        <w:rPr>
          <w:i/>
          <w:iCs/>
        </w:rPr>
        <w:t>on-net</w:t>
      </w:r>
      <w:r>
        <w:t>) y cuándo se encuentra fuera de él (</w:t>
      </w:r>
      <w:r>
        <w:rPr>
          <w:i/>
          <w:iCs/>
        </w:rPr>
        <w:t>off-net</w:t>
      </w:r>
      <w:r>
        <w:t xml:space="preserve">), permitiendo aplicar políticas diferenciadas en ambos entornos, por ejemplo, para implementar una protección de navegación de forma local en el equipo -equivalente a la corporativa- cuando el equipo está </w:t>
      </w:r>
      <w:r>
        <w:rPr>
          <w:i/>
          <w:iCs/>
        </w:rPr>
        <w:t>off-net</w:t>
      </w:r>
      <w:r>
        <w:t>.</w:t>
      </w:r>
    </w:p>
    <w:p w14:paraId="1EE039BF" w14:textId="77777777" w:rsidR="00F56A40" w:rsidRDefault="00F56A40" w:rsidP="00F56A40"/>
    <w:p w14:paraId="1B141DD2" w14:textId="77777777" w:rsidR="00F56A40" w:rsidRDefault="00F56A40" w:rsidP="00F56A40">
      <w:pPr>
        <w:jc w:val="center"/>
      </w:pPr>
      <w:r>
        <w:rPr>
          <w:noProof/>
        </w:rPr>
        <w:drawing>
          <wp:inline distT="0" distB="0" distL="0" distR="0" wp14:anchorId="1A12DA45" wp14:editId="2BB4D744">
            <wp:extent cx="4407877" cy="2233246"/>
            <wp:effectExtent l="38100" t="0" r="0" b="34290"/>
            <wp:docPr id="72" name="Picture 8_2" descr="Interfaz de usuario gráfica,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72" name="Picture 8_2" descr="Interfaz de usuario gráfica, Aplicación, Correo electrónico&#10;&#10;Descripción generada automáticamente"/>
                    <pic:cNvPicPr/>
                  </pic:nvPicPr>
                  <pic:blipFill>
                    <a:blip r:embed="rId50"/>
                    <a:stretch/>
                  </pic:blipFill>
                  <pic:spPr>
                    <a:xfrm>
                      <a:off x="0" y="0"/>
                      <a:ext cx="4414779" cy="2236743"/>
                    </a:xfrm>
                    <a:prstGeom prst="rect">
                      <a:avLst/>
                    </a:prstGeom>
                    <a:ln w="0">
                      <a:noFill/>
                    </a:ln>
                    <a:effectLst>
                      <a:outerShdw dist="36670" dir="8004531">
                        <a:srgbClr val="000000">
                          <a:alpha val="40000"/>
                        </a:srgbClr>
                      </a:outerShdw>
                    </a:effectLst>
                  </pic:spPr>
                </pic:pic>
              </a:graphicData>
            </a:graphic>
          </wp:inline>
        </w:drawing>
      </w:r>
    </w:p>
    <w:p w14:paraId="6DC8B510" w14:textId="77777777" w:rsidR="00F56A40" w:rsidRDefault="00F56A40" w:rsidP="00F56A40"/>
    <w:p w14:paraId="47D7145C" w14:textId="77777777" w:rsidR="00F56A40" w:rsidRDefault="00F56A40" w:rsidP="00F56A40">
      <w:r>
        <w:lastRenderedPageBreak/>
        <w:t>En los paquetes de políticas del endpoint se identifican claramente ambas, una como política por defecto (“</w:t>
      </w:r>
      <w:r>
        <w:rPr>
          <w:i/>
          <w:iCs/>
        </w:rPr>
        <w:t>Endpoint profile</w:t>
      </w:r>
      <w:r>
        <w:t xml:space="preserve">”, equivalente al </w:t>
      </w:r>
      <w:r>
        <w:rPr>
          <w:i/>
          <w:iCs/>
        </w:rPr>
        <w:t>off-net</w:t>
      </w:r>
      <w:r>
        <w:t>), y otra denominada “</w:t>
      </w:r>
      <w:r>
        <w:rPr>
          <w:i/>
          <w:iCs/>
        </w:rPr>
        <w:t>Endpoint profile (On-net)</w:t>
      </w:r>
      <w:r>
        <w:t>”:</w:t>
      </w:r>
    </w:p>
    <w:p w14:paraId="2134D67B" w14:textId="77777777" w:rsidR="00F56A40" w:rsidRDefault="00F56A40" w:rsidP="00F56A40"/>
    <w:p w14:paraId="0314E3FC" w14:textId="77777777" w:rsidR="00F56A40" w:rsidRDefault="00F56A40" w:rsidP="00BD0E71">
      <w:pPr>
        <w:jc w:val="center"/>
      </w:pPr>
      <w:r>
        <w:rPr>
          <w:noProof/>
        </w:rPr>
        <w:drawing>
          <wp:inline distT="0" distB="0" distL="0" distR="0" wp14:anchorId="6C673C5E" wp14:editId="08F29645">
            <wp:extent cx="4308231" cy="2363934"/>
            <wp:effectExtent l="38100" t="0" r="0" b="36830"/>
            <wp:docPr id="73" name="Picture 10_2"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73" name="Picture 10_2" descr="Interfaz de usuario gráfica&#10;&#10;Descripción generada automáticamente"/>
                    <pic:cNvPicPr/>
                  </pic:nvPicPr>
                  <pic:blipFill>
                    <a:blip r:embed="rId51"/>
                    <a:stretch/>
                  </pic:blipFill>
                  <pic:spPr>
                    <a:xfrm>
                      <a:off x="0" y="0"/>
                      <a:ext cx="4318319" cy="2369469"/>
                    </a:xfrm>
                    <a:prstGeom prst="rect">
                      <a:avLst/>
                    </a:prstGeom>
                    <a:ln w="0">
                      <a:noFill/>
                    </a:ln>
                    <a:effectLst>
                      <a:outerShdw dist="36670" dir="8004531">
                        <a:srgbClr val="000000">
                          <a:alpha val="40000"/>
                        </a:srgbClr>
                      </a:outerShdw>
                    </a:effectLst>
                  </pic:spPr>
                </pic:pic>
              </a:graphicData>
            </a:graphic>
          </wp:inline>
        </w:drawing>
      </w:r>
    </w:p>
    <w:p w14:paraId="537AEFF8" w14:textId="77777777" w:rsidR="00F56A40" w:rsidRDefault="00F56A40" w:rsidP="00F56A40"/>
    <w:p w14:paraId="0AB4B5C0" w14:textId="77777777" w:rsidR="00F56A40" w:rsidRDefault="00F56A40" w:rsidP="004C202D">
      <w:pPr>
        <w:pStyle w:val="Body"/>
      </w:pPr>
      <w:bookmarkStart w:id="31" w:name="_Toc147943793"/>
      <w:r>
        <w:t>Otras características de las políticas</w:t>
      </w:r>
      <w:bookmarkEnd w:id="31"/>
    </w:p>
    <w:p w14:paraId="7AC051F6" w14:textId="1D36E4B4" w:rsidR="004C202D" w:rsidRDefault="00F56A40" w:rsidP="00F56A40">
      <w:r>
        <w:t>Se reseñan a continuación otras dos características destacables con respecto a las posibilidades de gestión y asignación de políticas en los endpoints</w:t>
      </w:r>
      <w:r w:rsidR="004C202D">
        <w:t>.</w:t>
      </w:r>
    </w:p>
    <w:p w14:paraId="72A0075F" w14:textId="77777777" w:rsidR="004C202D" w:rsidRDefault="004C202D" w:rsidP="00F56A40"/>
    <w:p w14:paraId="1854F135" w14:textId="77777777" w:rsidR="00F56A40" w:rsidRDefault="00F56A40" w:rsidP="00F56A40">
      <w:pPr>
        <w:rPr>
          <w:b/>
          <w:bCs/>
          <w:u w:val="single"/>
        </w:rPr>
      </w:pPr>
      <w:r>
        <w:rPr>
          <w:b/>
          <w:bCs/>
          <w:u w:val="single"/>
        </w:rPr>
        <w:t>Integración con Fabric – Sincronización automática de perfiles</w:t>
      </w:r>
    </w:p>
    <w:p w14:paraId="22DDB641" w14:textId="77777777" w:rsidR="00F56A40" w:rsidRDefault="00F56A40" w:rsidP="00F56A40">
      <w:r>
        <w:t>Dentro de las capacidades de integración con el Fabric, el EMS permite configurar diversos métodos de sincronización de políticas y perfiles, bajo demanda o de manera programada:</w:t>
      </w:r>
    </w:p>
    <w:p w14:paraId="2EA59190" w14:textId="77777777" w:rsidR="00F56A40" w:rsidRDefault="00F56A40" w:rsidP="00F56A40"/>
    <w:p w14:paraId="20CE12C3" w14:textId="77777777" w:rsidR="00F56A40" w:rsidRDefault="00F56A40" w:rsidP="00F56A40">
      <w:pPr>
        <w:jc w:val="center"/>
      </w:pPr>
      <w:r>
        <w:rPr>
          <w:noProof/>
        </w:rPr>
        <w:drawing>
          <wp:inline distT="0" distB="0" distL="0" distR="0" wp14:anchorId="0D8A56BF" wp14:editId="5BD113C6">
            <wp:extent cx="3915508" cy="1979491"/>
            <wp:effectExtent l="0" t="0" r="8890" b="1905"/>
            <wp:docPr id="74" name="Picture 7_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_2" descr="Interfaz de usuario gráfica, Texto,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28879" cy="1986251"/>
                    </a:xfrm>
                    <a:prstGeom prst="rect">
                      <a:avLst/>
                    </a:prstGeom>
                  </pic:spPr>
                </pic:pic>
              </a:graphicData>
            </a:graphic>
          </wp:inline>
        </w:drawing>
      </w:r>
    </w:p>
    <w:p w14:paraId="432C24A7" w14:textId="77777777" w:rsidR="00F56A40" w:rsidRDefault="00F56A40" w:rsidP="00F56A40">
      <w:pPr>
        <w:rPr>
          <w:b/>
          <w:bCs/>
          <w:u w:val="single"/>
        </w:rPr>
      </w:pPr>
      <w:r>
        <w:rPr>
          <w:b/>
          <w:bCs/>
          <w:u w:val="single"/>
        </w:rPr>
        <w:lastRenderedPageBreak/>
        <w:t>Agrupación de endpoints y provisión basada en grupos de AD</w:t>
      </w:r>
    </w:p>
    <w:p w14:paraId="46E07697" w14:textId="77777777" w:rsidR="00F56A40" w:rsidRDefault="00F56A40" w:rsidP="00F56A40">
      <w:r>
        <w:t>El EMS permite crear instaladores personalizados, por ejemplo, para agrupar por defecto los endpoints en función de su grupo de Active Directory, de manera que cuando un nuevo dispositivo se registra en el EMS se le aplique automáticamente la política correspondiente a su grupo.</w:t>
      </w:r>
    </w:p>
    <w:p w14:paraId="20DDC938" w14:textId="77777777" w:rsidR="00F56A40" w:rsidRDefault="00F56A40" w:rsidP="00F56A40">
      <w:pPr>
        <w:jc w:val="center"/>
      </w:pPr>
      <w:r>
        <w:rPr>
          <w:noProof/>
        </w:rPr>
        <w:drawing>
          <wp:inline distT="0" distB="0" distL="0" distR="0" wp14:anchorId="065338A9" wp14:editId="41B17247">
            <wp:extent cx="5278120" cy="2463800"/>
            <wp:effectExtent l="0" t="0" r="0" b="0"/>
            <wp:docPr id="75" name="Picture 3_1"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5" name="Picture 3_1" descr="Interfaz de usuario gráfica, Aplicación&#10;&#10;Descripción generada automáticamente"/>
                    <pic:cNvPicPr/>
                  </pic:nvPicPr>
                  <pic:blipFill>
                    <a:blip r:embed="rId53"/>
                    <a:stretch/>
                  </pic:blipFill>
                  <pic:spPr>
                    <a:xfrm>
                      <a:off x="0" y="0"/>
                      <a:ext cx="5277600" cy="2463120"/>
                    </a:xfrm>
                    <a:prstGeom prst="rect">
                      <a:avLst/>
                    </a:prstGeom>
                    <a:ln w="0">
                      <a:noFill/>
                    </a:ln>
                    <a:effectLst>
                      <a:outerShdw dist="36670" dir="8004531">
                        <a:srgbClr val="000000">
                          <a:alpha val="40000"/>
                        </a:srgbClr>
                      </a:outerShdw>
                    </a:effectLst>
                  </pic:spPr>
                </pic:pic>
              </a:graphicData>
            </a:graphic>
          </wp:inline>
        </w:drawing>
      </w:r>
    </w:p>
    <w:p w14:paraId="777D3697" w14:textId="77777777" w:rsidR="00F56A40" w:rsidRDefault="00F56A40" w:rsidP="00F56A40"/>
    <w:p w14:paraId="4EA3824B" w14:textId="77777777" w:rsidR="00F56A40" w:rsidRDefault="00F56A40" w:rsidP="004C202D">
      <w:pPr>
        <w:pStyle w:val="Body"/>
      </w:pPr>
      <w:bookmarkStart w:id="32" w:name="_Toc147943794"/>
      <w:r>
        <w:t>Application Based Split Tunnel</w:t>
      </w:r>
      <w:bookmarkEnd w:id="32"/>
    </w:p>
    <w:p w14:paraId="7BFF8EDB" w14:textId="77777777" w:rsidR="00F56A40" w:rsidRDefault="00F56A40" w:rsidP="00F56A40">
      <w:pPr>
        <w:rPr>
          <w:lang w:eastAsia="de-DE"/>
        </w:rPr>
      </w:pPr>
      <w:r>
        <w:rPr>
          <w:lang w:eastAsia="de-DE"/>
        </w:rPr>
        <w:t xml:space="preserve">Una funcionalidad muy interesante que puede complementar las arquitecturas de acceso a los servicios para los clientes remotos es la posibilidad de realizar un “split” del túnel VPN, de forma que se pueda permitir el acceso directo -sin tunelizar- a determinadas aplicaciones. Éstas pueden ser locales (identificadas por hash, o por nombre de aplicación), o en cloud; entre estas últimas, se soportan entre otras </w:t>
      </w:r>
      <w:r>
        <w:t>Microsoft Office 365, Microsoft Teams, Skype, GoToMeeting, Zoom, WebEx, o YouTube. También se pueden definir dominios como destinos de comunicaciones a los que vaya a permitirse comunicación directa desde el endpoint como excepción al tráfico tunelizado. Estas políticas pueden ser positivas o negativas, esto es, las excepciones al tunelizado de tráfico pueden ser definido por inclusión o exclusión de aplicaciones o dominios:</w:t>
      </w:r>
    </w:p>
    <w:p w14:paraId="161863B8" w14:textId="77777777" w:rsidR="00F56A40" w:rsidRDefault="00F56A40" w:rsidP="00F56A40">
      <w:pPr>
        <w:rPr>
          <w:lang w:eastAsia="de-DE"/>
        </w:rPr>
      </w:pPr>
    </w:p>
    <w:p w14:paraId="40B63C92" w14:textId="77777777" w:rsidR="00F56A40" w:rsidRDefault="00F56A40" w:rsidP="00F56A40">
      <w:pPr>
        <w:jc w:val="center"/>
      </w:pPr>
      <w:r>
        <w:rPr>
          <w:noProof/>
        </w:rPr>
        <w:lastRenderedPageBreak/>
        <w:drawing>
          <wp:inline distT="0" distB="0" distL="0" distR="0" wp14:anchorId="4F79E130" wp14:editId="149999F9">
            <wp:extent cx="3751385" cy="2468983"/>
            <wp:effectExtent l="0" t="0" r="1905" b="7620"/>
            <wp:docPr id="76" name="Picture Placeholder 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laceholder 4" descr="Interfaz de usuario gráfica, Aplicación, Sitio web&#10;&#10;Descripción generada automáticamente"/>
                    <pic:cNvPicPr/>
                  </pic:nvPicPr>
                  <pic:blipFill>
                    <a:blip r:embed="rId54">
                      <a:extLst>
                        <a:ext uri="{28A0092B-C50C-407E-A947-70E740481C1C}">
                          <a14:useLocalDpi xmlns:a14="http://schemas.microsoft.com/office/drawing/2010/main" val="0"/>
                        </a:ext>
                      </a:extLst>
                    </a:blip>
                    <a:srcRect t="7237" b="7237"/>
                    <a:stretch>
                      <a:fillRect/>
                    </a:stretch>
                  </pic:blipFill>
                  <pic:spPr>
                    <a:xfrm>
                      <a:off x="0" y="0"/>
                      <a:ext cx="3758949" cy="2473961"/>
                    </a:xfrm>
                    <a:prstGeom prst="rect">
                      <a:avLst/>
                    </a:prstGeom>
                  </pic:spPr>
                </pic:pic>
              </a:graphicData>
            </a:graphic>
          </wp:inline>
        </w:drawing>
      </w:r>
    </w:p>
    <w:p w14:paraId="08BFF2F5" w14:textId="16C782D0" w:rsidR="00F56A40" w:rsidRDefault="00F56A40" w:rsidP="004C202D">
      <w:pPr>
        <w:pStyle w:val="Body"/>
      </w:pPr>
      <w:bookmarkStart w:id="33" w:name="_Toc147943795"/>
      <w:r>
        <w:t>Role Based Access</w:t>
      </w:r>
      <w:bookmarkEnd w:id="33"/>
    </w:p>
    <w:p w14:paraId="46D854DB" w14:textId="77777777" w:rsidR="00F56A40" w:rsidRDefault="00F56A40" w:rsidP="00F56A40">
      <w:pPr>
        <w:rPr>
          <w:lang w:eastAsia="de-DE"/>
        </w:rPr>
      </w:pPr>
      <w:r>
        <w:rPr>
          <w:lang w:eastAsia="de-DE"/>
        </w:rPr>
        <w:t>FortiClient EMS permite configurar de manera muy granular el acceso a la consola de administración; en la siguiente captura se pueden ver todos los privilegios individuales que pueden ser seleccionados en la definición de perfiles administrativos:</w:t>
      </w:r>
    </w:p>
    <w:p w14:paraId="4232C1E7" w14:textId="77777777" w:rsidR="00F56A40" w:rsidRDefault="00F56A40" w:rsidP="004C202D">
      <w:pPr>
        <w:jc w:val="center"/>
      </w:pPr>
      <w:r>
        <w:rPr>
          <w:noProof/>
        </w:rPr>
        <w:drawing>
          <wp:inline distT="0" distB="0" distL="0" distR="0" wp14:anchorId="2CC47279" wp14:editId="1413EF54">
            <wp:extent cx="4164281" cy="2096652"/>
            <wp:effectExtent l="0" t="0" r="8255" b="0"/>
            <wp:docPr id="77" name="Picture 2_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_31" descr="Interfaz de usuario gráfica, Texto,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69708" cy="2099385"/>
                    </a:xfrm>
                    <a:prstGeom prst="rect">
                      <a:avLst/>
                    </a:prstGeom>
                  </pic:spPr>
                </pic:pic>
              </a:graphicData>
            </a:graphic>
          </wp:inline>
        </w:drawing>
      </w:r>
    </w:p>
    <w:p w14:paraId="30458B2B" w14:textId="77777777" w:rsidR="00F56A40" w:rsidRDefault="00F56A40" w:rsidP="00F56A40"/>
    <w:p w14:paraId="76F8B8B3" w14:textId="77777777" w:rsidR="00F56A40" w:rsidRDefault="00F56A40" w:rsidP="00F56A40"/>
    <w:p w14:paraId="3ED2A131" w14:textId="77777777" w:rsidR="00F56A40" w:rsidRDefault="00F56A40" w:rsidP="00F56A40">
      <w:r>
        <w:t>También puede utilizarse la información de grupos, subgrupos y OU de Active Directory para definir accesos granulares:</w:t>
      </w:r>
    </w:p>
    <w:p w14:paraId="317E9983" w14:textId="77777777" w:rsidR="00F56A40" w:rsidRDefault="00F56A40" w:rsidP="00F56A40"/>
    <w:p w14:paraId="60D3FFB8" w14:textId="77777777" w:rsidR="00F56A40" w:rsidRDefault="00F56A40" w:rsidP="004C202D">
      <w:pPr>
        <w:jc w:val="center"/>
      </w:pPr>
      <w:r>
        <w:rPr>
          <w:noProof/>
        </w:rPr>
        <w:lastRenderedPageBreak/>
        <w:drawing>
          <wp:inline distT="0" distB="0" distL="0" distR="0" wp14:anchorId="4A443E39" wp14:editId="1B046E9B">
            <wp:extent cx="4037525" cy="2126676"/>
            <wp:effectExtent l="0" t="0" r="1270" b="6985"/>
            <wp:docPr id="78" name="Picture 2_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_0"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2217" cy="2129148"/>
                    </a:xfrm>
                    <a:prstGeom prst="rect">
                      <a:avLst/>
                    </a:prstGeom>
                  </pic:spPr>
                </pic:pic>
              </a:graphicData>
            </a:graphic>
          </wp:inline>
        </w:drawing>
      </w:r>
    </w:p>
    <w:p w14:paraId="1F33D5E2" w14:textId="77777777" w:rsidR="008D007A" w:rsidRDefault="008D007A" w:rsidP="00826E78">
      <w:pPr>
        <w:pStyle w:val="vietas"/>
        <w:numPr>
          <w:ilvl w:val="0"/>
          <w:numId w:val="0"/>
        </w:numPr>
        <w:ind w:left="720" w:hanging="360"/>
        <w:rPr>
          <w:lang w:val="es-ES_tradnl" w:eastAsia="es-ES"/>
        </w:rPr>
      </w:pPr>
    </w:p>
    <w:p w14:paraId="424B575A" w14:textId="77777777" w:rsidR="00826785" w:rsidRPr="00B523F2" w:rsidRDefault="00826785" w:rsidP="00826785">
      <w:pPr>
        <w:pStyle w:val="vietas"/>
        <w:numPr>
          <w:ilvl w:val="0"/>
          <w:numId w:val="0"/>
        </w:numPr>
        <w:ind w:left="720" w:hanging="360"/>
        <w:rPr>
          <w:lang w:val="es-ES_tradnl" w:eastAsia="es-ES"/>
        </w:rPr>
      </w:pPr>
    </w:p>
    <w:bookmarkEnd w:id="2"/>
    <w:bookmarkEnd w:id="3"/>
    <w:bookmarkEnd w:id="4"/>
    <w:p w14:paraId="27179707" w14:textId="77777777" w:rsidR="00962917" w:rsidRDefault="00962917">
      <w:pPr>
        <w:spacing w:before="0"/>
        <w:jc w:val="left"/>
        <w:rPr>
          <w:rFonts w:asciiTheme="majorHAnsi" w:hAnsiTheme="majorHAnsi" w:cs="Arial"/>
          <w:color w:val="auto"/>
          <w:sz w:val="28"/>
          <w:szCs w:val="28"/>
          <w:lang w:val="es-ES_tradnl" w:eastAsia="es-ES"/>
        </w:rPr>
      </w:pPr>
      <w:r>
        <w:br w:type="page"/>
      </w:r>
    </w:p>
    <w:p w14:paraId="47AE0404" w14:textId="5C7F161C" w:rsidR="00AD2EA9" w:rsidRDefault="00D5533E" w:rsidP="000B57E6">
      <w:pPr>
        <w:pStyle w:val="Ttulo10"/>
        <w:ind w:left="357" w:hanging="357"/>
      </w:pPr>
      <w:bookmarkStart w:id="34" w:name="_Toc154049313"/>
      <w:bookmarkStart w:id="35" w:name="_Toc134016938"/>
      <w:r>
        <w:lastRenderedPageBreak/>
        <w:t>Alcances Ofertados</w:t>
      </w:r>
      <w:bookmarkEnd w:id="34"/>
    </w:p>
    <w:p w14:paraId="61F2818E" w14:textId="2B9D8886" w:rsidR="000E7639" w:rsidRPr="000E7639" w:rsidRDefault="000E7639" w:rsidP="000E7639">
      <w:pPr>
        <w:rPr>
          <w:lang w:eastAsia="es-ES"/>
        </w:rPr>
      </w:pPr>
      <w:r>
        <w:rPr>
          <w:lang w:eastAsia="es-ES"/>
        </w:rPr>
        <w:t xml:space="preserve">Con la finalidad de garantizar </w:t>
      </w:r>
      <w:r w:rsidR="003B38FD">
        <w:rPr>
          <w:lang w:eastAsia="es-ES"/>
        </w:rPr>
        <w:t>los alcances ofertados, es primordial que se cumplan los siguientes prerrequisitos:</w:t>
      </w:r>
    </w:p>
    <w:p w14:paraId="26FC39EA" w14:textId="77777777" w:rsidR="00C02657" w:rsidRPr="00C02657" w:rsidRDefault="00C02657" w:rsidP="00C02657">
      <w:pPr>
        <w:pStyle w:val="Prrafodelista"/>
        <w:numPr>
          <w:ilvl w:val="0"/>
          <w:numId w:val="3"/>
        </w:numPr>
        <w:spacing w:before="240" w:after="120" w:line="360" w:lineRule="auto"/>
        <w:contextualSpacing w:val="0"/>
        <w:jc w:val="left"/>
        <w:outlineLvl w:val="0"/>
        <w:rPr>
          <w:rFonts w:asciiTheme="majorHAnsi" w:hAnsiTheme="majorHAnsi" w:cs="Arial"/>
          <w:vanish/>
          <w:color w:val="2929F9" w:themeColor="text2" w:themeTint="80"/>
          <w:sz w:val="32"/>
          <w:szCs w:val="24"/>
          <w:lang w:val="es-ES_tradnl" w:eastAsia="es-ES"/>
        </w:rPr>
      </w:pPr>
      <w:bookmarkStart w:id="36" w:name="_Toc153981212"/>
      <w:bookmarkStart w:id="37" w:name="_Toc153981339"/>
      <w:bookmarkStart w:id="38" w:name="_Toc154049314"/>
      <w:bookmarkEnd w:id="36"/>
      <w:bookmarkEnd w:id="37"/>
      <w:bookmarkEnd w:id="38"/>
    </w:p>
    <w:p w14:paraId="5809845C" w14:textId="57A9C520" w:rsidR="00D5533E" w:rsidRDefault="002B5631" w:rsidP="003B38FD">
      <w:pPr>
        <w:pStyle w:val="Body"/>
      </w:pPr>
      <w:r>
        <w:t>Pre-requisitos</w:t>
      </w:r>
    </w:p>
    <w:p w14:paraId="4C757D14" w14:textId="6F74BD03" w:rsidR="008F3E4F" w:rsidRDefault="00464F53" w:rsidP="008F3E4F">
      <w:pPr>
        <w:pStyle w:val="Prrafodelista"/>
        <w:numPr>
          <w:ilvl w:val="0"/>
          <w:numId w:val="34"/>
        </w:numPr>
        <w:rPr>
          <w:lang w:val="es-ES_tradnl" w:eastAsia="es-ES"/>
        </w:rPr>
      </w:pPr>
      <w:r>
        <w:rPr>
          <w:lang w:val="es-ES_tradnl" w:eastAsia="es-ES"/>
        </w:rPr>
        <w:t>Se requiere activar suscripciones para su implementación. Por</w:t>
      </w:r>
      <w:r w:rsidR="00040EB9">
        <w:rPr>
          <w:lang w:val="es-ES_tradnl" w:eastAsia="es-ES"/>
        </w:rPr>
        <w:t xml:space="preserve"> consiguiente, el</w:t>
      </w:r>
      <w:r>
        <w:rPr>
          <w:lang w:val="es-ES_tradnl" w:eastAsia="es-ES"/>
        </w:rPr>
        <w:t xml:space="preserve"> periodo de implementación se encuentra dentro de</w:t>
      </w:r>
      <w:r w:rsidR="008F3E4F">
        <w:rPr>
          <w:lang w:val="es-ES_tradnl" w:eastAsia="es-ES"/>
        </w:rPr>
        <w:t xml:space="preserve">l tiempo de las </w:t>
      </w:r>
      <w:r w:rsidR="00747B7F">
        <w:rPr>
          <w:lang w:val="es-ES_tradnl" w:eastAsia="es-ES"/>
        </w:rPr>
        <w:t>suscripciones</w:t>
      </w:r>
      <w:r w:rsidR="008F3E4F">
        <w:rPr>
          <w:lang w:val="es-ES_tradnl" w:eastAsia="es-ES"/>
        </w:rPr>
        <w:t xml:space="preserve"> </w:t>
      </w:r>
      <w:r w:rsidR="00747B7F">
        <w:rPr>
          <w:lang w:val="es-ES_tradnl" w:eastAsia="es-ES"/>
        </w:rPr>
        <w:t>ofertada, es decir, dentro de los 36 Meses.</w:t>
      </w:r>
    </w:p>
    <w:p w14:paraId="15F7D40C" w14:textId="55B570D5" w:rsidR="000E7639" w:rsidRDefault="000E7639" w:rsidP="008F3E4F">
      <w:pPr>
        <w:pStyle w:val="Prrafodelista"/>
        <w:numPr>
          <w:ilvl w:val="0"/>
          <w:numId w:val="34"/>
        </w:numPr>
        <w:rPr>
          <w:lang w:val="es-ES_tradnl" w:eastAsia="es-ES"/>
        </w:rPr>
      </w:pPr>
      <w:r>
        <w:rPr>
          <w:lang w:val="es-ES_tradnl" w:eastAsia="es-ES"/>
        </w:rPr>
        <w:t>Agente forticlient</w:t>
      </w:r>
      <w:r w:rsidR="00C34E2C">
        <w:rPr>
          <w:lang w:val="es-ES_tradnl" w:eastAsia="es-ES"/>
        </w:rPr>
        <w:t xml:space="preserve"> debe estar</w:t>
      </w:r>
      <w:r>
        <w:rPr>
          <w:lang w:val="es-ES_tradnl" w:eastAsia="es-ES"/>
        </w:rPr>
        <w:t xml:space="preserve"> instalado en dispositivos finales (</w:t>
      </w:r>
      <w:r w:rsidR="00C34E2C">
        <w:rPr>
          <w:lang w:val="es-ES_tradnl" w:eastAsia="es-ES"/>
        </w:rPr>
        <w:t>laptop, notebooks)</w:t>
      </w:r>
    </w:p>
    <w:p w14:paraId="1B5DFE8E" w14:textId="26A10C53" w:rsidR="00A819E0" w:rsidRDefault="005F6E16" w:rsidP="008F3E4F">
      <w:pPr>
        <w:pStyle w:val="Prrafodelista"/>
        <w:numPr>
          <w:ilvl w:val="0"/>
          <w:numId w:val="34"/>
        </w:numPr>
        <w:rPr>
          <w:lang w:val="es-ES_tradnl" w:eastAsia="es-ES"/>
        </w:rPr>
      </w:pPr>
      <w:r>
        <w:rPr>
          <w:lang w:val="es-ES_tradnl" w:eastAsia="es-ES"/>
        </w:rPr>
        <w:t>Cliente debe entregar segmentos de IP internos y externos.</w:t>
      </w:r>
    </w:p>
    <w:p w14:paraId="0B3E6709" w14:textId="77777777" w:rsidR="00C34E2C" w:rsidRDefault="00C34E2C" w:rsidP="00C34E2C">
      <w:pPr>
        <w:rPr>
          <w:lang w:val="es-ES_tradnl" w:eastAsia="es-ES"/>
        </w:rPr>
      </w:pPr>
    </w:p>
    <w:p w14:paraId="37B55A03" w14:textId="421E8751" w:rsidR="006B76F7" w:rsidRDefault="006B76F7" w:rsidP="006B76F7">
      <w:pPr>
        <w:pStyle w:val="Body"/>
      </w:pPr>
      <w:r>
        <w:t>Alcances:</w:t>
      </w:r>
    </w:p>
    <w:p w14:paraId="3A8B0665" w14:textId="0431D7AA" w:rsidR="00580E47" w:rsidRDefault="00DC55F3" w:rsidP="00DC55F3">
      <w:pPr>
        <w:pStyle w:val="Prrafodelista"/>
        <w:numPr>
          <w:ilvl w:val="0"/>
          <w:numId w:val="36"/>
        </w:numPr>
      </w:pPr>
      <w:r>
        <w:t>Suscripciones</w:t>
      </w:r>
      <w:r w:rsidR="00580E47">
        <w:t xml:space="preserve"> Forticlient VPN/ZTNA indicada en el punto 1.1</w:t>
      </w:r>
    </w:p>
    <w:p w14:paraId="22EF126D" w14:textId="78FD84CC" w:rsidR="00DC55F3" w:rsidRDefault="00DC55F3" w:rsidP="006B76F7">
      <w:pPr>
        <w:pStyle w:val="Prrafodelista"/>
        <w:numPr>
          <w:ilvl w:val="0"/>
          <w:numId w:val="35"/>
        </w:numPr>
        <w:rPr>
          <w:lang w:val="es-ES_tradnl" w:eastAsia="es-ES"/>
        </w:rPr>
      </w:pPr>
      <w:r>
        <w:rPr>
          <w:lang w:val="es-ES_tradnl" w:eastAsia="es-ES"/>
        </w:rPr>
        <w:t>Servicios Profesionales</w:t>
      </w:r>
    </w:p>
    <w:p w14:paraId="2933AA98" w14:textId="612182D2" w:rsidR="00E13688" w:rsidRDefault="00E13688" w:rsidP="00E13688">
      <w:pPr>
        <w:pStyle w:val="Prrafodelista"/>
        <w:numPr>
          <w:ilvl w:val="1"/>
          <w:numId w:val="35"/>
        </w:numPr>
        <w:rPr>
          <w:lang w:val="es-ES_tradnl" w:eastAsia="es-ES"/>
        </w:rPr>
      </w:pPr>
      <w:r>
        <w:rPr>
          <w:lang w:val="es-ES_tradnl" w:eastAsia="es-ES"/>
        </w:rPr>
        <w:t>Jefe de Proyecto para la gestión y cumplimiento de los alcances ofertados</w:t>
      </w:r>
    </w:p>
    <w:p w14:paraId="55112DBD" w14:textId="072B4B29" w:rsidR="006B76F7" w:rsidRDefault="006B76F7" w:rsidP="00DC55F3">
      <w:pPr>
        <w:pStyle w:val="Prrafodelista"/>
        <w:numPr>
          <w:ilvl w:val="1"/>
          <w:numId w:val="35"/>
        </w:numPr>
        <w:rPr>
          <w:lang w:val="es-ES_tradnl" w:eastAsia="es-ES"/>
        </w:rPr>
      </w:pPr>
      <w:r>
        <w:rPr>
          <w:lang w:val="es-ES_tradnl" w:eastAsia="es-ES"/>
        </w:rPr>
        <w:t xml:space="preserve">Habilitación </w:t>
      </w:r>
      <w:r w:rsidR="00A258C2">
        <w:rPr>
          <w:lang w:val="es-ES_tradnl" w:eastAsia="es-ES"/>
        </w:rPr>
        <w:t>EMS Cloud</w:t>
      </w:r>
    </w:p>
    <w:p w14:paraId="016FE592" w14:textId="6D0B902A" w:rsidR="00DC55F3" w:rsidRDefault="007615AE" w:rsidP="00DC55F3">
      <w:pPr>
        <w:pStyle w:val="Prrafodelista"/>
        <w:numPr>
          <w:ilvl w:val="1"/>
          <w:numId w:val="35"/>
        </w:numPr>
        <w:rPr>
          <w:lang w:val="es-ES_tradnl" w:eastAsia="es-ES"/>
        </w:rPr>
      </w:pPr>
      <w:r>
        <w:rPr>
          <w:lang w:val="es-ES_tradnl" w:eastAsia="es-ES"/>
        </w:rPr>
        <w:t xml:space="preserve">Integración </w:t>
      </w:r>
      <w:r w:rsidR="001643A1" w:rsidRPr="001643A1">
        <w:rPr>
          <w:lang w:val="es-ES_tradnl" w:eastAsia="es-ES"/>
        </w:rPr>
        <w:t>Fortinet Security Fabric</w:t>
      </w:r>
      <w:r w:rsidR="001643A1">
        <w:rPr>
          <w:lang w:val="es-ES_tradnl" w:eastAsia="es-ES"/>
        </w:rPr>
        <w:t xml:space="preserve"> con equipo Fortigate Perimetral.</w:t>
      </w:r>
    </w:p>
    <w:p w14:paraId="62B5B17F" w14:textId="5E5D8884" w:rsidR="001643A1" w:rsidRDefault="001643A1" w:rsidP="00DC55F3">
      <w:pPr>
        <w:pStyle w:val="Prrafodelista"/>
        <w:numPr>
          <w:ilvl w:val="1"/>
          <w:numId w:val="35"/>
        </w:numPr>
        <w:rPr>
          <w:lang w:val="es-ES_tradnl" w:eastAsia="es-ES"/>
        </w:rPr>
      </w:pPr>
      <w:r>
        <w:rPr>
          <w:lang w:val="es-ES_tradnl" w:eastAsia="es-ES"/>
        </w:rPr>
        <w:t>Configuración políticas postura de seguridad</w:t>
      </w:r>
      <w:r w:rsidR="00735895">
        <w:rPr>
          <w:lang w:val="es-ES_tradnl" w:eastAsia="es-ES"/>
        </w:rPr>
        <w:t xml:space="preserve"> usuarios remotos e internos</w:t>
      </w:r>
    </w:p>
    <w:p w14:paraId="59672FC3" w14:textId="77777777" w:rsidR="005C3F39" w:rsidRDefault="005C3F39" w:rsidP="005C3F39">
      <w:pPr>
        <w:pStyle w:val="Prrafodelista"/>
        <w:numPr>
          <w:ilvl w:val="1"/>
          <w:numId w:val="35"/>
        </w:numPr>
        <w:rPr>
          <w:lang w:val="es-ES_tradnl" w:eastAsia="es-ES"/>
        </w:rPr>
      </w:pPr>
      <w:r w:rsidRPr="005C3F39">
        <w:rPr>
          <w:lang w:val="es-ES_tradnl" w:eastAsia="es-ES"/>
        </w:rPr>
        <w:t>Revisar y determinar la mejor versión de FortiClient para su implementación</w:t>
      </w:r>
    </w:p>
    <w:p w14:paraId="31B20FFA" w14:textId="77777777" w:rsidR="005C3F39" w:rsidRDefault="005C3F39" w:rsidP="005C3F39">
      <w:pPr>
        <w:pStyle w:val="Prrafodelista"/>
        <w:numPr>
          <w:ilvl w:val="1"/>
          <w:numId w:val="35"/>
        </w:numPr>
        <w:rPr>
          <w:lang w:val="es-ES_tradnl" w:eastAsia="es-ES"/>
        </w:rPr>
      </w:pPr>
      <w:r>
        <w:rPr>
          <w:lang w:val="es-ES_tradnl" w:eastAsia="es-ES"/>
        </w:rPr>
        <w:t>L</w:t>
      </w:r>
      <w:r w:rsidRPr="005C3F39">
        <w:rPr>
          <w:lang w:val="es-ES_tradnl" w:eastAsia="es-ES"/>
        </w:rPr>
        <w:t>evantamiento y propuesta de opciones para determinar las ubicaciones de FortiClient dentro y fuera de la red.</w:t>
      </w:r>
    </w:p>
    <w:p w14:paraId="13A27BDF" w14:textId="77777777" w:rsidR="009B0D4D" w:rsidRDefault="005C3F39" w:rsidP="005C3F39">
      <w:pPr>
        <w:pStyle w:val="Prrafodelista"/>
        <w:numPr>
          <w:ilvl w:val="1"/>
          <w:numId w:val="35"/>
        </w:numPr>
        <w:rPr>
          <w:lang w:val="es-ES_tradnl" w:eastAsia="es-ES"/>
        </w:rPr>
      </w:pPr>
      <w:r w:rsidRPr="005C3F39">
        <w:rPr>
          <w:lang w:val="es-ES_tradnl" w:eastAsia="es-ES"/>
        </w:rPr>
        <w:t xml:space="preserve">Recuperar hasta </w:t>
      </w:r>
      <w:r>
        <w:rPr>
          <w:lang w:val="es-ES_tradnl" w:eastAsia="es-ES"/>
        </w:rPr>
        <w:t>5</w:t>
      </w:r>
      <w:r w:rsidRPr="005C3F39">
        <w:rPr>
          <w:lang w:val="es-ES_tradnl" w:eastAsia="es-ES"/>
        </w:rPr>
        <w:t xml:space="preserve"> perfiles FortiClient de firewalls FortiGate existentes</w:t>
      </w:r>
    </w:p>
    <w:p w14:paraId="5B050010" w14:textId="77777777" w:rsidR="009B0D4D" w:rsidRDefault="009B0D4D" w:rsidP="005C3F39">
      <w:pPr>
        <w:pStyle w:val="Prrafodelista"/>
        <w:numPr>
          <w:ilvl w:val="1"/>
          <w:numId w:val="35"/>
        </w:numPr>
        <w:rPr>
          <w:lang w:val="es-ES_tradnl" w:eastAsia="es-ES"/>
        </w:rPr>
      </w:pPr>
      <w:r>
        <w:rPr>
          <w:lang w:val="es-ES_tradnl" w:eastAsia="es-ES"/>
        </w:rPr>
        <w:t>Integración</w:t>
      </w:r>
      <w:r w:rsidR="005C3F39" w:rsidRPr="009B0D4D">
        <w:rPr>
          <w:lang w:val="es-ES_tradnl" w:eastAsia="es-ES"/>
        </w:rPr>
        <w:t xml:space="preserve"> FortiClient con el firewall de Fortinet (usando telemetría)</w:t>
      </w:r>
    </w:p>
    <w:p w14:paraId="5C788B27" w14:textId="0DB5A23B" w:rsidR="009B0D4D" w:rsidRDefault="009B0D4D" w:rsidP="005C3F39">
      <w:pPr>
        <w:pStyle w:val="Prrafodelista"/>
        <w:numPr>
          <w:ilvl w:val="1"/>
          <w:numId w:val="35"/>
        </w:numPr>
        <w:rPr>
          <w:lang w:val="es-ES_tradnl" w:eastAsia="es-ES"/>
        </w:rPr>
      </w:pPr>
      <w:r>
        <w:rPr>
          <w:lang w:val="es-ES_tradnl" w:eastAsia="es-ES"/>
        </w:rPr>
        <w:t xml:space="preserve">Revisión y </w:t>
      </w:r>
      <w:r w:rsidR="00CA297F">
        <w:rPr>
          <w:lang w:val="es-ES_tradnl" w:eastAsia="es-ES"/>
        </w:rPr>
        <w:t>configuración</w:t>
      </w:r>
      <w:r>
        <w:rPr>
          <w:lang w:val="es-ES_tradnl" w:eastAsia="es-ES"/>
        </w:rPr>
        <w:t xml:space="preserve"> de</w:t>
      </w:r>
      <w:r w:rsidR="005C3F39" w:rsidRPr="009B0D4D">
        <w:rPr>
          <w:lang w:val="es-ES_tradnl" w:eastAsia="es-ES"/>
        </w:rPr>
        <w:t xml:space="preserve"> los perfiles de FortiClient</w:t>
      </w:r>
    </w:p>
    <w:p w14:paraId="36C542E9" w14:textId="77777777" w:rsidR="009B0D4D" w:rsidRDefault="005C3F39" w:rsidP="005C3F39">
      <w:pPr>
        <w:pStyle w:val="Prrafodelista"/>
        <w:numPr>
          <w:ilvl w:val="2"/>
          <w:numId w:val="35"/>
        </w:numPr>
        <w:rPr>
          <w:lang w:val="es-ES_tradnl" w:eastAsia="es-ES"/>
        </w:rPr>
      </w:pPr>
      <w:r w:rsidRPr="009B0D4D">
        <w:rPr>
          <w:lang w:val="es-ES_tradnl" w:eastAsia="es-ES"/>
        </w:rPr>
        <w:t>Filtrado de contenidos web</w:t>
      </w:r>
    </w:p>
    <w:p w14:paraId="7F3E5F68" w14:textId="77777777" w:rsidR="009B0D4D" w:rsidRDefault="005C3F39" w:rsidP="005C3F39">
      <w:pPr>
        <w:pStyle w:val="Prrafodelista"/>
        <w:numPr>
          <w:ilvl w:val="2"/>
          <w:numId w:val="35"/>
        </w:numPr>
        <w:rPr>
          <w:lang w:val="es-ES_tradnl" w:eastAsia="es-ES"/>
        </w:rPr>
      </w:pPr>
      <w:r w:rsidRPr="009B0D4D">
        <w:rPr>
          <w:lang w:val="es-ES_tradnl" w:eastAsia="es-ES"/>
        </w:rPr>
        <w:t>Control de aplicaciones</w:t>
      </w:r>
    </w:p>
    <w:p w14:paraId="2EA3267F" w14:textId="77777777" w:rsidR="009B0D4D" w:rsidRDefault="005C3F39" w:rsidP="005C3F39">
      <w:pPr>
        <w:pStyle w:val="Prrafodelista"/>
        <w:numPr>
          <w:ilvl w:val="2"/>
          <w:numId w:val="35"/>
        </w:numPr>
        <w:rPr>
          <w:lang w:val="es-ES_tradnl" w:eastAsia="es-ES"/>
        </w:rPr>
      </w:pPr>
      <w:r w:rsidRPr="009B0D4D">
        <w:rPr>
          <w:lang w:val="es-ES_tradnl" w:eastAsia="es-ES"/>
        </w:rPr>
        <w:t>Antivirus</w:t>
      </w:r>
    </w:p>
    <w:p w14:paraId="723BE1E9" w14:textId="77777777" w:rsidR="009B0D4D" w:rsidRDefault="005C3F39" w:rsidP="005C3F39">
      <w:pPr>
        <w:pStyle w:val="Prrafodelista"/>
        <w:numPr>
          <w:ilvl w:val="2"/>
          <w:numId w:val="35"/>
        </w:numPr>
        <w:rPr>
          <w:lang w:val="es-ES_tradnl" w:eastAsia="es-ES"/>
        </w:rPr>
      </w:pPr>
      <w:r w:rsidRPr="009B0D4D">
        <w:rPr>
          <w:lang w:val="es-ES_tradnl" w:eastAsia="es-ES"/>
        </w:rPr>
        <w:t>Exploración de vulnerabilidades</w:t>
      </w:r>
    </w:p>
    <w:p w14:paraId="24543034" w14:textId="77777777" w:rsidR="004D614A" w:rsidRDefault="005C3F39" w:rsidP="005C3F39">
      <w:pPr>
        <w:pStyle w:val="Prrafodelista"/>
        <w:numPr>
          <w:ilvl w:val="2"/>
          <w:numId w:val="35"/>
        </w:numPr>
        <w:rPr>
          <w:lang w:val="es-ES_tradnl" w:eastAsia="es-ES"/>
        </w:rPr>
      </w:pPr>
      <w:r w:rsidRPr="009B0D4D">
        <w:rPr>
          <w:lang w:val="es-ES_tradnl" w:eastAsia="es-ES"/>
        </w:rPr>
        <w:t>SSLVPN</w:t>
      </w:r>
    </w:p>
    <w:p w14:paraId="6578A9F6" w14:textId="25498B04" w:rsidR="00442EA4" w:rsidRPr="002A714F" w:rsidRDefault="00442EA4" w:rsidP="005C3F39">
      <w:pPr>
        <w:pStyle w:val="Prrafodelista"/>
        <w:numPr>
          <w:ilvl w:val="2"/>
          <w:numId w:val="35"/>
        </w:numPr>
        <w:rPr>
          <w:i/>
          <w:iCs/>
          <w:lang w:val="es-ES_tradnl" w:eastAsia="es-ES"/>
        </w:rPr>
      </w:pPr>
      <w:r w:rsidRPr="002A714F">
        <w:rPr>
          <w:i/>
          <w:iCs/>
          <w:lang w:val="es-ES_tradnl" w:eastAsia="es-ES"/>
        </w:rPr>
        <w:t>Cliente deberá entregar las políticas de</w:t>
      </w:r>
      <w:r w:rsidR="002A714F" w:rsidRPr="002A714F">
        <w:rPr>
          <w:i/>
          <w:iCs/>
          <w:lang w:val="es-ES_tradnl" w:eastAsia="es-ES"/>
        </w:rPr>
        <w:t xml:space="preserve"> seguridad con que se debe tratar cada una de las empresas del holding </w:t>
      </w:r>
      <w:r w:rsidR="00C15EC8">
        <w:rPr>
          <w:i/>
          <w:iCs/>
          <w:lang w:val="es-ES_tradnl" w:eastAsia="es-ES"/>
        </w:rPr>
        <w:t>Cliente</w:t>
      </w:r>
      <w:r w:rsidR="004A668F">
        <w:rPr>
          <w:i/>
          <w:iCs/>
          <w:lang w:val="es-ES_tradnl" w:eastAsia="es-ES"/>
        </w:rPr>
        <w:t xml:space="preserve"> </w:t>
      </w:r>
      <w:r w:rsidR="006F3537">
        <w:rPr>
          <w:i/>
          <w:iCs/>
          <w:lang w:val="es-ES_tradnl" w:eastAsia="es-ES"/>
        </w:rPr>
        <w:t>que harán uso de la solución</w:t>
      </w:r>
      <w:r w:rsidR="002A714F" w:rsidRPr="002A714F">
        <w:rPr>
          <w:i/>
          <w:iCs/>
          <w:lang w:val="es-ES_tradnl" w:eastAsia="es-ES"/>
        </w:rPr>
        <w:t>.</w:t>
      </w:r>
    </w:p>
    <w:p w14:paraId="221F2E35" w14:textId="77777777" w:rsidR="004D614A" w:rsidRDefault="004D614A" w:rsidP="005C3F39">
      <w:pPr>
        <w:pStyle w:val="Prrafodelista"/>
        <w:numPr>
          <w:ilvl w:val="1"/>
          <w:numId w:val="35"/>
        </w:numPr>
        <w:rPr>
          <w:lang w:val="es-ES_tradnl" w:eastAsia="es-ES"/>
        </w:rPr>
      </w:pPr>
      <w:r>
        <w:rPr>
          <w:lang w:val="es-ES_tradnl" w:eastAsia="es-ES"/>
        </w:rPr>
        <w:t>Revisión</w:t>
      </w:r>
      <w:r w:rsidR="005C3F39" w:rsidRPr="004D614A">
        <w:rPr>
          <w:lang w:val="es-ES_tradnl" w:eastAsia="es-ES"/>
        </w:rPr>
        <w:t xml:space="preserve"> y configura</w:t>
      </w:r>
      <w:r>
        <w:rPr>
          <w:lang w:val="es-ES_tradnl" w:eastAsia="es-ES"/>
        </w:rPr>
        <w:t>ción de</w:t>
      </w:r>
      <w:r w:rsidR="005C3F39" w:rsidRPr="004D614A">
        <w:rPr>
          <w:lang w:val="es-ES_tradnl" w:eastAsia="es-ES"/>
        </w:rPr>
        <w:t xml:space="preserve"> perfiles de FortiClient para deshabilitar ventanas emergentes y otras notificaciones locales.</w:t>
      </w:r>
    </w:p>
    <w:p w14:paraId="42367D98" w14:textId="584FBE65" w:rsidR="004838EF" w:rsidRDefault="004D614A" w:rsidP="005C3F39">
      <w:pPr>
        <w:pStyle w:val="Prrafodelista"/>
        <w:numPr>
          <w:ilvl w:val="1"/>
          <w:numId w:val="35"/>
        </w:numPr>
        <w:rPr>
          <w:lang w:val="es-ES_tradnl" w:eastAsia="es-ES"/>
        </w:rPr>
      </w:pPr>
      <w:r>
        <w:rPr>
          <w:lang w:val="es-ES_tradnl" w:eastAsia="es-ES"/>
        </w:rPr>
        <w:t>Configuración de</w:t>
      </w:r>
      <w:r w:rsidR="005C3F39" w:rsidRPr="004D614A">
        <w:rPr>
          <w:lang w:val="es-ES_tradnl" w:eastAsia="es-ES"/>
        </w:rPr>
        <w:t xml:space="preserve"> hasta </w:t>
      </w:r>
      <w:r>
        <w:rPr>
          <w:lang w:val="es-ES_tradnl" w:eastAsia="es-ES"/>
        </w:rPr>
        <w:t>5</w:t>
      </w:r>
      <w:r w:rsidR="005C3F39" w:rsidRPr="004D614A">
        <w:rPr>
          <w:lang w:val="es-ES_tradnl" w:eastAsia="es-ES"/>
        </w:rPr>
        <w:t xml:space="preserve"> paquetes de instalación</w:t>
      </w:r>
      <w:r>
        <w:rPr>
          <w:lang w:val="es-ES_tradnl" w:eastAsia="es-ES"/>
        </w:rPr>
        <w:t xml:space="preserve"> (según versiones de SO instaladas en estaciones de trabajos / </w:t>
      </w:r>
      <w:r w:rsidR="004A668F">
        <w:rPr>
          <w:lang w:val="es-ES_tradnl" w:eastAsia="es-ES"/>
        </w:rPr>
        <w:t>laptops</w:t>
      </w:r>
      <w:r>
        <w:rPr>
          <w:lang w:val="es-ES_tradnl" w:eastAsia="es-ES"/>
        </w:rPr>
        <w:t xml:space="preserve">, por </w:t>
      </w:r>
      <w:r w:rsidR="004A668F">
        <w:rPr>
          <w:lang w:val="es-ES_tradnl" w:eastAsia="es-ES"/>
        </w:rPr>
        <w:t>ej.</w:t>
      </w:r>
      <w:r>
        <w:rPr>
          <w:lang w:val="es-ES_tradnl" w:eastAsia="es-ES"/>
        </w:rPr>
        <w:t xml:space="preserve">: Windows, Linux, </w:t>
      </w:r>
      <w:r w:rsidR="004A668F">
        <w:rPr>
          <w:lang w:val="es-ES_tradnl" w:eastAsia="es-ES"/>
        </w:rPr>
        <w:t>MacOS</w:t>
      </w:r>
      <w:r>
        <w:rPr>
          <w:lang w:val="es-ES_tradnl" w:eastAsia="es-ES"/>
        </w:rPr>
        <w:t>)</w:t>
      </w:r>
      <w:r w:rsidR="005C3F39" w:rsidRPr="004D614A">
        <w:rPr>
          <w:lang w:val="es-ES_tradnl" w:eastAsia="es-ES"/>
        </w:rPr>
        <w:t xml:space="preserve"> para FortiClient en FortiClient EMS</w:t>
      </w:r>
      <w:r>
        <w:rPr>
          <w:lang w:val="es-ES_tradnl" w:eastAsia="es-ES"/>
        </w:rPr>
        <w:t>.</w:t>
      </w:r>
    </w:p>
    <w:p w14:paraId="4C989CFB" w14:textId="77777777" w:rsidR="0063603B" w:rsidRDefault="004838EF" w:rsidP="00EA3817">
      <w:pPr>
        <w:pStyle w:val="Prrafodelista"/>
        <w:numPr>
          <w:ilvl w:val="1"/>
          <w:numId w:val="35"/>
        </w:numPr>
        <w:rPr>
          <w:lang w:val="es-ES_tradnl" w:eastAsia="es-ES"/>
        </w:rPr>
      </w:pPr>
      <w:r>
        <w:rPr>
          <w:lang w:val="es-ES_tradnl" w:eastAsia="es-ES"/>
        </w:rPr>
        <w:t>Revisión</w:t>
      </w:r>
      <w:r w:rsidR="005C3F39" w:rsidRPr="004838EF">
        <w:rPr>
          <w:lang w:val="es-ES_tradnl" w:eastAsia="es-ES"/>
        </w:rPr>
        <w:t xml:space="preserve"> y configura</w:t>
      </w:r>
      <w:r>
        <w:rPr>
          <w:lang w:val="es-ES_tradnl" w:eastAsia="es-ES"/>
        </w:rPr>
        <w:t>ciones de r</w:t>
      </w:r>
      <w:r w:rsidR="005C3F39" w:rsidRPr="004838EF">
        <w:rPr>
          <w:lang w:val="es-ES_tradnl" w:eastAsia="es-ES"/>
        </w:rPr>
        <w:t>egistro y las alertas de FortiClient EMS</w:t>
      </w:r>
    </w:p>
    <w:p w14:paraId="3ACB3119" w14:textId="77777777" w:rsidR="00AA7F86" w:rsidRDefault="0063603B" w:rsidP="00EA3817">
      <w:pPr>
        <w:pStyle w:val="Prrafodelista"/>
        <w:numPr>
          <w:ilvl w:val="1"/>
          <w:numId w:val="35"/>
        </w:numPr>
        <w:rPr>
          <w:lang w:val="es-ES_tradnl" w:eastAsia="es-ES"/>
        </w:rPr>
      </w:pPr>
      <w:r>
        <w:rPr>
          <w:lang w:val="es-ES_tradnl" w:eastAsia="es-ES"/>
        </w:rPr>
        <w:t>D</w:t>
      </w:r>
      <w:r w:rsidRPr="0063603B">
        <w:rPr>
          <w:lang w:val="es-ES_tradnl" w:eastAsia="es-ES"/>
        </w:rPr>
        <w:t>escubrimiento</w:t>
      </w:r>
      <w:r w:rsidR="005C3F39" w:rsidRPr="0063603B">
        <w:rPr>
          <w:lang w:val="es-ES_tradnl" w:eastAsia="es-ES"/>
        </w:rPr>
        <w:t xml:space="preserve"> puntos finales en FortiClient EMS</w:t>
      </w:r>
    </w:p>
    <w:p w14:paraId="2067FAB8" w14:textId="77777777" w:rsidR="00AA7F86" w:rsidRDefault="00AA7F86" w:rsidP="00EA3817">
      <w:pPr>
        <w:pStyle w:val="Prrafodelista"/>
        <w:numPr>
          <w:ilvl w:val="1"/>
          <w:numId w:val="35"/>
        </w:numPr>
        <w:rPr>
          <w:lang w:val="es-ES_tradnl" w:eastAsia="es-ES"/>
        </w:rPr>
      </w:pPr>
      <w:r>
        <w:rPr>
          <w:lang w:val="es-ES_tradnl" w:eastAsia="es-ES"/>
        </w:rPr>
        <w:t>Revisión y configuraciones de</w:t>
      </w:r>
      <w:r w:rsidR="005C3F39" w:rsidRPr="00AA7F86">
        <w:rPr>
          <w:lang w:val="es-ES_tradnl" w:eastAsia="es-ES"/>
        </w:rPr>
        <w:t xml:space="preserve"> etiquetas y reglas de FortiClient Zero Trust hasta </w:t>
      </w:r>
      <w:r>
        <w:rPr>
          <w:lang w:val="es-ES_tradnl" w:eastAsia="es-ES"/>
        </w:rPr>
        <w:t>10</w:t>
      </w:r>
      <w:r w:rsidR="005C3F39" w:rsidRPr="00AA7F86">
        <w:rPr>
          <w:lang w:val="es-ES_tradnl" w:eastAsia="es-ES"/>
        </w:rPr>
        <w:t>.</w:t>
      </w:r>
    </w:p>
    <w:p w14:paraId="1E8E52EB" w14:textId="7746EAFD" w:rsidR="00C24F36" w:rsidRDefault="00AA7F86" w:rsidP="00EA3817">
      <w:pPr>
        <w:pStyle w:val="Prrafodelista"/>
        <w:numPr>
          <w:ilvl w:val="1"/>
          <w:numId w:val="35"/>
        </w:numPr>
        <w:rPr>
          <w:lang w:val="es-ES_tradnl" w:eastAsia="es-ES"/>
        </w:rPr>
      </w:pPr>
      <w:r>
        <w:rPr>
          <w:lang w:val="es-ES_tradnl" w:eastAsia="es-ES"/>
        </w:rPr>
        <w:t xml:space="preserve">La </w:t>
      </w:r>
      <w:r w:rsidR="005C3F39" w:rsidRPr="00AA7F86">
        <w:rPr>
          <w:lang w:val="es-ES_tradnl" w:eastAsia="es-ES"/>
        </w:rPr>
        <w:t>Implementa</w:t>
      </w:r>
      <w:r w:rsidR="00C24F36">
        <w:rPr>
          <w:lang w:val="es-ES_tradnl" w:eastAsia="es-ES"/>
        </w:rPr>
        <w:t>ción</w:t>
      </w:r>
      <w:r w:rsidR="005C3F39" w:rsidRPr="00AA7F86">
        <w:rPr>
          <w:lang w:val="es-ES_tradnl" w:eastAsia="es-ES"/>
        </w:rPr>
        <w:t xml:space="preserve"> FortiClient</w:t>
      </w:r>
      <w:r w:rsidR="00C24F36">
        <w:rPr>
          <w:lang w:val="es-ES_tradnl" w:eastAsia="es-ES"/>
        </w:rPr>
        <w:t xml:space="preserve">, será responsabilidad de cliente. </w:t>
      </w:r>
      <w:r w:rsidR="00C15EC8">
        <w:rPr>
          <w:lang w:val="es-ES_tradnl" w:eastAsia="es-ES"/>
        </w:rPr>
        <w:t>MANDANTE</w:t>
      </w:r>
      <w:r w:rsidR="00C24F36">
        <w:rPr>
          <w:lang w:val="es-ES_tradnl" w:eastAsia="es-ES"/>
        </w:rPr>
        <w:t xml:space="preserve"> prestara apoyo para asistencia remota durante la instalación.</w:t>
      </w:r>
    </w:p>
    <w:p w14:paraId="1D9D4B06" w14:textId="38B5E518" w:rsidR="005C3F39" w:rsidRDefault="00D0685B" w:rsidP="00EA3817">
      <w:pPr>
        <w:pStyle w:val="Prrafodelista"/>
        <w:numPr>
          <w:ilvl w:val="1"/>
          <w:numId w:val="35"/>
        </w:numPr>
        <w:rPr>
          <w:lang w:val="es-ES_tradnl" w:eastAsia="es-ES"/>
        </w:rPr>
      </w:pPr>
      <w:r>
        <w:rPr>
          <w:lang w:val="es-ES_tradnl" w:eastAsia="es-ES"/>
        </w:rPr>
        <w:lastRenderedPageBreak/>
        <w:t xml:space="preserve">Se </w:t>
      </w:r>
      <w:r w:rsidR="00C94ECC">
        <w:rPr>
          <w:lang w:val="es-ES_tradnl" w:eastAsia="es-ES"/>
        </w:rPr>
        <w:t>realizarán</w:t>
      </w:r>
      <w:r>
        <w:rPr>
          <w:lang w:val="es-ES_tradnl" w:eastAsia="es-ES"/>
        </w:rPr>
        <w:t xml:space="preserve"> pruebas de las políticas aplicadas al </w:t>
      </w:r>
      <w:r w:rsidRPr="00D0685B">
        <w:rPr>
          <w:lang w:val="es-ES_tradnl" w:eastAsia="es-ES"/>
        </w:rPr>
        <w:t>FortiClient para probar un grupo de 20 máquinas</w:t>
      </w:r>
      <w:r>
        <w:rPr>
          <w:lang w:val="es-ES_tradnl" w:eastAsia="es-ES"/>
        </w:rPr>
        <w:t xml:space="preserve"> definidas por cliente, para posterior </w:t>
      </w:r>
      <w:r w:rsidR="002C168D">
        <w:rPr>
          <w:lang w:val="es-ES_tradnl" w:eastAsia="es-ES"/>
        </w:rPr>
        <w:t>aplicación masiva de las políticas.</w:t>
      </w:r>
    </w:p>
    <w:p w14:paraId="320921DC" w14:textId="77777777" w:rsidR="00394F71" w:rsidRDefault="005C3F39" w:rsidP="00EA3817">
      <w:pPr>
        <w:pStyle w:val="Prrafodelista"/>
        <w:numPr>
          <w:ilvl w:val="1"/>
          <w:numId w:val="35"/>
        </w:numPr>
        <w:rPr>
          <w:lang w:val="es-ES_tradnl" w:eastAsia="es-ES"/>
        </w:rPr>
      </w:pPr>
      <w:r w:rsidRPr="00394F71">
        <w:rPr>
          <w:lang w:val="es-ES_tradnl" w:eastAsia="es-ES"/>
        </w:rPr>
        <w:t>Revis</w:t>
      </w:r>
      <w:r w:rsidR="00394F71">
        <w:rPr>
          <w:lang w:val="es-ES_tradnl" w:eastAsia="es-ES"/>
        </w:rPr>
        <w:t>ión</w:t>
      </w:r>
      <w:r w:rsidRPr="00394F71">
        <w:rPr>
          <w:lang w:val="es-ES_tradnl" w:eastAsia="es-ES"/>
        </w:rPr>
        <w:t xml:space="preserve"> y verifica</w:t>
      </w:r>
      <w:r w:rsidR="00394F71">
        <w:rPr>
          <w:lang w:val="es-ES_tradnl" w:eastAsia="es-ES"/>
        </w:rPr>
        <w:t>ciones de</w:t>
      </w:r>
      <w:r w:rsidRPr="00394F71">
        <w:rPr>
          <w:lang w:val="es-ES_tradnl" w:eastAsia="es-ES"/>
        </w:rPr>
        <w:t xml:space="preserve"> implementaciones de prueba</w:t>
      </w:r>
    </w:p>
    <w:p w14:paraId="4196E178" w14:textId="77777777" w:rsidR="00394F71" w:rsidRDefault="00394F71" w:rsidP="00EA3817">
      <w:pPr>
        <w:pStyle w:val="Prrafodelista"/>
        <w:numPr>
          <w:ilvl w:val="1"/>
          <w:numId w:val="35"/>
        </w:numPr>
        <w:rPr>
          <w:lang w:val="es-ES_tradnl" w:eastAsia="es-ES"/>
        </w:rPr>
      </w:pPr>
      <w:r>
        <w:rPr>
          <w:lang w:val="es-ES_tradnl" w:eastAsia="es-ES"/>
        </w:rPr>
        <w:t xml:space="preserve">Reunión de </w:t>
      </w:r>
      <w:r w:rsidR="005C3F39" w:rsidRPr="00394F71">
        <w:rPr>
          <w:lang w:val="es-ES_tradnl" w:eastAsia="es-ES"/>
        </w:rPr>
        <w:t>Transferencia de conocimiento de todos los trabajos realizados.</w:t>
      </w:r>
    </w:p>
    <w:p w14:paraId="269EFA12" w14:textId="77777777" w:rsidR="00394F71" w:rsidRPr="00394F71" w:rsidRDefault="005C3F39" w:rsidP="00EA3817">
      <w:pPr>
        <w:pStyle w:val="Prrafodelista"/>
        <w:numPr>
          <w:ilvl w:val="1"/>
          <w:numId w:val="35"/>
        </w:numPr>
        <w:rPr>
          <w:lang w:val="es-ES_tradnl" w:eastAsia="es-ES"/>
        </w:rPr>
      </w:pPr>
      <w:r w:rsidRPr="00394F71">
        <w:rPr>
          <w:b/>
          <w:bCs/>
          <w:lang w:val="es-ES_tradnl" w:eastAsia="es-ES"/>
        </w:rPr>
        <w:t>Documentación</w:t>
      </w:r>
    </w:p>
    <w:p w14:paraId="2D045412" w14:textId="1FB2BA3A" w:rsidR="005C3F39" w:rsidRPr="00394F71" w:rsidRDefault="005C3F39" w:rsidP="00EA3817">
      <w:pPr>
        <w:pStyle w:val="Prrafodelista"/>
        <w:numPr>
          <w:ilvl w:val="2"/>
          <w:numId w:val="35"/>
        </w:numPr>
        <w:rPr>
          <w:lang w:val="es-ES_tradnl" w:eastAsia="es-ES"/>
        </w:rPr>
      </w:pPr>
      <w:r w:rsidRPr="00394F71">
        <w:rPr>
          <w:lang w:val="es-ES_tradnl" w:eastAsia="es-ES"/>
        </w:rPr>
        <w:t>Memoria Técnica</w:t>
      </w:r>
    </w:p>
    <w:p w14:paraId="6B9C5D68" w14:textId="77777777" w:rsidR="005C3F39" w:rsidRPr="005C3F39" w:rsidRDefault="005C3F39" w:rsidP="00EA3817">
      <w:pPr>
        <w:pStyle w:val="Prrafodelista"/>
        <w:numPr>
          <w:ilvl w:val="1"/>
          <w:numId w:val="35"/>
        </w:numPr>
        <w:rPr>
          <w:lang w:val="es-ES_tradnl" w:eastAsia="es-ES"/>
        </w:rPr>
      </w:pPr>
      <w:r w:rsidRPr="005C3F39">
        <w:rPr>
          <w:lang w:val="es-ES_tradnl" w:eastAsia="es-ES"/>
        </w:rPr>
        <w:t>Trabajo completo y cierre de sesión</w:t>
      </w:r>
    </w:p>
    <w:p w14:paraId="021B5294" w14:textId="78743385" w:rsidR="005C3F39" w:rsidRPr="005C3F39" w:rsidRDefault="005C3F39" w:rsidP="00EA3817">
      <w:pPr>
        <w:pStyle w:val="Prrafodelista"/>
        <w:numPr>
          <w:ilvl w:val="1"/>
          <w:numId w:val="35"/>
        </w:numPr>
        <w:rPr>
          <w:lang w:val="es-ES_tradnl" w:eastAsia="es-ES"/>
        </w:rPr>
      </w:pPr>
      <w:r w:rsidRPr="005C3F39">
        <w:rPr>
          <w:lang w:val="es-ES_tradnl" w:eastAsia="es-ES"/>
        </w:rPr>
        <w:t>Responder cualquier pregunta posterior a la implementación</w:t>
      </w:r>
    </w:p>
    <w:p w14:paraId="224DFBEB" w14:textId="7668868C" w:rsidR="005C3F39" w:rsidRPr="005C3F39" w:rsidRDefault="005C3F39" w:rsidP="00EA3817">
      <w:pPr>
        <w:pStyle w:val="Prrafodelista"/>
        <w:numPr>
          <w:ilvl w:val="1"/>
          <w:numId w:val="35"/>
        </w:numPr>
        <w:rPr>
          <w:lang w:val="es-ES_tradnl" w:eastAsia="es-ES"/>
        </w:rPr>
      </w:pPr>
      <w:r w:rsidRPr="005C3F39">
        <w:rPr>
          <w:lang w:val="es-ES_tradnl" w:eastAsia="es-ES"/>
        </w:rPr>
        <w:t>Lo siguiente no está expresamente dentro del alcance de los Servicios y de este SOW:</w:t>
      </w:r>
    </w:p>
    <w:p w14:paraId="2A8FD7F2" w14:textId="247501D9" w:rsidR="005C3F39" w:rsidRDefault="005C3F39" w:rsidP="00EA3817">
      <w:pPr>
        <w:pStyle w:val="Prrafodelista"/>
        <w:numPr>
          <w:ilvl w:val="2"/>
          <w:numId w:val="35"/>
        </w:numPr>
        <w:rPr>
          <w:lang w:val="es-ES_tradnl" w:eastAsia="es-ES"/>
        </w:rPr>
      </w:pPr>
      <w:r w:rsidRPr="005C3F39">
        <w:rPr>
          <w:lang w:val="es-ES_tradnl" w:eastAsia="es-ES"/>
        </w:rPr>
        <w:t>Configuración de equipos que no sean Fortinet</w:t>
      </w:r>
    </w:p>
    <w:p w14:paraId="6FD712EB" w14:textId="6037D92B" w:rsidR="00A258C2" w:rsidRPr="006B76F7" w:rsidRDefault="00DC55F3" w:rsidP="00EA3817">
      <w:pPr>
        <w:pStyle w:val="Prrafodelista"/>
        <w:numPr>
          <w:ilvl w:val="1"/>
          <w:numId w:val="35"/>
        </w:numPr>
        <w:rPr>
          <w:lang w:val="es-ES_tradnl" w:eastAsia="es-ES"/>
        </w:rPr>
      </w:pPr>
      <w:r>
        <w:rPr>
          <w:lang w:val="es-ES_tradnl" w:eastAsia="es-ES"/>
        </w:rPr>
        <w:t>Servicios Gestionados SOC Digital</w:t>
      </w:r>
    </w:p>
    <w:p w14:paraId="588CD860" w14:textId="77777777" w:rsidR="00C34E2C" w:rsidRDefault="00C34E2C" w:rsidP="00C34E2C">
      <w:pPr>
        <w:rPr>
          <w:lang w:val="es-ES_tradnl" w:eastAsia="es-ES"/>
        </w:rPr>
      </w:pPr>
    </w:p>
    <w:p w14:paraId="5D4C0AAF" w14:textId="2066012F" w:rsidR="00FD62B5" w:rsidRPr="00C34E2C" w:rsidRDefault="00FD62B5" w:rsidP="00C34E2C">
      <w:pPr>
        <w:rPr>
          <w:lang w:val="es-ES_tradnl" w:eastAsia="es-ES"/>
        </w:rPr>
      </w:pPr>
      <w:r>
        <w:rPr>
          <w:lang w:val="es-ES_tradnl" w:eastAsia="es-ES"/>
        </w:rPr>
        <w:t xml:space="preserve">Como propuesta de valor, con la finalidad de unificar los criterios y políticas de seguridad implementados en los Firewall Perimetrales, se considera unificar los servicios </w:t>
      </w:r>
      <w:r w:rsidR="008E15E2">
        <w:rPr>
          <w:lang w:val="es-ES_tradnl" w:eastAsia="es-ES"/>
        </w:rPr>
        <w:t xml:space="preserve">en el SOC Digital en </w:t>
      </w:r>
      <w:r w:rsidR="00C15EC8">
        <w:rPr>
          <w:lang w:val="es-ES_tradnl" w:eastAsia="es-ES"/>
        </w:rPr>
        <w:t>MANDANTE</w:t>
      </w:r>
      <w:r w:rsidR="008E15E2">
        <w:rPr>
          <w:lang w:val="es-ES_tradnl" w:eastAsia="es-ES"/>
        </w:rPr>
        <w:t>.</w:t>
      </w:r>
    </w:p>
    <w:p w14:paraId="051D7D3C" w14:textId="1013F9B2" w:rsidR="00D07D03" w:rsidRDefault="00D07D03" w:rsidP="001519F5">
      <w:pPr>
        <w:rPr>
          <w:lang w:val="es-ES_tradnl" w:eastAsia="es-ES"/>
        </w:rPr>
      </w:pPr>
    </w:p>
    <w:p w14:paraId="789BFB4C" w14:textId="26DDEEE0" w:rsidR="000D03D1" w:rsidRPr="008E15E2" w:rsidRDefault="008E15E2" w:rsidP="001519F5">
      <w:pPr>
        <w:rPr>
          <w:b/>
          <w:bCs/>
          <w:lang w:val="es-ES_tradnl" w:eastAsia="es-ES"/>
        </w:rPr>
      </w:pPr>
      <w:r w:rsidRPr="008E15E2">
        <w:rPr>
          <w:b/>
          <w:bCs/>
          <w:lang w:val="es-ES_tradnl" w:eastAsia="es-ES"/>
        </w:rPr>
        <w:t>Consideraciones:</w:t>
      </w:r>
    </w:p>
    <w:p w14:paraId="0481591F" w14:textId="6437452B" w:rsidR="00C316EB" w:rsidRDefault="00C316EB" w:rsidP="008F3E4F">
      <w:pPr>
        <w:pStyle w:val="Prrafodelista"/>
        <w:numPr>
          <w:ilvl w:val="0"/>
          <w:numId w:val="34"/>
        </w:numPr>
        <w:rPr>
          <w:lang w:val="es-ES_tradnl" w:eastAsia="es-ES"/>
        </w:rPr>
      </w:pPr>
      <w:r>
        <w:rPr>
          <w:lang w:val="es-ES_tradnl" w:eastAsia="es-ES"/>
        </w:rPr>
        <w:t>Las capacidades de la solución ofertada se encuentran descritas en el punto 1.2 y 1.3</w:t>
      </w:r>
      <w:r w:rsidR="00A819E0">
        <w:rPr>
          <w:lang w:val="es-ES_tradnl" w:eastAsia="es-ES"/>
        </w:rPr>
        <w:t>.</w:t>
      </w:r>
    </w:p>
    <w:p w14:paraId="1F786673" w14:textId="335376C7" w:rsidR="00747B7F" w:rsidRDefault="00747B7F" w:rsidP="008F3E4F">
      <w:pPr>
        <w:pStyle w:val="Prrafodelista"/>
        <w:numPr>
          <w:ilvl w:val="0"/>
          <w:numId w:val="34"/>
        </w:numPr>
        <w:rPr>
          <w:lang w:val="es-ES_tradnl" w:eastAsia="es-ES"/>
        </w:rPr>
      </w:pPr>
      <w:r>
        <w:rPr>
          <w:lang w:val="es-ES_tradnl" w:eastAsia="es-ES"/>
        </w:rPr>
        <w:t xml:space="preserve">Se requiere que </w:t>
      </w:r>
      <w:r w:rsidR="00FC0654">
        <w:rPr>
          <w:lang w:val="es-ES_tradnl" w:eastAsia="es-ES"/>
        </w:rPr>
        <w:t>los SO a nivel de estaciones de trabajo se encuentren dentro de la matriz de compatibilidad indicada en el punto 1.4</w:t>
      </w:r>
      <w:r w:rsidR="005C186A">
        <w:rPr>
          <w:lang w:val="es-ES_tradnl" w:eastAsia="es-ES"/>
        </w:rPr>
        <w:t>.</w:t>
      </w:r>
    </w:p>
    <w:p w14:paraId="429AD937" w14:textId="604C9FC0" w:rsidR="005C186A" w:rsidRDefault="005C186A" w:rsidP="008F3E4F">
      <w:pPr>
        <w:pStyle w:val="Prrafodelista"/>
        <w:numPr>
          <w:ilvl w:val="0"/>
          <w:numId w:val="34"/>
        </w:numPr>
        <w:rPr>
          <w:lang w:val="es-ES_tradnl" w:eastAsia="es-ES"/>
        </w:rPr>
      </w:pPr>
      <w:r>
        <w:rPr>
          <w:lang w:val="es-ES_tradnl" w:eastAsia="es-ES"/>
        </w:rPr>
        <w:t xml:space="preserve">En el hipotético caso de que de deba realizar </w:t>
      </w:r>
      <w:r w:rsidR="00D5124C">
        <w:rPr>
          <w:lang w:val="es-ES_tradnl" w:eastAsia="es-ES"/>
        </w:rPr>
        <w:t xml:space="preserve">un deploy del agente Forticlient (indistintamente si ya </w:t>
      </w:r>
      <w:r w:rsidR="001B4435">
        <w:rPr>
          <w:lang w:val="es-ES_tradnl" w:eastAsia="es-ES"/>
        </w:rPr>
        <w:t>está</w:t>
      </w:r>
      <w:r w:rsidR="00D5124C">
        <w:rPr>
          <w:lang w:val="es-ES_tradnl" w:eastAsia="es-ES"/>
        </w:rPr>
        <w:t xml:space="preserve"> instalado) </w:t>
      </w:r>
      <w:r w:rsidR="00C15EC8">
        <w:rPr>
          <w:lang w:val="es-ES_tradnl" w:eastAsia="es-ES"/>
        </w:rPr>
        <w:t>MANDANTE</w:t>
      </w:r>
      <w:r w:rsidR="00D5124C">
        <w:rPr>
          <w:lang w:val="es-ES_tradnl" w:eastAsia="es-ES"/>
        </w:rPr>
        <w:t xml:space="preserve"> le entregara a cliente el agente al cliente para que realice la respectiva instalación de la nueva versión.</w:t>
      </w:r>
    </w:p>
    <w:p w14:paraId="439E551E" w14:textId="64EF36A7" w:rsidR="007D4E43" w:rsidRPr="008F3E4F" w:rsidRDefault="007D4E43" w:rsidP="008F3E4F">
      <w:pPr>
        <w:pStyle w:val="Prrafodelista"/>
        <w:numPr>
          <w:ilvl w:val="0"/>
          <w:numId w:val="34"/>
        </w:numPr>
        <w:rPr>
          <w:lang w:val="es-ES_tradnl" w:eastAsia="es-ES"/>
        </w:rPr>
      </w:pPr>
      <w:r>
        <w:rPr>
          <w:lang w:val="es-ES_tradnl" w:eastAsia="es-ES"/>
        </w:rPr>
        <w:t>No se considera licenciamiento DEMO/Trial Fortinet.</w:t>
      </w:r>
    </w:p>
    <w:p w14:paraId="37C8363E" w14:textId="77777777" w:rsidR="00C21251" w:rsidRPr="00C21251" w:rsidRDefault="00C21251" w:rsidP="00C21251">
      <w:pPr>
        <w:rPr>
          <w:lang w:eastAsia="es-ES"/>
        </w:rPr>
      </w:pPr>
    </w:p>
    <w:p w14:paraId="4A6C3887" w14:textId="77777777" w:rsidR="0098429C" w:rsidRDefault="0098429C">
      <w:pPr>
        <w:spacing w:before="0"/>
        <w:jc w:val="left"/>
        <w:rPr>
          <w:rFonts w:asciiTheme="majorHAnsi" w:hAnsiTheme="majorHAnsi" w:cs="Arial"/>
          <w:color w:val="auto"/>
          <w:sz w:val="28"/>
          <w:szCs w:val="28"/>
          <w:lang w:val="es-ES_tradnl" w:eastAsia="es-ES"/>
        </w:rPr>
      </w:pPr>
      <w:r>
        <w:br w:type="page"/>
      </w:r>
    </w:p>
    <w:p w14:paraId="60C43D03" w14:textId="5D1A0630" w:rsidR="00B0060C" w:rsidRDefault="00B0060C" w:rsidP="00B0060C">
      <w:pPr>
        <w:pStyle w:val="Ttulo2"/>
      </w:pPr>
      <w:bookmarkStart w:id="39" w:name="_Toc154049315"/>
      <w:r>
        <w:lastRenderedPageBreak/>
        <w:t>Arquitectura</w:t>
      </w:r>
      <w:bookmarkEnd w:id="39"/>
    </w:p>
    <w:p w14:paraId="69B05031" w14:textId="327E2953" w:rsidR="00B0060C" w:rsidRDefault="00937462" w:rsidP="00937462">
      <w:pPr>
        <w:jc w:val="center"/>
        <w:rPr>
          <w:lang w:val="es-ES_tradnl" w:eastAsia="es-ES"/>
        </w:rPr>
      </w:pPr>
      <w:r>
        <w:rPr>
          <w:noProof/>
        </w:rPr>
        <w:drawing>
          <wp:inline distT="0" distB="0" distL="0" distR="0" wp14:anchorId="2D04196A" wp14:editId="16014464">
            <wp:extent cx="4501662" cy="3230317"/>
            <wp:effectExtent l="0" t="0" r="0" b="8255"/>
            <wp:docPr id="7023986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98630" name="Imagen 1" descr="Diagrama&#10;&#10;Descripción generada automáticamente"/>
                    <pic:cNvPicPr/>
                  </pic:nvPicPr>
                  <pic:blipFill>
                    <a:blip r:embed="rId57"/>
                    <a:stretch>
                      <a:fillRect/>
                    </a:stretch>
                  </pic:blipFill>
                  <pic:spPr>
                    <a:xfrm>
                      <a:off x="0" y="0"/>
                      <a:ext cx="4507318" cy="3234376"/>
                    </a:xfrm>
                    <a:prstGeom prst="rect">
                      <a:avLst/>
                    </a:prstGeom>
                  </pic:spPr>
                </pic:pic>
              </a:graphicData>
            </a:graphic>
          </wp:inline>
        </w:drawing>
      </w:r>
    </w:p>
    <w:p w14:paraId="47D9EC77" w14:textId="7905A2E2" w:rsidR="00F5566D" w:rsidRDefault="00937462" w:rsidP="00937462">
      <w:pPr>
        <w:rPr>
          <w:lang w:val="es-ES_tradnl" w:eastAsia="es-ES"/>
        </w:rPr>
      </w:pPr>
      <w:r>
        <w:rPr>
          <w:lang w:val="es-ES_tradnl" w:eastAsia="es-ES"/>
        </w:rPr>
        <w:t xml:space="preserve">La arquitectura propuesta, plantea </w:t>
      </w:r>
      <w:r w:rsidR="00520DEA">
        <w:rPr>
          <w:lang w:val="es-ES_tradnl" w:eastAsia="es-ES"/>
        </w:rPr>
        <w:t>el uso de una nueva funcionalidad a nivel de forticlient como lo es la suscripción Forticlient VPN/ZTNA con EMS alojado en Forticloud</w:t>
      </w:r>
      <w:r w:rsidR="006A671A">
        <w:rPr>
          <w:lang w:val="es-ES_tradnl" w:eastAsia="es-ES"/>
        </w:rPr>
        <w:t xml:space="preserve">, Esto </w:t>
      </w:r>
      <w:r w:rsidR="00CA3050">
        <w:rPr>
          <w:lang w:val="es-ES_tradnl" w:eastAsia="es-ES"/>
        </w:rPr>
        <w:t>permitirá</w:t>
      </w:r>
      <w:r w:rsidR="007D0152">
        <w:rPr>
          <w:lang w:val="es-ES_tradnl" w:eastAsia="es-ES"/>
        </w:rPr>
        <w:t xml:space="preserve"> aplicar controles de seguridad a colaboradores remotos</w:t>
      </w:r>
      <w:r w:rsidR="007D0152" w:rsidRPr="00014EFC">
        <w:rPr>
          <w:lang w:val="es-ES_tradnl" w:eastAsia="es-ES"/>
        </w:rPr>
        <w:t>.</w:t>
      </w:r>
      <w:r w:rsidR="007D0152">
        <w:rPr>
          <w:lang w:val="es-ES_tradnl" w:eastAsia="es-ES"/>
        </w:rPr>
        <w:t xml:space="preserve"> La solución planteada por </w:t>
      </w:r>
      <w:r w:rsidR="00C15EC8">
        <w:rPr>
          <w:lang w:val="es-ES_tradnl" w:eastAsia="es-ES"/>
        </w:rPr>
        <w:t>MANDANTE</w:t>
      </w:r>
      <w:r w:rsidR="007D0152">
        <w:rPr>
          <w:lang w:val="es-ES_tradnl" w:eastAsia="es-ES"/>
        </w:rPr>
        <w:t xml:space="preserve"> cuenta con suscripciones Fortinet EMS tipo ZTNA para 1.000 usuarios que permitirá exte</w:t>
      </w:r>
      <w:r w:rsidR="007D0152" w:rsidRPr="003B7035">
        <w:rPr>
          <w:lang w:val="es-ES_tradnl" w:eastAsia="es-ES"/>
        </w:rPr>
        <w:t>nder las políticas de seguridad corporativas</w:t>
      </w:r>
      <w:r w:rsidR="007D0152">
        <w:rPr>
          <w:lang w:val="es-ES_tradnl" w:eastAsia="es-ES"/>
        </w:rPr>
        <w:t xml:space="preserve"> (aplicadas en el Firewall Perimetral)</w:t>
      </w:r>
      <w:r w:rsidR="007D0152" w:rsidRPr="003B7035">
        <w:rPr>
          <w:lang w:val="es-ES_tradnl" w:eastAsia="es-ES"/>
        </w:rPr>
        <w:t xml:space="preserve"> a los usuarios remotos</w:t>
      </w:r>
      <w:r w:rsidR="007D0152">
        <w:rPr>
          <w:lang w:val="es-ES_tradnl" w:eastAsia="es-ES"/>
        </w:rPr>
        <w:t xml:space="preserve"> además de poder aplicar posturas según línea base de seguridad de que dispositivos podrás o no conectarse a la red corporativa de </w:t>
      </w:r>
      <w:r w:rsidR="00C15EC8">
        <w:rPr>
          <w:lang w:val="es-ES_tradnl" w:eastAsia="es-ES"/>
        </w:rPr>
        <w:t>Cliente</w:t>
      </w:r>
      <w:r w:rsidR="00CA3050">
        <w:rPr>
          <w:lang w:val="es-ES_tradnl" w:eastAsia="es-ES"/>
        </w:rPr>
        <w:t>.</w:t>
      </w:r>
    </w:p>
    <w:p w14:paraId="6FD3CFAB" w14:textId="04557299" w:rsidR="0098429C" w:rsidRDefault="00CA3050" w:rsidP="00937462">
      <w:pPr>
        <w:rPr>
          <w:lang w:val="es-ES_tradnl" w:eastAsia="es-ES"/>
        </w:rPr>
      </w:pPr>
      <w:r>
        <w:rPr>
          <w:lang w:val="es-ES_tradnl" w:eastAsia="es-ES"/>
        </w:rPr>
        <w:t xml:space="preserve">La integración de los productos Fortinet será realizada mediante </w:t>
      </w:r>
      <w:r w:rsidR="0076577D">
        <w:rPr>
          <w:lang w:val="es-ES_tradnl" w:eastAsia="es-ES"/>
        </w:rPr>
        <w:t>Fortinet security fabric</w:t>
      </w:r>
      <w:r w:rsidR="0098429C">
        <w:rPr>
          <w:lang w:val="es-ES_tradnl" w:eastAsia="es-ES"/>
        </w:rPr>
        <w:t>.</w:t>
      </w:r>
    </w:p>
    <w:p w14:paraId="7B4FCDB6" w14:textId="4F0D482F" w:rsidR="0098429C" w:rsidRPr="00B0060C" w:rsidRDefault="0098429C" w:rsidP="00937462">
      <w:pPr>
        <w:rPr>
          <w:lang w:val="es-ES_tradnl" w:eastAsia="es-ES"/>
        </w:rPr>
      </w:pPr>
      <w:r>
        <w:rPr>
          <w:lang w:val="es-ES_tradnl" w:eastAsia="es-ES"/>
        </w:rPr>
        <w:t xml:space="preserve">Las capacidades de la suscripción ofertada se encuentran en el punto 1.1 y </w:t>
      </w:r>
      <w:r w:rsidR="00626B99">
        <w:rPr>
          <w:lang w:val="es-ES_tradnl" w:eastAsia="es-ES"/>
        </w:rPr>
        <w:t>1.2.</w:t>
      </w:r>
    </w:p>
    <w:p w14:paraId="7F45E5CC" w14:textId="35CBA6A1" w:rsidR="000B57E6" w:rsidRDefault="000B57E6" w:rsidP="000B57E6">
      <w:pPr>
        <w:pStyle w:val="Ttulo10"/>
        <w:ind w:left="357" w:hanging="357"/>
      </w:pPr>
      <w:bookmarkStart w:id="40" w:name="_Toc154049316"/>
      <w:r>
        <w:lastRenderedPageBreak/>
        <w:t xml:space="preserve">Servicios Gestionados SOC </w:t>
      </w:r>
      <w:bookmarkEnd w:id="35"/>
      <w:r>
        <w:t>Digital</w:t>
      </w:r>
      <w:bookmarkEnd w:id="40"/>
    </w:p>
    <w:p w14:paraId="378DC6D6" w14:textId="77777777" w:rsidR="000B57E6" w:rsidRPr="00514C15" w:rsidRDefault="000B57E6" w:rsidP="000B57E6">
      <w:pPr>
        <w:rPr>
          <w:lang w:val="es-ES_tradnl" w:eastAsia="es-ES"/>
        </w:rPr>
      </w:pPr>
      <w:r w:rsidRPr="00514C15">
        <w:rPr>
          <w:lang w:val="es-ES_tradnl" w:eastAsia="es-ES"/>
        </w:rPr>
        <w:t>El constante avance de las Tecnologías de la Información, los nuevos requerimientos y la necesidad que tienen las empresas de contar con servicios de Ciberseguridad de calidad, hacen que las organizaciones se preocupen por administrar eficientemente sus recursos, entregar y dar soporte óptimo de sus servicios.  En este punto cobra importancia la Gestión de Servicios.</w:t>
      </w:r>
    </w:p>
    <w:p w14:paraId="5511BFCE" w14:textId="128A117D" w:rsidR="000B57E6" w:rsidRPr="00514C15" w:rsidRDefault="000B57E6" w:rsidP="000B57E6">
      <w:pPr>
        <w:rPr>
          <w:lang w:val="es-ES_tradnl" w:eastAsia="es-ES"/>
        </w:rPr>
      </w:pPr>
      <w:r w:rsidRPr="00514C15">
        <w:rPr>
          <w:lang w:val="es-ES_tradnl" w:eastAsia="es-ES"/>
        </w:rPr>
        <w:t xml:space="preserve">El Security Operation Center (SOC) de </w:t>
      </w:r>
      <w:r w:rsidR="00C15EC8">
        <w:rPr>
          <w:lang w:val="es-ES_tradnl" w:eastAsia="es-ES"/>
        </w:rPr>
        <w:t>MANDANTE</w:t>
      </w:r>
      <w:r w:rsidRPr="00514C15">
        <w:rPr>
          <w:lang w:val="es-ES_tradnl" w:eastAsia="es-ES"/>
        </w:rPr>
        <w:t xml:space="preserve"> busca asegurar un monitoreo, administración y soporte continuo de las herramientas de seguridad como componente básico del servicio. Garantizando así sus condiciones óptimas de operación y funcionalidad. Con cobertura 7x24, cuenta con un cuerpo técnico de primer nivel, responsable de responder en tiempo real a las amenazas y a las condiciones de riesgo detectadas.</w:t>
      </w:r>
    </w:p>
    <w:p w14:paraId="24F8274A" w14:textId="1A097502" w:rsidR="000B57E6" w:rsidRPr="00514C15" w:rsidRDefault="000B57E6" w:rsidP="000B57E6">
      <w:pPr>
        <w:rPr>
          <w:lang w:val="es-ES_tradnl" w:eastAsia="es-ES"/>
        </w:rPr>
      </w:pPr>
      <w:r w:rsidRPr="00514C15">
        <w:rPr>
          <w:lang w:val="es-ES_tradnl" w:eastAsia="es-ES"/>
        </w:rPr>
        <w:t xml:space="preserve">Nuestro Servicio de SOC Corporaciones tiene como propósito dar protección y respuesta a </w:t>
      </w:r>
      <w:r w:rsidR="00C15EC8">
        <w:rPr>
          <w:lang w:val="es-ES_tradnl" w:eastAsia="es-ES"/>
        </w:rPr>
        <w:t>CLIENTE</w:t>
      </w:r>
      <w:r w:rsidRPr="00514C15">
        <w:rPr>
          <w:lang w:val="es-ES_tradnl" w:eastAsia="es-ES"/>
        </w:rPr>
        <w:t xml:space="preserve"> a través de su estructura de tres áreas de servicios Monitoreo, Administración y Soporte; por medio de un fuerte modelo de procesos, apoyo de un equipo humano de alto nivel y diversas soluciones y herramientas tecnológicas de nueva generación.</w:t>
      </w:r>
    </w:p>
    <w:p w14:paraId="5F081979" w14:textId="77777777" w:rsidR="000B57E6" w:rsidRPr="00514C15" w:rsidRDefault="000B57E6" w:rsidP="000B57E6">
      <w:pPr>
        <w:rPr>
          <w:lang w:val="es-ES_tradnl" w:eastAsia="es-ES"/>
        </w:rPr>
      </w:pPr>
      <w:r w:rsidRPr="00514C15">
        <w:rPr>
          <w:lang w:val="es-ES_tradnl" w:eastAsia="es-ES"/>
        </w:rPr>
        <w:t xml:space="preserve">Esta estructura permite atender de forma ágil la gestión de Incidencias de seguridad, fallas de disponibilidad del servicio y realizar la gestión de requerimientos de atención bajo demanda, contemplados dentro del servicio, acompañado de un proceso de mejora continua cíclico dentro de su operación. </w:t>
      </w:r>
    </w:p>
    <w:p w14:paraId="26EA7932" w14:textId="77777777" w:rsidR="00093289" w:rsidRDefault="00093289" w:rsidP="00093289">
      <w:pPr>
        <w:jc w:val="center"/>
        <w:rPr>
          <w:lang w:val="es-ES_tradnl" w:eastAsia="es-ES"/>
        </w:rPr>
      </w:pPr>
      <w:r>
        <w:rPr>
          <w:noProof/>
        </w:rPr>
        <w:drawing>
          <wp:inline distT="0" distB="0" distL="0" distR="0" wp14:anchorId="3BC96BB8" wp14:editId="7FA54E7B">
            <wp:extent cx="3322320" cy="2690088"/>
            <wp:effectExtent l="0" t="0" r="0" b="0"/>
            <wp:docPr id="1637596408" name="Imagen 1637596408" descr="Imagen de la pantalla de un celular con letras&#10;&#10;Descripción generada automáticamente con confianza media">
              <a:extLst xmlns:a="http://schemas.openxmlformats.org/drawingml/2006/main">
                <a:ext uri="{FF2B5EF4-FFF2-40B4-BE49-F238E27FC236}">
                  <a16:creationId xmlns:a16="http://schemas.microsoft.com/office/drawing/2014/main" id="{3B691C8E-A6B2-C744-0601-6D1EE9FA5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6408" name="Imagen 1637596408" descr="Imagen de la pantalla de un celular con letras&#10;&#10;Descripción generada automáticamente con confianza media">
                      <a:extLst>
                        <a:ext uri="{FF2B5EF4-FFF2-40B4-BE49-F238E27FC236}">
                          <a16:creationId xmlns:a16="http://schemas.microsoft.com/office/drawing/2014/main" id="{3B691C8E-A6B2-C744-0601-6D1EE9FA50CD}"/>
                        </a:ext>
                      </a:extLst>
                    </pic:cNvPr>
                    <pic:cNvPicPr>
                      <a:picLocks noChangeAspect="1"/>
                    </pic:cNvPicPr>
                  </pic:nvPicPr>
                  <pic:blipFill>
                    <a:blip r:embed="rId58"/>
                    <a:stretch>
                      <a:fillRect/>
                    </a:stretch>
                  </pic:blipFill>
                  <pic:spPr>
                    <a:xfrm>
                      <a:off x="0" y="0"/>
                      <a:ext cx="3328028" cy="2694709"/>
                    </a:xfrm>
                    <a:prstGeom prst="rect">
                      <a:avLst/>
                    </a:prstGeom>
                  </pic:spPr>
                </pic:pic>
              </a:graphicData>
            </a:graphic>
          </wp:inline>
        </w:drawing>
      </w:r>
    </w:p>
    <w:p w14:paraId="54C61DC2" w14:textId="4BAE6777" w:rsidR="000B57E6" w:rsidRPr="00C320D6" w:rsidRDefault="000B57E6" w:rsidP="00093289">
      <w:pPr>
        <w:rPr>
          <w:lang w:val="es-ES_tradnl" w:eastAsia="es-ES"/>
        </w:rPr>
      </w:pPr>
      <w:r w:rsidRPr="00514C15">
        <w:rPr>
          <w:lang w:val="es-ES_tradnl" w:eastAsia="es-ES"/>
        </w:rPr>
        <w:t xml:space="preserve">Las solicitudes de atención del SOC podrán nacer producto de alarmas de la plataforma de monitoreo de seguridad, gestión proactiva del equipo de SOC, fuentes de inteligencia (Ej.: CCI </w:t>
      </w:r>
      <w:r w:rsidR="00C15EC8">
        <w:rPr>
          <w:lang w:val="es-ES_tradnl" w:eastAsia="es-ES"/>
        </w:rPr>
        <w:t>MANDANTE</w:t>
      </w:r>
      <w:r w:rsidRPr="00514C15">
        <w:rPr>
          <w:lang w:val="es-ES_tradnl" w:eastAsia="es-ES"/>
        </w:rPr>
        <w:t>) o por fallas que el cliente informe.</w:t>
      </w:r>
    </w:p>
    <w:p w14:paraId="4F707D68" w14:textId="77777777" w:rsidR="000B57E6" w:rsidRDefault="000B57E6" w:rsidP="00093289">
      <w:pPr>
        <w:pStyle w:val="a"/>
        <w:numPr>
          <w:ilvl w:val="0"/>
          <w:numId w:val="0"/>
        </w:numPr>
        <w:ind w:left="720" w:hanging="360"/>
      </w:pPr>
    </w:p>
    <w:p w14:paraId="2987E822" w14:textId="77777777" w:rsidR="000B57E6" w:rsidRPr="00C320D6" w:rsidRDefault="000B57E6" w:rsidP="000B57E6">
      <w:pPr>
        <w:pStyle w:val="a"/>
        <w:numPr>
          <w:ilvl w:val="0"/>
          <w:numId w:val="0"/>
        </w:numPr>
        <w:ind w:left="360"/>
      </w:pPr>
    </w:p>
    <w:p w14:paraId="5DE122A9" w14:textId="77777777" w:rsidR="000B57E6" w:rsidRPr="00D477AF" w:rsidRDefault="000B57E6" w:rsidP="000B57E6">
      <w:pPr>
        <w:pStyle w:val="vietas"/>
        <w:numPr>
          <w:ilvl w:val="0"/>
          <w:numId w:val="4"/>
        </w:numPr>
        <w:rPr>
          <w:lang w:eastAsia="es-ES"/>
        </w:rPr>
      </w:pPr>
      <w:r w:rsidRPr="00D477AF">
        <w:rPr>
          <w:b/>
          <w:bCs/>
        </w:rPr>
        <w:lastRenderedPageBreak/>
        <w:t>Monitoreo</w:t>
      </w:r>
    </w:p>
    <w:p w14:paraId="20FBA415" w14:textId="77777777" w:rsidR="000B57E6" w:rsidRDefault="000B57E6" w:rsidP="000B57E6">
      <w:pPr>
        <w:pStyle w:val="vietas"/>
        <w:numPr>
          <w:ilvl w:val="0"/>
          <w:numId w:val="0"/>
        </w:numPr>
        <w:ind w:left="720"/>
        <w:rPr>
          <w:lang w:eastAsia="es-ES"/>
        </w:rPr>
      </w:pPr>
      <w:r>
        <w:t xml:space="preserve"> </w:t>
      </w:r>
      <w:r>
        <w:rPr>
          <w:lang w:eastAsia="es-ES"/>
        </w:rPr>
        <w:t>S</w:t>
      </w:r>
      <w:r w:rsidRPr="009B2418">
        <w:rPr>
          <w:lang w:eastAsia="es-ES"/>
        </w:rPr>
        <w:t xml:space="preserve">ervicio en modalidad 7x24 consiste en el Monitoreo de las alertas y dispositivos de seguridad, con el fin de detectar amenazas de control de acceso no autorizado, intentos de ataque a </w:t>
      </w:r>
      <w:r>
        <w:rPr>
          <w:lang w:eastAsia="es-ES"/>
        </w:rPr>
        <w:t>dispositivos</w:t>
      </w:r>
      <w:r w:rsidRPr="009B2418">
        <w:rPr>
          <w:lang w:eastAsia="es-ES"/>
        </w:rPr>
        <w:t>, aumentos de tráfico anómalos, detección de alza de recursos fuera de los parámetros normales de operación y asegurar el correcto funcionamiento de los servicios asociados al dispositivo.</w:t>
      </w:r>
    </w:p>
    <w:p w14:paraId="70D288AD" w14:textId="77777777" w:rsidR="000B57E6" w:rsidRDefault="000B57E6" w:rsidP="000B57E6">
      <w:pPr>
        <w:pStyle w:val="vietas"/>
        <w:numPr>
          <w:ilvl w:val="0"/>
          <w:numId w:val="0"/>
        </w:numPr>
        <w:ind w:left="720"/>
        <w:rPr>
          <w:lang w:eastAsia="es-ES"/>
        </w:rPr>
      </w:pPr>
      <w:r w:rsidRPr="009B2418">
        <w:rPr>
          <w:lang w:eastAsia="es-ES"/>
        </w:rPr>
        <w:t xml:space="preserve">Este servicio está orientado a aumentar la visibilidad de cualquier amenaza que ponga en riesgo </w:t>
      </w:r>
      <w:r>
        <w:rPr>
          <w:lang w:eastAsia="es-ES"/>
        </w:rPr>
        <w:t xml:space="preserve">la infraestructura </w:t>
      </w:r>
      <w:r w:rsidRPr="009B2418">
        <w:rPr>
          <w:lang w:eastAsia="es-ES"/>
        </w:rPr>
        <w:t>desde el punto de vista de la disponibilidad y con ello apoyar la toma de acciones preventivas.</w:t>
      </w:r>
      <w:r>
        <w:rPr>
          <w:lang w:eastAsia="es-ES"/>
        </w:rPr>
        <w:t xml:space="preserve"> S</w:t>
      </w:r>
      <w:r w:rsidRPr="00A53494">
        <w:rPr>
          <w:lang w:eastAsia="es-ES"/>
        </w:rPr>
        <w:t>e establece un proceso de monitoreo en tiempo real que incluye verificar la disponibilidad de la plataforma de protección, evaluar la operación en condiciones óptimas de rendimiento y la detección y notificación de alertas de seguridad ante amenazas.</w:t>
      </w:r>
    </w:p>
    <w:p w14:paraId="57D246E3" w14:textId="77777777" w:rsidR="000B57E6" w:rsidRPr="003B6EC5" w:rsidRDefault="000B57E6" w:rsidP="000B57E6">
      <w:pPr>
        <w:pStyle w:val="vietas"/>
        <w:numPr>
          <w:ilvl w:val="0"/>
          <w:numId w:val="4"/>
        </w:numPr>
        <w:rPr>
          <w:b/>
          <w:bCs/>
          <w:lang w:eastAsia="es-ES"/>
        </w:rPr>
      </w:pPr>
      <w:r>
        <w:t xml:space="preserve"> </w:t>
      </w:r>
      <w:r w:rsidRPr="003B6EC5">
        <w:rPr>
          <w:b/>
          <w:bCs/>
        </w:rPr>
        <w:t>Administración</w:t>
      </w:r>
    </w:p>
    <w:p w14:paraId="38F65DFD" w14:textId="77777777" w:rsidR="000B57E6" w:rsidRDefault="000B57E6" w:rsidP="000B57E6">
      <w:pPr>
        <w:pStyle w:val="vietas"/>
        <w:numPr>
          <w:ilvl w:val="0"/>
          <w:numId w:val="0"/>
        </w:numPr>
        <w:ind w:left="720"/>
        <w:rPr>
          <w:lang w:eastAsia="es-ES"/>
        </w:rPr>
      </w:pPr>
      <w:r w:rsidRPr="009B2418">
        <w:rPr>
          <w:lang w:eastAsia="es-ES"/>
        </w:rPr>
        <w:t>Este servicio consiste en la administración de los dispositivos y plataformas de seguridad, con el fin de aplicar los controles necesarios para evitar amenazas de acceso no autorizados.</w:t>
      </w:r>
    </w:p>
    <w:p w14:paraId="5E807F7C" w14:textId="77777777" w:rsidR="000B57E6" w:rsidRDefault="000B57E6" w:rsidP="000B57E6">
      <w:pPr>
        <w:pStyle w:val="vietas"/>
        <w:numPr>
          <w:ilvl w:val="0"/>
          <w:numId w:val="0"/>
        </w:numPr>
        <w:ind w:left="720"/>
        <w:rPr>
          <w:lang w:eastAsia="es-ES"/>
        </w:rPr>
      </w:pPr>
      <w:r w:rsidRPr="009B2418">
        <w:rPr>
          <w:lang w:eastAsia="es-ES"/>
        </w:rPr>
        <w:t xml:space="preserve">Este servicio está orientado a satisfacer la necesidad de especialización requerida por el administrador de seguridad de una empresa, facilitando las labores de gestión, control y administración de los dispositivos de seguridad que componen su </w:t>
      </w:r>
      <w:r>
        <w:rPr>
          <w:lang w:eastAsia="es-ES"/>
        </w:rPr>
        <w:t>infraestructura</w:t>
      </w:r>
      <w:r w:rsidRPr="009B2418">
        <w:rPr>
          <w:lang w:eastAsia="es-ES"/>
        </w:rPr>
        <w:t xml:space="preserve"> tecnológica.</w:t>
      </w:r>
    </w:p>
    <w:p w14:paraId="02A7AA51" w14:textId="09B5FB63" w:rsidR="000B57E6" w:rsidRDefault="000B57E6" w:rsidP="000B57E6">
      <w:pPr>
        <w:pStyle w:val="vietas"/>
        <w:numPr>
          <w:ilvl w:val="0"/>
          <w:numId w:val="0"/>
        </w:numPr>
        <w:ind w:left="720"/>
        <w:rPr>
          <w:lang w:eastAsia="es-ES"/>
        </w:rPr>
      </w:pPr>
      <w:r w:rsidRPr="009B2418">
        <w:rPr>
          <w:lang w:eastAsia="es-ES"/>
        </w:rPr>
        <w:t xml:space="preserve">Los procedimientos internos de administración de </w:t>
      </w:r>
      <w:r w:rsidR="00C15EC8">
        <w:rPr>
          <w:lang w:eastAsia="es-ES"/>
        </w:rPr>
        <w:t>MANDANTE</w:t>
      </w:r>
      <w:r w:rsidRPr="009B2418">
        <w:rPr>
          <w:lang w:eastAsia="es-ES"/>
        </w:rPr>
        <w:t xml:space="preserve"> ayudarán al cliente a controlar los accesos a recursos disponibles en distintos segmentos de red y/o zonas de protección y que pueden ser configuradas en los equipos de Seguridad.</w:t>
      </w:r>
    </w:p>
    <w:p w14:paraId="753D98F9" w14:textId="77777777" w:rsidR="000B57E6" w:rsidRDefault="000B57E6" w:rsidP="000B57E6">
      <w:pPr>
        <w:pStyle w:val="vietas"/>
        <w:numPr>
          <w:ilvl w:val="0"/>
          <w:numId w:val="0"/>
        </w:numPr>
        <w:ind w:left="720"/>
        <w:rPr>
          <w:lang w:eastAsia="es-ES"/>
        </w:rPr>
      </w:pPr>
      <w:r>
        <w:rPr>
          <w:lang w:eastAsia="es-ES"/>
        </w:rPr>
        <w:t>Este servicio también mantiene una gestión y mejora continua</w:t>
      </w:r>
      <w:r w:rsidRPr="00FB4600">
        <w:rPr>
          <w:lang w:eastAsia="es-ES"/>
        </w:rPr>
        <w:t xml:space="preserve"> de las plataformas de </w:t>
      </w:r>
      <w:r>
        <w:rPr>
          <w:lang w:eastAsia="es-ES"/>
        </w:rPr>
        <w:t>seguridad</w:t>
      </w:r>
      <w:r w:rsidRPr="00FB4600">
        <w:rPr>
          <w:lang w:eastAsia="es-ES"/>
        </w:rPr>
        <w:t xml:space="preserve"> para apoyar a las organizaciones en la operación y optimización de su infraestructura. Con ello permite </w:t>
      </w:r>
      <w:r>
        <w:rPr>
          <w:lang w:eastAsia="es-ES"/>
        </w:rPr>
        <w:t>asegurar</w:t>
      </w:r>
      <w:r w:rsidRPr="00FB4600">
        <w:rPr>
          <w:lang w:eastAsia="es-ES"/>
        </w:rPr>
        <w:t xml:space="preserve"> su disponibilidad, </w:t>
      </w:r>
      <w:r>
        <w:rPr>
          <w:lang w:eastAsia="es-ES"/>
        </w:rPr>
        <w:t>robustecimiento de configuraciones sobre dispositivos, r</w:t>
      </w:r>
      <w:r w:rsidRPr="00FB4600">
        <w:rPr>
          <w:lang w:eastAsia="es-ES"/>
        </w:rPr>
        <w:t xml:space="preserve">educir el tiempo </w:t>
      </w:r>
      <w:r>
        <w:rPr>
          <w:lang w:eastAsia="es-ES"/>
        </w:rPr>
        <w:t xml:space="preserve">de implementación parches de seguridad sobre los equipos administrados, </w:t>
      </w:r>
      <w:r w:rsidRPr="00FB4600">
        <w:rPr>
          <w:lang w:eastAsia="es-ES"/>
        </w:rPr>
        <w:t>y</w:t>
      </w:r>
      <w:r>
        <w:rPr>
          <w:lang w:eastAsia="es-ES"/>
        </w:rPr>
        <w:t xml:space="preserve"> así reducir el</w:t>
      </w:r>
      <w:r w:rsidRPr="00FB4600">
        <w:rPr>
          <w:lang w:eastAsia="es-ES"/>
        </w:rPr>
        <w:t xml:space="preserve"> riesgo</w:t>
      </w:r>
      <w:r>
        <w:rPr>
          <w:lang w:eastAsia="es-ES"/>
        </w:rPr>
        <w:t xml:space="preserve"> y </w:t>
      </w:r>
      <w:r w:rsidRPr="00FB4600">
        <w:rPr>
          <w:lang w:eastAsia="es-ES"/>
        </w:rPr>
        <w:t>lograr el cumplimiento de las políticas de seguridad corporativas.</w:t>
      </w:r>
    </w:p>
    <w:p w14:paraId="57228776" w14:textId="77777777" w:rsidR="000B57E6" w:rsidRPr="00F17F2B" w:rsidRDefault="000B57E6" w:rsidP="000B57E6">
      <w:pPr>
        <w:pStyle w:val="vietas"/>
        <w:numPr>
          <w:ilvl w:val="0"/>
          <w:numId w:val="4"/>
        </w:numPr>
        <w:rPr>
          <w:b/>
          <w:bCs/>
        </w:rPr>
      </w:pPr>
      <w:r w:rsidRPr="00F17F2B">
        <w:rPr>
          <w:b/>
          <w:bCs/>
        </w:rPr>
        <w:t>Soporte</w:t>
      </w:r>
    </w:p>
    <w:p w14:paraId="62B3A623" w14:textId="77777777" w:rsidR="000B57E6" w:rsidRDefault="000B57E6" w:rsidP="000B57E6">
      <w:pPr>
        <w:pStyle w:val="vietas"/>
        <w:numPr>
          <w:ilvl w:val="0"/>
          <w:numId w:val="0"/>
        </w:numPr>
        <w:ind w:left="720"/>
        <w:rPr>
          <w:lang w:eastAsia="es-ES"/>
        </w:rPr>
      </w:pPr>
      <w:r>
        <w:rPr>
          <w:lang w:eastAsia="es-ES"/>
        </w:rPr>
        <w:t>El equipo de Soporte realiza</w:t>
      </w:r>
      <w:r w:rsidRPr="005721F9">
        <w:rPr>
          <w:lang w:eastAsia="es-ES"/>
        </w:rPr>
        <w:t xml:space="preserve"> la </w:t>
      </w:r>
      <w:r w:rsidRPr="003B6EC5">
        <w:rPr>
          <w:b/>
          <w:bCs/>
          <w:i/>
          <w:iCs/>
          <w:lang w:eastAsia="es-ES"/>
        </w:rPr>
        <w:t>ejecución de actividades</w:t>
      </w:r>
      <w:r>
        <w:rPr>
          <w:lang w:eastAsia="es-ES"/>
        </w:rPr>
        <w:t xml:space="preserve"> </w:t>
      </w:r>
      <w:r w:rsidRPr="005721F9">
        <w:rPr>
          <w:lang w:eastAsia="es-ES"/>
        </w:rPr>
        <w:t>bajo detención temprana del monitoreo de alertas de seguridad</w:t>
      </w:r>
      <w:r>
        <w:rPr>
          <w:lang w:eastAsia="es-ES"/>
        </w:rPr>
        <w:t>, notificaciones de fuentes externas</w:t>
      </w:r>
      <w:r w:rsidRPr="005721F9">
        <w:rPr>
          <w:lang w:eastAsia="es-ES"/>
        </w:rPr>
        <w:t xml:space="preserve"> y/o solicitudes bajo demanda sobre l</w:t>
      </w:r>
      <w:r>
        <w:rPr>
          <w:lang w:eastAsia="es-ES"/>
        </w:rPr>
        <w:t>os dispositivos de seguridad</w:t>
      </w:r>
      <w:r w:rsidRPr="005721F9">
        <w:rPr>
          <w:lang w:eastAsia="es-ES"/>
        </w:rPr>
        <w:t>. Esto ante la ocurrencia de problemas o solicitud de requerimientos funcionales sobre los dispositivos de seguridad.</w:t>
      </w:r>
    </w:p>
    <w:p w14:paraId="20F9789D" w14:textId="77777777" w:rsidR="000B57E6" w:rsidRDefault="000B57E6" w:rsidP="000B57E6">
      <w:pPr>
        <w:pStyle w:val="vietas"/>
        <w:numPr>
          <w:ilvl w:val="0"/>
          <w:numId w:val="0"/>
        </w:numPr>
        <w:ind w:left="720"/>
        <w:rPr>
          <w:lang w:eastAsia="es-ES"/>
        </w:rPr>
      </w:pPr>
      <w:r>
        <w:rPr>
          <w:lang w:eastAsia="es-ES"/>
        </w:rPr>
        <w:t xml:space="preserve">El servicio también </w:t>
      </w:r>
      <w:r w:rsidRPr="00FB4600">
        <w:rPr>
          <w:lang w:eastAsia="es-ES"/>
        </w:rPr>
        <w:t xml:space="preserve">da continuidad y apoya en la resolución </w:t>
      </w:r>
      <w:r>
        <w:rPr>
          <w:lang w:eastAsia="es-ES"/>
        </w:rPr>
        <w:t>en los incidentes o requerimiento</w:t>
      </w:r>
      <w:r w:rsidRPr="00FB4600">
        <w:rPr>
          <w:lang w:eastAsia="es-ES"/>
        </w:rPr>
        <w:t xml:space="preserve"> que han </w:t>
      </w:r>
      <w:r>
        <w:rPr>
          <w:lang w:eastAsia="es-ES"/>
        </w:rPr>
        <w:t>sido escalados y detectados</w:t>
      </w:r>
      <w:r w:rsidRPr="00FB4600">
        <w:rPr>
          <w:lang w:eastAsia="es-ES"/>
        </w:rPr>
        <w:t xml:space="preserve">.  De igual forma, se hace cargo de la gestión de soporte ante el fabricante y hace seguimiento a su adecuada resolución en tiempo y forma.  El equipo de </w:t>
      </w:r>
      <w:r>
        <w:rPr>
          <w:lang w:eastAsia="es-ES"/>
        </w:rPr>
        <w:t xml:space="preserve">soporte </w:t>
      </w:r>
      <w:r w:rsidRPr="00FB4600">
        <w:rPr>
          <w:lang w:eastAsia="es-ES"/>
        </w:rPr>
        <w:t xml:space="preserve">mantiene registro de la actividad y verifica las condiciones de operación para asegurar que las notificaciones de alerta corresponden a situaciones que ameritan atención. Esta asistencia remota está asociada directamente con el (los) </w:t>
      </w:r>
      <w:r w:rsidRPr="00BE52B0">
        <w:rPr>
          <w:lang w:eastAsia="es-ES"/>
        </w:rPr>
        <w:t>productos</w:t>
      </w:r>
      <w:r w:rsidRPr="00FB4600">
        <w:rPr>
          <w:lang w:eastAsia="es-ES"/>
        </w:rPr>
        <w:t xml:space="preserve"> administrados</w:t>
      </w:r>
      <w:r>
        <w:rPr>
          <w:lang w:eastAsia="es-ES"/>
        </w:rPr>
        <w:t>.</w:t>
      </w:r>
    </w:p>
    <w:p w14:paraId="74989803" w14:textId="2CE5892C" w:rsidR="000B57E6" w:rsidRDefault="000B57E6" w:rsidP="00913E56">
      <w:pPr>
        <w:spacing w:before="0"/>
        <w:jc w:val="left"/>
        <w:rPr>
          <w:lang w:eastAsia="es-ES"/>
        </w:rPr>
      </w:pPr>
      <w:r>
        <w:rPr>
          <w:lang w:eastAsia="es-ES"/>
        </w:rPr>
        <w:br w:type="page"/>
      </w:r>
    </w:p>
    <w:p w14:paraId="030F88AF" w14:textId="77777777" w:rsidR="00913E56" w:rsidRPr="00913E56" w:rsidRDefault="00913E56" w:rsidP="00913E56">
      <w:pPr>
        <w:pStyle w:val="Prrafodelista"/>
        <w:numPr>
          <w:ilvl w:val="0"/>
          <w:numId w:val="3"/>
        </w:numPr>
        <w:spacing w:before="240" w:after="120" w:line="360" w:lineRule="auto"/>
        <w:contextualSpacing w:val="0"/>
        <w:jc w:val="left"/>
        <w:outlineLvl w:val="0"/>
        <w:rPr>
          <w:rFonts w:asciiTheme="majorHAnsi" w:hAnsiTheme="majorHAnsi" w:cs="Arial"/>
          <w:vanish/>
          <w:color w:val="2929F9" w:themeColor="text2" w:themeTint="80"/>
          <w:sz w:val="32"/>
          <w:szCs w:val="24"/>
          <w:lang w:val="es-ES_tradnl" w:eastAsia="es-ES"/>
        </w:rPr>
      </w:pPr>
      <w:bookmarkStart w:id="41" w:name="_Toc153981215"/>
      <w:bookmarkStart w:id="42" w:name="_Toc153981342"/>
      <w:bookmarkStart w:id="43" w:name="_Toc154049317"/>
      <w:bookmarkStart w:id="44" w:name="_Toc134016939"/>
      <w:bookmarkEnd w:id="41"/>
      <w:bookmarkEnd w:id="42"/>
      <w:bookmarkEnd w:id="43"/>
    </w:p>
    <w:p w14:paraId="1D0CAD3E" w14:textId="4B4F0595" w:rsidR="000B57E6" w:rsidRDefault="000B57E6" w:rsidP="00913E56">
      <w:pPr>
        <w:pStyle w:val="Ttulo2"/>
      </w:pPr>
      <w:bookmarkStart w:id="45" w:name="_Toc154049318"/>
      <w:r>
        <w:t xml:space="preserve">Servicios de seguridad </w:t>
      </w:r>
      <w:r w:rsidR="00C15EC8">
        <w:t>MANDANTE</w:t>
      </w:r>
      <w:bookmarkEnd w:id="44"/>
      <w:bookmarkEnd w:id="45"/>
    </w:p>
    <w:p w14:paraId="0A5EEAA2" w14:textId="77777777" w:rsidR="000B57E6" w:rsidRDefault="000B57E6" w:rsidP="000B57E6">
      <w:pPr>
        <w:rPr>
          <w:lang w:val="es-ES_tradnl" w:eastAsia="es-ES"/>
        </w:rPr>
      </w:pPr>
      <w:r>
        <w:rPr>
          <w:lang w:val="es-ES_tradnl" w:eastAsia="es-ES"/>
        </w:rPr>
        <w:t>Nuestro SOC Corporaciones se encuentran certificados en la norma ISO 27001 y se encuentran ubicados en la región metropolitana.</w:t>
      </w:r>
    </w:p>
    <w:p w14:paraId="765C0AC9" w14:textId="77777777" w:rsidR="000B57E6" w:rsidRDefault="000B57E6" w:rsidP="000B57E6">
      <w:pPr>
        <w:rPr>
          <w:lang w:val="es-ES_tradnl" w:eastAsia="es-ES"/>
        </w:rPr>
      </w:pPr>
      <w:r w:rsidRPr="00E83564">
        <w:rPr>
          <w:noProof/>
        </w:rPr>
        <w:drawing>
          <wp:anchor distT="0" distB="0" distL="114300" distR="114300" simplePos="0" relativeHeight="251662345" behindDoc="0" locked="0" layoutInCell="1" allowOverlap="1" wp14:anchorId="1DC96D8E" wp14:editId="537C94E3">
            <wp:simplePos x="0" y="0"/>
            <wp:positionH relativeFrom="column">
              <wp:posOffset>718792</wp:posOffset>
            </wp:positionH>
            <wp:positionV relativeFrom="paragraph">
              <wp:posOffset>263525</wp:posOffset>
            </wp:positionV>
            <wp:extent cx="3910694" cy="4735032"/>
            <wp:effectExtent l="0" t="0" r="0" b="8890"/>
            <wp:wrapSquare wrapText="bothSides"/>
            <wp:docPr id="43" name="Imagen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0694" cy="4735032"/>
                    </a:xfrm>
                    <a:prstGeom prst="rect">
                      <a:avLst/>
                    </a:prstGeom>
                  </pic:spPr>
                </pic:pic>
              </a:graphicData>
            </a:graphic>
            <wp14:sizeRelH relativeFrom="page">
              <wp14:pctWidth>0</wp14:pctWidth>
            </wp14:sizeRelH>
            <wp14:sizeRelV relativeFrom="page">
              <wp14:pctHeight>0</wp14:pctHeight>
            </wp14:sizeRelV>
          </wp:anchor>
        </w:drawing>
      </w:r>
      <w:r>
        <w:rPr>
          <w:lang w:val="es-ES_tradnl" w:eastAsia="es-ES"/>
        </w:rPr>
        <w:t>Procesos y SOC Certificados:</w:t>
      </w:r>
    </w:p>
    <w:p w14:paraId="4416BB3A" w14:textId="77777777" w:rsidR="000B57E6" w:rsidRPr="00F17F2B" w:rsidRDefault="000B57E6" w:rsidP="000B57E6">
      <w:pPr>
        <w:rPr>
          <w:lang w:val="es-ES_tradnl" w:eastAsia="es-ES"/>
        </w:rPr>
      </w:pPr>
    </w:p>
    <w:p w14:paraId="371983CD" w14:textId="77777777" w:rsidR="000B57E6" w:rsidRDefault="000B57E6" w:rsidP="000B57E6">
      <w:pPr>
        <w:pStyle w:val="vietas"/>
        <w:numPr>
          <w:ilvl w:val="0"/>
          <w:numId w:val="0"/>
        </w:numPr>
        <w:ind w:left="720"/>
        <w:rPr>
          <w:lang w:eastAsia="es-ES"/>
        </w:rPr>
      </w:pPr>
    </w:p>
    <w:p w14:paraId="68E2203E" w14:textId="77777777" w:rsidR="000B57E6" w:rsidRDefault="000B57E6" w:rsidP="000B57E6">
      <w:pPr>
        <w:pStyle w:val="vietas"/>
        <w:numPr>
          <w:ilvl w:val="0"/>
          <w:numId w:val="0"/>
        </w:numPr>
        <w:ind w:left="720"/>
      </w:pPr>
    </w:p>
    <w:p w14:paraId="45FBE362" w14:textId="77777777" w:rsidR="000B57E6" w:rsidRPr="00D477AF" w:rsidRDefault="000B57E6" w:rsidP="000B57E6">
      <w:pPr>
        <w:pStyle w:val="vietas"/>
        <w:numPr>
          <w:ilvl w:val="0"/>
          <w:numId w:val="0"/>
        </w:numPr>
        <w:ind w:left="720"/>
      </w:pPr>
    </w:p>
    <w:p w14:paraId="6B4EFFEA" w14:textId="77777777" w:rsidR="000B57E6" w:rsidRPr="00D479C3" w:rsidRDefault="000B57E6" w:rsidP="000B57E6">
      <w:pPr>
        <w:pStyle w:val="a"/>
      </w:pPr>
    </w:p>
    <w:p w14:paraId="50BCA1A1" w14:textId="77777777" w:rsidR="000B57E6" w:rsidRPr="00D479C3" w:rsidRDefault="000B57E6" w:rsidP="000B57E6">
      <w:pPr>
        <w:rPr>
          <w:lang w:val="es-ES_tradnl" w:eastAsia="es-ES"/>
        </w:rPr>
      </w:pPr>
    </w:p>
    <w:p w14:paraId="6F916D6F" w14:textId="77777777" w:rsidR="000B57E6" w:rsidRPr="00D479C3" w:rsidRDefault="000B57E6" w:rsidP="000B57E6">
      <w:pPr>
        <w:rPr>
          <w:lang w:val="es-ES_tradnl" w:eastAsia="es-ES"/>
        </w:rPr>
      </w:pPr>
    </w:p>
    <w:p w14:paraId="39203442" w14:textId="77777777" w:rsidR="000B57E6" w:rsidRDefault="000B57E6" w:rsidP="003E34BD">
      <w:pPr>
        <w:pStyle w:val="Descripcin"/>
      </w:pPr>
      <w:bookmarkStart w:id="46" w:name="_Toc33110517"/>
    </w:p>
    <w:p w14:paraId="2381A869" w14:textId="77777777" w:rsidR="000B57E6" w:rsidRDefault="000B57E6" w:rsidP="003E34BD">
      <w:pPr>
        <w:pStyle w:val="Descripcin"/>
      </w:pPr>
    </w:p>
    <w:p w14:paraId="40269538" w14:textId="77777777" w:rsidR="000B57E6" w:rsidRDefault="000B57E6" w:rsidP="003E34BD">
      <w:pPr>
        <w:pStyle w:val="Descripcin"/>
      </w:pPr>
    </w:p>
    <w:p w14:paraId="23374D5A" w14:textId="77777777" w:rsidR="000B57E6" w:rsidRDefault="000B57E6" w:rsidP="003E34BD">
      <w:pPr>
        <w:pStyle w:val="Descripcin"/>
      </w:pPr>
    </w:p>
    <w:p w14:paraId="1B9F3E87" w14:textId="77777777" w:rsidR="000B57E6" w:rsidRDefault="000B57E6" w:rsidP="003E34BD">
      <w:pPr>
        <w:pStyle w:val="Descripcin"/>
      </w:pPr>
    </w:p>
    <w:p w14:paraId="472E89CC" w14:textId="77777777" w:rsidR="000B57E6" w:rsidRDefault="000B57E6" w:rsidP="003E34BD">
      <w:pPr>
        <w:pStyle w:val="Descripcin"/>
      </w:pPr>
    </w:p>
    <w:p w14:paraId="5F693F42" w14:textId="77777777" w:rsidR="000B57E6" w:rsidRDefault="000B57E6" w:rsidP="003E34BD">
      <w:pPr>
        <w:pStyle w:val="Descripcin"/>
      </w:pPr>
    </w:p>
    <w:p w14:paraId="63ACB33F" w14:textId="77777777" w:rsidR="000B57E6" w:rsidRDefault="000B57E6" w:rsidP="003E34BD">
      <w:pPr>
        <w:pStyle w:val="Descripcin"/>
      </w:pPr>
    </w:p>
    <w:p w14:paraId="736563C8" w14:textId="77777777" w:rsidR="000B57E6" w:rsidRDefault="000B57E6" w:rsidP="003E34BD">
      <w:pPr>
        <w:pStyle w:val="Descripcin"/>
      </w:pPr>
    </w:p>
    <w:p w14:paraId="13B1DF14" w14:textId="77777777" w:rsidR="000B57E6" w:rsidRDefault="000B57E6" w:rsidP="003E34BD">
      <w:pPr>
        <w:pStyle w:val="Descripcin"/>
      </w:pPr>
    </w:p>
    <w:p w14:paraId="29C7B9A4" w14:textId="77777777" w:rsidR="000B57E6" w:rsidRDefault="000B57E6" w:rsidP="003E34BD">
      <w:pPr>
        <w:pStyle w:val="Descripcin"/>
      </w:pPr>
    </w:p>
    <w:p w14:paraId="6E2984F8" w14:textId="2193E7F4" w:rsidR="000B57E6" w:rsidRPr="00776EFC" w:rsidRDefault="000B57E6" w:rsidP="003E34BD">
      <w:pPr>
        <w:pStyle w:val="Descripcin"/>
        <w:rPr>
          <w:rFonts w:cs="Arial"/>
          <w:lang w:val="es-ES"/>
        </w:rPr>
      </w:pPr>
      <w:r w:rsidRPr="00776EFC">
        <w:t xml:space="preserve">Ilustración </w:t>
      </w:r>
      <w:r w:rsidRPr="00776EFC">
        <w:fldChar w:fldCharType="begin"/>
      </w:r>
      <w:r w:rsidRPr="00776EFC">
        <w:instrText xml:space="preserve"> SEQ Ilustración \* ARABIC </w:instrText>
      </w:r>
      <w:r w:rsidRPr="00776EFC">
        <w:fldChar w:fldCharType="separate"/>
      </w:r>
      <w:r>
        <w:rPr>
          <w:noProof/>
        </w:rPr>
        <w:t>1</w:t>
      </w:r>
      <w:r w:rsidRPr="00776EFC">
        <w:fldChar w:fldCharType="end"/>
      </w:r>
      <w:r w:rsidRPr="00776EFC">
        <w:t xml:space="preserve"> </w:t>
      </w:r>
      <w:r w:rsidRPr="00776EFC">
        <w:rPr>
          <w:noProof/>
        </w:rPr>
        <w:t xml:space="preserve">Certificacion ISO 27001 SOC </w:t>
      </w:r>
      <w:r w:rsidR="00C15EC8">
        <w:rPr>
          <w:noProof/>
        </w:rPr>
        <w:t>MANDANTE</w:t>
      </w:r>
      <w:bookmarkEnd w:id="46"/>
    </w:p>
    <w:p w14:paraId="49DF075E" w14:textId="77777777" w:rsidR="000B57E6" w:rsidRDefault="000B57E6" w:rsidP="000B57E6">
      <w:pPr>
        <w:spacing w:before="0"/>
        <w:jc w:val="left"/>
        <w:rPr>
          <w:lang w:eastAsia="es-ES"/>
        </w:rPr>
      </w:pPr>
      <w:r>
        <w:rPr>
          <w:lang w:eastAsia="es-ES"/>
        </w:rPr>
        <w:br w:type="page"/>
      </w:r>
    </w:p>
    <w:p w14:paraId="0C2A82EF" w14:textId="77777777" w:rsidR="000B57E6" w:rsidRDefault="000B57E6" w:rsidP="000B57E6">
      <w:pPr>
        <w:pStyle w:val="Ttulo2"/>
      </w:pPr>
      <w:bookmarkStart w:id="47" w:name="_Toc134016940"/>
      <w:bookmarkStart w:id="48" w:name="_Toc154049319"/>
      <w:r>
        <w:lastRenderedPageBreak/>
        <w:t>Modelo Funcional</w:t>
      </w:r>
      <w:bookmarkEnd w:id="47"/>
      <w:bookmarkEnd w:id="48"/>
    </w:p>
    <w:p w14:paraId="55EDBFDF" w14:textId="77777777" w:rsidR="000B57E6" w:rsidRPr="00576F53" w:rsidRDefault="000B57E6" w:rsidP="000B57E6">
      <w:pPr>
        <w:rPr>
          <w:lang w:eastAsia="es-ES"/>
        </w:rPr>
      </w:pPr>
      <w:r>
        <w:rPr>
          <w:lang w:val="es-ES_tradnl" w:eastAsia="es-ES"/>
        </w:rPr>
        <w:t xml:space="preserve">El Servicio SOC Corporaciones considera un modelo funcional para la detección temprana de alertas de seguridad (Monitoreo), </w:t>
      </w:r>
      <w:r w:rsidRPr="00576F53">
        <w:rPr>
          <w:lang w:eastAsia="es-ES"/>
        </w:rPr>
        <w:t xml:space="preserve">gestión de incidentes/requerimientos </w:t>
      </w:r>
      <w:r>
        <w:rPr>
          <w:lang w:eastAsia="es-ES"/>
        </w:rPr>
        <w:t xml:space="preserve">con tres niveles de servicio N1, N2, N3 </w:t>
      </w:r>
      <w:r w:rsidRPr="00576F53">
        <w:rPr>
          <w:lang w:eastAsia="es-ES"/>
        </w:rPr>
        <w:t xml:space="preserve">(Soporte) y </w:t>
      </w:r>
      <w:r>
        <w:rPr>
          <w:lang w:eastAsia="es-ES"/>
        </w:rPr>
        <w:t xml:space="preserve">un proceso vivo de </w:t>
      </w:r>
      <w:r w:rsidRPr="00576F53">
        <w:rPr>
          <w:lang w:eastAsia="es-ES"/>
        </w:rPr>
        <w:t>mejora continua (Administración), el cual se describe a nivel general:</w:t>
      </w:r>
    </w:p>
    <w:p w14:paraId="1CE6BEEE" w14:textId="77777777" w:rsidR="000B57E6" w:rsidRPr="00776EFC" w:rsidRDefault="000B57E6" w:rsidP="003E34BD">
      <w:pPr>
        <w:pStyle w:val="Descripcin"/>
        <w:rPr>
          <w:rFonts w:eastAsia="Cambria" w:cs="Calibri"/>
          <w:bCs/>
          <w:sz w:val="22"/>
        </w:rPr>
      </w:pPr>
      <w:r>
        <w:rPr>
          <w:noProof/>
        </w:rPr>
        <w:drawing>
          <wp:inline distT="0" distB="0" distL="0" distR="0" wp14:anchorId="6D689A0F" wp14:editId="60EB2A3B">
            <wp:extent cx="5612130" cy="2279028"/>
            <wp:effectExtent l="0" t="0" r="7620" b="6985"/>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60"/>
                    <a:stretch>
                      <a:fillRect/>
                    </a:stretch>
                  </pic:blipFill>
                  <pic:spPr>
                    <a:xfrm>
                      <a:off x="0" y="0"/>
                      <a:ext cx="5612130" cy="2279028"/>
                    </a:xfrm>
                    <a:prstGeom prst="rect">
                      <a:avLst/>
                    </a:prstGeom>
                  </pic:spPr>
                </pic:pic>
              </a:graphicData>
            </a:graphic>
          </wp:inline>
        </w:drawing>
      </w:r>
      <w:bookmarkStart w:id="49" w:name="_Toc33110518"/>
      <w:r w:rsidRPr="00572AC5">
        <w:t xml:space="preserve"> </w:t>
      </w:r>
      <w:r w:rsidRPr="00776EFC">
        <w:t xml:space="preserve">Ilustración </w:t>
      </w:r>
      <w:r w:rsidRPr="00776EFC">
        <w:fldChar w:fldCharType="begin"/>
      </w:r>
      <w:r w:rsidRPr="00776EFC">
        <w:instrText xml:space="preserve"> SEQ Ilustración \* ARABIC </w:instrText>
      </w:r>
      <w:r w:rsidRPr="00776EFC">
        <w:fldChar w:fldCharType="separate"/>
      </w:r>
      <w:r>
        <w:rPr>
          <w:noProof/>
        </w:rPr>
        <w:t>2</w:t>
      </w:r>
      <w:r w:rsidRPr="00776EFC">
        <w:fldChar w:fldCharType="end"/>
      </w:r>
      <w:r w:rsidRPr="00776EFC">
        <w:t xml:space="preserve"> Modelo Funcional SOC Corporaciones</w:t>
      </w:r>
      <w:bookmarkEnd w:id="49"/>
    </w:p>
    <w:p w14:paraId="5B378009" w14:textId="77777777" w:rsidR="000B57E6" w:rsidRPr="00BB5D6C" w:rsidRDefault="000B57E6" w:rsidP="000B57E6">
      <w:pPr>
        <w:pStyle w:val="vietas"/>
        <w:numPr>
          <w:ilvl w:val="0"/>
          <w:numId w:val="4"/>
        </w:numPr>
        <w:spacing w:after="200" w:line="256" w:lineRule="auto"/>
        <w:rPr>
          <w:lang w:eastAsia="es-ES"/>
        </w:rPr>
      </w:pPr>
      <w:r w:rsidRPr="00572AC5">
        <w:rPr>
          <w:b/>
          <w:bCs/>
          <w:lang w:val="es-ES_tradnl" w:eastAsia="es-ES"/>
        </w:rPr>
        <w:t>Incidente de Seguridad:</w:t>
      </w:r>
      <w:r>
        <w:rPr>
          <w:b/>
          <w:bCs/>
          <w:lang w:val="es-ES_tradnl" w:eastAsia="es-ES"/>
        </w:rPr>
        <w:t xml:space="preserve"> </w:t>
      </w:r>
      <w:r w:rsidRPr="00572AC5">
        <w:rPr>
          <w:lang w:val="es-ES_tradnl" w:eastAsia="es-ES"/>
        </w:rPr>
        <w:t>Es un acceso,</w:t>
      </w:r>
      <w:r>
        <w:rPr>
          <w:b/>
          <w:bCs/>
          <w:lang w:val="es-ES_tradnl" w:eastAsia="es-ES"/>
        </w:rPr>
        <w:t xml:space="preserve"> </w:t>
      </w:r>
      <w:r>
        <w:rPr>
          <w:lang w:val="es-ES_tradnl" w:eastAsia="es-ES"/>
        </w:rPr>
        <w:t xml:space="preserve">intento de acceso, uso, divulgación, modificación o destrucción no autorizada </w:t>
      </w:r>
      <w:r w:rsidRPr="00BB5D6C">
        <w:rPr>
          <w:lang w:eastAsia="es-ES"/>
        </w:rPr>
        <w:t>de información; un impedimento en la operación normal de las redes, sistemas o recursos informáticos; o una violación a la Política de Seguridad de la Información del organismo.</w:t>
      </w:r>
    </w:p>
    <w:p w14:paraId="7B37AF5C" w14:textId="77777777" w:rsidR="000B57E6" w:rsidRPr="00BB5D6C" w:rsidRDefault="000B57E6" w:rsidP="000B57E6">
      <w:pPr>
        <w:pStyle w:val="vietas"/>
        <w:numPr>
          <w:ilvl w:val="0"/>
          <w:numId w:val="4"/>
        </w:numPr>
        <w:spacing w:after="200" w:line="256" w:lineRule="auto"/>
        <w:rPr>
          <w:lang w:eastAsia="es-ES"/>
        </w:rPr>
      </w:pPr>
      <w:r>
        <w:rPr>
          <w:b/>
          <w:bCs/>
          <w:lang w:val="es-ES_tradnl" w:eastAsia="es-ES"/>
        </w:rPr>
        <w:t>Incidente Operacional:</w:t>
      </w:r>
      <w:r w:rsidRPr="00572AC5">
        <w:rPr>
          <w:lang w:val="es-ES_tradnl" w:eastAsia="es-ES"/>
        </w:rPr>
        <w:t xml:space="preserve"> Es</w:t>
      </w:r>
      <w:r w:rsidRPr="00BB5D6C">
        <w:rPr>
          <w:lang w:eastAsia="es-ES"/>
        </w:rPr>
        <w:t xml:space="preserve"> cualquier evento que no forma parte del desarrollo habitual del servicio y que causa, o puede causar una interrupción de este o una reducción de la calidad de dicho servicio.</w:t>
      </w:r>
    </w:p>
    <w:p w14:paraId="224F5150" w14:textId="77777777" w:rsidR="000B57E6" w:rsidRDefault="000B57E6" w:rsidP="000B57E6">
      <w:pPr>
        <w:spacing w:before="0"/>
        <w:jc w:val="left"/>
        <w:rPr>
          <w:rFonts w:asciiTheme="majorHAnsi" w:hAnsiTheme="majorHAnsi" w:cs="Arial"/>
          <w:color w:val="10068F" w:themeColor="text1"/>
          <w:sz w:val="28"/>
          <w:szCs w:val="28"/>
          <w:lang w:val="es-ES_tradnl" w:eastAsia="es-ES"/>
        </w:rPr>
      </w:pPr>
      <w:r>
        <w:br w:type="page"/>
      </w:r>
    </w:p>
    <w:p w14:paraId="57EF2B53" w14:textId="77777777" w:rsidR="000B57E6" w:rsidRDefault="000B57E6" w:rsidP="000B57E6">
      <w:pPr>
        <w:pStyle w:val="Ttulo2"/>
      </w:pPr>
      <w:bookmarkStart w:id="50" w:name="_Toc134016941"/>
      <w:bookmarkStart w:id="51" w:name="_Toc154049320"/>
      <w:r>
        <w:lastRenderedPageBreak/>
        <w:t>Modelo Funcional</w:t>
      </w:r>
      <w:bookmarkEnd w:id="50"/>
      <w:bookmarkEnd w:id="51"/>
    </w:p>
    <w:p w14:paraId="0D5DF103" w14:textId="77777777" w:rsidR="000B57E6" w:rsidRPr="00572AC5" w:rsidRDefault="000B57E6" w:rsidP="000B57E6">
      <w:pPr>
        <w:pStyle w:val="vietas"/>
        <w:numPr>
          <w:ilvl w:val="0"/>
          <w:numId w:val="0"/>
        </w:numPr>
        <w:ind w:left="720"/>
        <w:rPr>
          <w:b/>
          <w:bCs/>
          <w:lang w:val="es-ES_tradnl" w:eastAsia="es-ES"/>
        </w:rPr>
      </w:pPr>
    </w:p>
    <w:p w14:paraId="67F3BC1B" w14:textId="77777777" w:rsidR="000B57E6" w:rsidRDefault="000B57E6" w:rsidP="000B57E6">
      <w:pPr>
        <w:rPr>
          <w:lang w:eastAsia="es-ES"/>
        </w:rPr>
      </w:pPr>
      <w:r>
        <w:rPr>
          <w:lang w:eastAsia="es-ES"/>
        </w:rPr>
        <w:t>El servicio de SOC contempla funciones contenidas en cada área de servicio, las cuales permiten realizar sinergia con todo su ecosistema.</w:t>
      </w:r>
    </w:p>
    <w:p w14:paraId="0C84449C" w14:textId="77777777" w:rsidR="000B57E6" w:rsidRPr="00E80B8C" w:rsidRDefault="000B57E6" w:rsidP="000B57E6">
      <w:pPr>
        <w:pStyle w:val="vietas"/>
        <w:numPr>
          <w:ilvl w:val="0"/>
          <w:numId w:val="4"/>
        </w:numPr>
        <w:rPr>
          <w:b/>
          <w:bCs/>
          <w:lang w:eastAsia="es-ES"/>
        </w:rPr>
      </w:pPr>
      <w:r w:rsidRPr="00E80B8C">
        <w:rPr>
          <w:b/>
          <w:bCs/>
          <w:lang w:eastAsia="es-ES"/>
        </w:rPr>
        <w:t>Monitoreo</w:t>
      </w:r>
    </w:p>
    <w:p w14:paraId="4948BE42" w14:textId="77777777" w:rsidR="000B57E6" w:rsidRDefault="000B57E6" w:rsidP="000B57E6">
      <w:pPr>
        <w:pStyle w:val="vietas"/>
        <w:numPr>
          <w:ilvl w:val="1"/>
          <w:numId w:val="4"/>
        </w:numPr>
        <w:rPr>
          <w:lang w:eastAsia="es-ES"/>
        </w:rPr>
      </w:pPr>
      <w:r>
        <w:rPr>
          <w:lang w:eastAsia="es-ES"/>
        </w:rPr>
        <w:t>Servicio entregado en modalidad 7x24</w:t>
      </w:r>
    </w:p>
    <w:p w14:paraId="06B7BC8D" w14:textId="77777777" w:rsidR="000B57E6" w:rsidRDefault="000B57E6" w:rsidP="000B57E6">
      <w:pPr>
        <w:pStyle w:val="vietas"/>
        <w:numPr>
          <w:ilvl w:val="1"/>
          <w:numId w:val="4"/>
        </w:numPr>
        <w:rPr>
          <w:lang w:eastAsia="es-ES"/>
        </w:rPr>
      </w:pPr>
      <w:r>
        <w:rPr>
          <w:lang w:eastAsia="es-ES"/>
        </w:rPr>
        <w:t>Monitoreo de alarmas, performance y disponibilidad de dispositivos de seguridad</w:t>
      </w:r>
    </w:p>
    <w:p w14:paraId="51C92724" w14:textId="77777777" w:rsidR="000B57E6" w:rsidRDefault="000B57E6" w:rsidP="000B57E6">
      <w:pPr>
        <w:pStyle w:val="vietas"/>
        <w:numPr>
          <w:ilvl w:val="1"/>
          <w:numId w:val="4"/>
        </w:numPr>
        <w:rPr>
          <w:lang w:eastAsia="es-ES"/>
        </w:rPr>
      </w:pPr>
      <w:r>
        <w:rPr>
          <w:lang w:eastAsia="es-ES"/>
        </w:rPr>
        <w:t>Escalamiento a N1, N2 y N3 de incidentes y requerimientos de seguridad.</w:t>
      </w:r>
    </w:p>
    <w:p w14:paraId="2CEF7994" w14:textId="77777777" w:rsidR="000B57E6" w:rsidRDefault="000B57E6" w:rsidP="000B57E6">
      <w:pPr>
        <w:pStyle w:val="vietas"/>
        <w:numPr>
          <w:ilvl w:val="1"/>
          <w:numId w:val="4"/>
        </w:numPr>
        <w:rPr>
          <w:lang w:eastAsia="es-ES"/>
        </w:rPr>
      </w:pPr>
      <w:r>
        <w:rPr>
          <w:lang w:eastAsia="es-ES"/>
        </w:rPr>
        <w:t>Sintonización de variables para mejora de métricas cuando sea factible.</w:t>
      </w:r>
    </w:p>
    <w:p w14:paraId="7A17F303" w14:textId="77777777" w:rsidR="000B57E6" w:rsidRDefault="000B57E6" w:rsidP="000B57E6">
      <w:pPr>
        <w:pStyle w:val="vietas"/>
        <w:numPr>
          <w:ilvl w:val="1"/>
          <w:numId w:val="4"/>
        </w:numPr>
        <w:rPr>
          <w:lang w:eastAsia="es-ES"/>
        </w:rPr>
      </w:pPr>
      <w:r>
        <w:rPr>
          <w:lang w:eastAsia="es-ES"/>
        </w:rPr>
        <w:t>Gestión de reportes de monitoreo de seguridad bajo demanda.</w:t>
      </w:r>
    </w:p>
    <w:p w14:paraId="03D2A88A" w14:textId="77777777" w:rsidR="000B57E6" w:rsidRPr="00E80B8C" w:rsidRDefault="000B57E6" w:rsidP="000B57E6">
      <w:pPr>
        <w:pStyle w:val="vietas"/>
        <w:numPr>
          <w:ilvl w:val="0"/>
          <w:numId w:val="4"/>
        </w:numPr>
        <w:rPr>
          <w:b/>
          <w:bCs/>
          <w:lang w:eastAsia="es-ES"/>
        </w:rPr>
      </w:pPr>
      <w:r w:rsidRPr="00E80B8C">
        <w:rPr>
          <w:b/>
          <w:bCs/>
          <w:lang w:eastAsia="es-ES"/>
        </w:rPr>
        <w:t>Administración</w:t>
      </w:r>
    </w:p>
    <w:p w14:paraId="43985FB8" w14:textId="77777777" w:rsidR="000B57E6" w:rsidRDefault="000B57E6" w:rsidP="000B57E6">
      <w:pPr>
        <w:pStyle w:val="vietas"/>
        <w:numPr>
          <w:ilvl w:val="1"/>
          <w:numId w:val="4"/>
        </w:numPr>
        <w:rPr>
          <w:lang w:eastAsia="es-ES"/>
        </w:rPr>
      </w:pPr>
      <w:r>
        <w:rPr>
          <w:lang w:eastAsia="es-ES"/>
        </w:rPr>
        <w:t>Servicio entregado en modalidad 5x8</w:t>
      </w:r>
    </w:p>
    <w:p w14:paraId="479CE86A" w14:textId="77777777" w:rsidR="000B57E6" w:rsidRDefault="000B57E6" w:rsidP="000B57E6">
      <w:pPr>
        <w:pStyle w:val="vietas"/>
        <w:numPr>
          <w:ilvl w:val="1"/>
          <w:numId w:val="4"/>
        </w:numPr>
        <w:rPr>
          <w:lang w:eastAsia="es-ES"/>
        </w:rPr>
      </w:pPr>
      <w:r>
        <w:rPr>
          <w:lang w:eastAsia="es-ES"/>
        </w:rPr>
        <w:t>Mantención preventiva</w:t>
      </w:r>
    </w:p>
    <w:p w14:paraId="698D0ACA" w14:textId="77777777" w:rsidR="000B57E6" w:rsidRDefault="000B57E6" w:rsidP="000B57E6">
      <w:pPr>
        <w:pStyle w:val="vietas"/>
        <w:numPr>
          <w:ilvl w:val="1"/>
          <w:numId w:val="4"/>
        </w:numPr>
        <w:rPr>
          <w:lang w:eastAsia="es-ES"/>
        </w:rPr>
      </w:pPr>
      <w:r>
        <w:rPr>
          <w:lang w:eastAsia="es-ES"/>
        </w:rPr>
        <w:t>Gestión de control de cambios</w:t>
      </w:r>
    </w:p>
    <w:p w14:paraId="62E3D0E1" w14:textId="77777777" w:rsidR="000B57E6" w:rsidRDefault="000B57E6" w:rsidP="000B57E6">
      <w:pPr>
        <w:pStyle w:val="vietas"/>
        <w:numPr>
          <w:ilvl w:val="1"/>
          <w:numId w:val="4"/>
        </w:numPr>
        <w:rPr>
          <w:lang w:eastAsia="es-ES"/>
        </w:rPr>
      </w:pPr>
      <w:r>
        <w:rPr>
          <w:lang w:eastAsia="es-ES"/>
        </w:rPr>
        <w:t>Gestión de vulnerabilidades sobre dispositivos y plataformas de seguridad</w:t>
      </w:r>
    </w:p>
    <w:p w14:paraId="58D13E59" w14:textId="77777777" w:rsidR="000B57E6" w:rsidRDefault="000B57E6" w:rsidP="000B57E6">
      <w:pPr>
        <w:pStyle w:val="vietas"/>
        <w:numPr>
          <w:ilvl w:val="1"/>
          <w:numId w:val="4"/>
        </w:numPr>
        <w:rPr>
          <w:lang w:eastAsia="es-ES"/>
        </w:rPr>
      </w:pPr>
      <w:r>
        <w:rPr>
          <w:lang w:eastAsia="es-ES"/>
        </w:rPr>
        <w:t>Informes de seguridad del servicio mensual</w:t>
      </w:r>
    </w:p>
    <w:p w14:paraId="6E51CAC6" w14:textId="77777777" w:rsidR="000B57E6" w:rsidRPr="00E80B8C" w:rsidRDefault="000B57E6" w:rsidP="000B57E6">
      <w:pPr>
        <w:pStyle w:val="vietas"/>
        <w:numPr>
          <w:ilvl w:val="0"/>
          <w:numId w:val="4"/>
        </w:numPr>
        <w:rPr>
          <w:lang w:eastAsia="es-ES"/>
        </w:rPr>
      </w:pPr>
      <w:r>
        <w:rPr>
          <w:b/>
          <w:bCs/>
          <w:lang w:eastAsia="es-ES"/>
        </w:rPr>
        <w:t>Soporte</w:t>
      </w:r>
    </w:p>
    <w:p w14:paraId="52DD0417" w14:textId="77777777" w:rsidR="000B57E6" w:rsidRDefault="000B57E6" w:rsidP="000B57E6">
      <w:pPr>
        <w:pStyle w:val="vietas"/>
        <w:numPr>
          <w:ilvl w:val="1"/>
          <w:numId w:val="4"/>
        </w:numPr>
        <w:rPr>
          <w:lang w:eastAsia="es-ES"/>
        </w:rPr>
      </w:pPr>
      <w:r w:rsidRPr="00E80B8C">
        <w:rPr>
          <w:lang w:eastAsia="es-ES"/>
        </w:rPr>
        <w:t>Gestión y resolución de incidencias de seguridad en modalidad 7x24</w:t>
      </w:r>
    </w:p>
    <w:p w14:paraId="03F2D16F" w14:textId="77777777" w:rsidR="000B57E6" w:rsidRDefault="000B57E6" w:rsidP="000B57E6">
      <w:pPr>
        <w:pStyle w:val="vietas"/>
        <w:numPr>
          <w:ilvl w:val="1"/>
          <w:numId w:val="4"/>
        </w:numPr>
        <w:rPr>
          <w:lang w:eastAsia="es-ES"/>
        </w:rPr>
      </w:pPr>
      <w:r>
        <w:rPr>
          <w:lang w:eastAsia="es-ES"/>
        </w:rPr>
        <w:t>Gestión y resolución de requerimientos de seguridad en modalidad 7x24</w:t>
      </w:r>
    </w:p>
    <w:p w14:paraId="15593218" w14:textId="77777777" w:rsidR="000B57E6" w:rsidRDefault="000B57E6" w:rsidP="000B57E6">
      <w:pPr>
        <w:pStyle w:val="vietas"/>
        <w:numPr>
          <w:ilvl w:val="1"/>
          <w:numId w:val="4"/>
        </w:numPr>
        <w:rPr>
          <w:lang w:eastAsia="es-ES"/>
        </w:rPr>
      </w:pPr>
      <w:r>
        <w:rPr>
          <w:lang w:eastAsia="es-ES"/>
        </w:rPr>
        <w:t>Soporte especializado en tecnologías de seguridad (N1, N2 y N3)</w:t>
      </w:r>
    </w:p>
    <w:p w14:paraId="19E380FD" w14:textId="77777777" w:rsidR="000B57E6" w:rsidRDefault="000B57E6" w:rsidP="000B57E6">
      <w:pPr>
        <w:pStyle w:val="vietas"/>
        <w:numPr>
          <w:ilvl w:val="1"/>
          <w:numId w:val="4"/>
        </w:numPr>
        <w:rPr>
          <w:lang w:eastAsia="es-ES"/>
        </w:rPr>
      </w:pPr>
      <w:r>
        <w:rPr>
          <w:lang w:eastAsia="es-ES"/>
        </w:rPr>
        <w:t>Implementación de actualización de firmware, parches y hotfix, el cual se realiza dos veces al año</w:t>
      </w:r>
    </w:p>
    <w:p w14:paraId="47D81B36" w14:textId="77777777" w:rsidR="000B57E6" w:rsidRDefault="000B57E6" w:rsidP="000B57E6">
      <w:pPr>
        <w:pStyle w:val="vietas"/>
        <w:numPr>
          <w:ilvl w:val="1"/>
          <w:numId w:val="4"/>
        </w:numPr>
        <w:rPr>
          <w:lang w:eastAsia="es-ES"/>
        </w:rPr>
      </w:pPr>
      <w:r>
        <w:rPr>
          <w:lang w:eastAsia="es-ES"/>
        </w:rPr>
        <w:t>Gestión de informes de falla post incidentes</w:t>
      </w:r>
    </w:p>
    <w:p w14:paraId="4898D463" w14:textId="77777777" w:rsidR="000B57E6" w:rsidRDefault="000B57E6" w:rsidP="000B57E6">
      <w:pPr>
        <w:pStyle w:val="vietas"/>
        <w:numPr>
          <w:ilvl w:val="0"/>
          <w:numId w:val="0"/>
        </w:numPr>
        <w:ind w:left="1440"/>
        <w:rPr>
          <w:lang w:eastAsia="es-ES"/>
        </w:rPr>
      </w:pPr>
    </w:p>
    <w:p w14:paraId="2A18B7C7" w14:textId="77777777" w:rsidR="000B57E6" w:rsidRDefault="000B57E6" w:rsidP="000B57E6">
      <w:pPr>
        <w:pStyle w:val="vietas"/>
        <w:numPr>
          <w:ilvl w:val="0"/>
          <w:numId w:val="0"/>
        </w:numPr>
        <w:ind w:left="1440"/>
        <w:rPr>
          <w:lang w:eastAsia="es-ES"/>
        </w:rPr>
      </w:pPr>
    </w:p>
    <w:p w14:paraId="114F10A8" w14:textId="77777777" w:rsidR="000B57E6" w:rsidRDefault="000B57E6" w:rsidP="000B57E6">
      <w:pPr>
        <w:pStyle w:val="vietas"/>
        <w:numPr>
          <w:ilvl w:val="0"/>
          <w:numId w:val="0"/>
        </w:numPr>
        <w:ind w:left="1440"/>
        <w:rPr>
          <w:lang w:eastAsia="es-ES"/>
        </w:rPr>
      </w:pPr>
    </w:p>
    <w:p w14:paraId="213EBBD3" w14:textId="77777777" w:rsidR="000B57E6" w:rsidRDefault="000B57E6" w:rsidP="000B57E6">
      <w:pPr>
        <w:pStyle w:val="vietas"/>
        <w:numPr>
          <w:ilvl w:val="0"/>
          <w:numId w:val="0"/>
        </w:numPr>
        <w:ind w:left="1440"/>
        <w:rPr>
          <w:lang w:eastAsia="es-ES"/>
        </w:rPr>
      </w:pPr>
    </w:p>
    <w:p w14:paraId="7EB8495E" w14:textId="77777777" w:rsidR="000B57E6" w:rsidRDefault="000B57E6" w:rsidP="000B57E6">
      <w:pPr>
        <w:pStyle w:val="vietas"/>
        <w:numPr>
          <w:ilvl w:val="0"/>
          <w:numId w:val="0"/>
        </w:numPr>
        <w:ind w:left="1440"/>
        <w:rPr>
          <w:lang w:eastAsia="es-ES"/>
        </w:rPr>
      </w:pPr>
    </w:p>
    <w:p w14:paraId="7EE3926E" w14:textId="77777777" w:rsidR="000B57E6" w:rsidRDefault="000B57E6" w:rsidP="000B57E6">
      <w:pPr>
        <w:pStyle w:val="Ttulo2"/>
      </w:pPr>
      <w:bookmarkStart w:id="52" w:name="_Toc134016942"/>
      <w:bookmarkStart w:id="53" w:name="_Toc154049321"/>
      <w:r>
        <w:lastRenderedPageBreak/>
        <w:t>Actividades del Servicio</w:t>
      </w:r>
      <w:bookmarkEnd w:id="52"/>
      <w:bookmarkEnd w:id="53"/>
    </w:p>
    <w:p w14:paraId="7B758CC1" w14:textId="77777777" w:rsidR="000B57E6" w:rsidRDefault="000B57E6" w:rsidP="000B57E6">
      <w:pPr>
        <w:rPr>
          <w:lang w:val="es-ES_tradnl" w:eastAsia="es-ES"/>
        </w:rPr>
      </w:pPr>
      <w:r>
        <w:rPr>
          <w:lang w:val="es-ES_tradnl" w:eastAsia="es-ES"/>
        </w:rPr>
        <w:t>Cada área de seguridad gestionada entregada por SOC Corporaciones requiere de actividades específicas para cumplir con su propósito. A continuación, tabla detalle de servicios:</w:t>
      </w:r>
    </w:p>
    <w:tbl>
      <w:tblPr>
        <w:tblStyle w:val="Tablaconcuadrcula4-nfasis6"/>
        <w:tblW w:w="5000" w:type="pct"/>
        <w:tblLook w:val="04A0" w:firstRow="1" w:lastRow="0" w:firstColumn="1" w:lastColumn="0" w:noHBand="0" w:noVBand="1"/>
      </w:tblPr>
      <w:tblGrid>
        <w:gridCol w:w="795"/>
        <w:gridCol w:w="8033"/>
      </w:tblGrid>
      <w:tr w:rsidR="000B57E6" w:rsidRPr="00483F9A" w14:paraId="2D6C8607" w14:textId="77777777" w:rsidTr="003B3C6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50" w:type="pct"/>
            <w:noWrap/>
            <w:hideMark/>
          </w:tcPr>
          <w:p w14:paraId="67A5BF9F" w14:textId="77777777" w:rsidR="000B57E6" w:rsidRPr="00F24DD7" w:rsidRDefault="000B57E6" w:rsidP="000B57E6">
            <w:pPr>
              <w:spacing w:before="0"/>
              <w:jc w:val="center"/>
              <w:rPr>
                <w:rFonts w:eastAsia="Times New Roman" w:cs="Times New Roman"/>
                <w:b w:val="0"/>
                <w:bCs w:val="0"/>
                <w:color w:val="FFFFFF" w:themeColor="background1"/>
              </w:rPr>
            </w:pPr>
          </w:p>
        </w:tc>
        <w:tc>
          <w:tcPr>
            <w:tcW w:w="4550" w:type="pct"/>
            <w:noWrap/>
            <w:hideMark/>
          </w:tcPr>
          <w:p w14:paraId="5CB52C2C" w14:textId="77777777" w:rsidR="000B57E6" w:rsidRPr="00FF4347"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FFFFFF" w:themeColor="background1"/>
                <w:sz w:val="22"/>
              </w:rPr>
            </w:pPr>
            <w:r w:rsidRPr="00FF4347">
              <w:rPr>
                <w:rFonts w:eastAsia="Times New Roman" w:cs="Times New Roman"/>
                <w:color w:val="FFFFFF" w:themeColor="background1"/>
                <w:sz w:val="22"/>
              </w:rPr>
              <w:t>Actividades</w:t>
            </w:r>
          </w:p>
        </w:tc>
      </w:tr>
      <w:tr w:rsidR="000B57E6" w:rsidRPr="00483F9A" w14:paraId="63DF7F70" w14:textId="77777777" w:rsidTr="003B3C61">
        <w:trPr>
          <w:cnfStyle w:val="000000100000" w:firstRow="0" w:lastRow="0" w:firstColumn="0" w:lastColumn="0" w:oddVBand="0" w:evenVBand="0" w:oddHBand="1" w:evenHBand="0" w:firstRowFirstColumn="0" w:firstRowLastColumn="0" w:lastRowFirstColumn="0" w:lastRowLastColumn="0"/>
          <w:trHeight w:val="5420"/>
        </w:trPr>
        <w:tc>
          <w:tcPr>
            <w:cnfStyle w:val="001000000000" w:firstRow="0" w:lastRow="0" w:firstColumn="1" w:lastColumn="0" w:oddVBand="0" w:evenVBand="0" w:oddHBand="0" w:evenHBand="0" w:firstRowFirstColumn="0" w:firstRowLastColumn="0" w:lastRowFirstColumn="0" w:lastRowLastColumn="0"/>
            <w:tcW w:w="450" w:type="pct"/>
            <w:textDirection w:val="btLr"/>
            <w:hideMark/>
          </w:tcPr>
          <w:p w14:paraId="375E7F8E" w14:textId="77777777" w:rsidR="000B57E6" w:rsidRPr="00F24DD7" w:rsidRDefault="000B57E6" w:rsidP="000B57E6">
            <w:pPr>
              <w:spacing w:before="0"/>
              <w:jc w:val="center"/>
              <w:rPr>
                <w:rFonts w:ascii="Barlow" w:eastAsia="Times New Roman" w:hAnsi="Barlow" w:cs="Times New Roman"/>
                <w:b w:val="0"/>
                <w:bCs w:val="0"/>
                <w:color w:val="FFFFFF"/>
                <w:szCs w:val="20"/>
              </w:rPr>
            </w:pPr>
            <w:r w:rsidRPr="00F24DD7">
              <w:rPr>
                <w:rFonts w:ascii="Barlow" w:eastAsia="Times New Roman" w:hAnsi="Barlow" w:cs="Times New Roman"/>
                <w:szCs w:val="20"/>
              </w:rPr>
              <w:t>MONITOREO</w:t>
            </w:r>
          </w:p>
        </w:tc>
        <w:tc>
          <w:tcPr>
            <w:tcW w:w="4550" w:type="pct"/>
            <w:hideMark/>
          </w:tcPr>
          <w:p w14:paraId="3F50293A"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Servicio entregado en modalidad 7x24</w:t>
            </w:r>
          </w:p>
          <w:p w14:paraId="014A6A38"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Monitoreo de alarmas, performance y disponibilidad de dispositivos de Seguridad</w:t>
            </w:r>
          </w:p>
          <w:p w14:paraId="1ED99926"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Escalamiento a N1, N2 y N3 de Incidentes y Requerimientos de Seguridad</w:t>
            </w:r>
          </w:p>
          <w:p w14:paraId="1CD50021"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Gestión de Alertas y Notificaciones ante Incidentes</w:t>
            </w:r>
          </w:p>
          <w:p w14:paraId="3272AF3E"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 xml:space="preserve">Procesamiento, modelamiento y análisis de alertas y correlación de log de forma periódica asociado a </w:t>
            </w:r>
            <w:r>
              <w:t xml:space="preserve">dispositivos y </w:t>
            </w:r>
            <w:r w:rsidRPr="0015002E">
              <w:t>plataformas de seguridad.</w:t>
            </w:r>
          </w:p>
          <w:p w14:paraId="74B9B706"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 xml:space="preserve"> Revisión periódica de las variables de salud general de la plataforma (disco, CPU, Memoria, Sesiones y Tráfico en Interfaces)</w:t>
            </w:r>
          </w:p>
          <w:p w14:paraId="13AF4D0B"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Sintonización de variables para mejora de métricas cuando sea factible.</w:t>
            </w:r>
          </w:p>
          <w:p w14:paraId="472B516C" w14:textId="77777777" w:rsidR="000B57E6" w:rsidRPr="0015002E"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Gestión de Reportes de Monitoreo de Seguridad bajo demanda.</w:t>
            </w:r>
          </w:p>
        </w:tc>
      </w:tr>
      <w:tr w:rsidR="000B57E6" w:rsidRPr="000524C7" w14:paraId="108F11E9" w14:textId="77777777" w:rsidTr="003B3C61">
        <w:trPr>
          <w:trHeight w:val="5420"/>
        </w:trPr>
        <w:tc>
          <w:tcPr>
            <w:cnfStyle w:val="001000000000" w:firstRow="0" w:lastRow="0" w:firstColumn="1" w:lastColumn="0" w:oddVBand="0" w:evenVBand="0" w:oddHBand="0" w:evenHBand="0" w:firstRowFirstColumn="0" w:firstRowLastColumn="0" w:lastRowFirstColumn="0" w:lastRowLastColumn="0"/>
            <w:tcW w:w="450" w:type="pct"/>
            <w:textDirection w:val="btLr"/>
            <w:hideMark/>
          </w:tcPr>
          <w:p w14:paraId="1028D869" w14:textId="77777777" w:rsidR="000B57E6" w:rsidRPr="00F24DD7" w:rsidRDefault="000B57E6" w:rsidP="000B57E6">
            <w:pPr>
              <w:spacing w:before="0"/>
              <w:jc w:val="center"/>
              <w:rPr>
                <w:rFonts w:ascii="Barlow" w:eastAsia="Times New Roman" w:hAnsi="Barlow" w:cs="Times New Roman"/>
                <w:b w:val="0"/>
                <w:bCs w:val="0"/>
                <w:color w:val="FFFFFF"/>
                <w:szCs w:val="20"/>
              </w:rPr>
            </w:pPr>
            <w:r w:rsidRPr="00F24DD7">
              <w:rPr>
                <w:rFonts w:ascii="Barlow" w:eastAsia="Times New Roman" w:hAnsi="Barlow" w:cs="Times New Roman"/>
                <w:szCs w:val="20"/>
              </w:rPr>
              <w:lastRenderedPageBreak/>
              <w:t>ADMINISTRACION</w:t>
            </w:r>
          </w:p>
        </w:tc>
        <w:tc>
          <w:tcPr>
            <w:tcW w:w="4550" w:type="pct"/>
            <w:hideMark/>
          </w:tcPr>
          <w:p w14:paraId="0A02FD21"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Servicio entregado en modalidad 5x8</w:t>
            </w:r>
          </w:p>
          <w:p w14:paraId="2FB58B51"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Mantención Preventiva (Estado de soporte, actualización firmas, etc.)</w:t>
            </w:r>
          </w:p>
          <w:p w14:paraId="62AE8255"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Gestión de Control de Cambios interno y con clientes.</w:t>
            </w:r>
          </w:p>
          <w:p w14:paraId="5BCAE3E6"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Gestión de Vulnerabilidades sobre</w:t>
            </w:r>
            <w:r>
              <w:t xml:space="preserve"> dispositivos y</w:t>
            </w:r>
            <w:r w:rsidRPr="0015002E">
              <w:t xml:space="preserve"> plataformas de Seguridad</w:t>
            </w:r>
          </w:p>
          <w:p w14:paraId="1195D369"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 xml:space="preserve">Gestión de Parches y Actualizaciones sobre </w:t>
            </w:r>
            <w:r>
              <w:t>dispositivos y</w:t>
            </w:r>
            <w:r w:rsidRPr="0015002E">
              <w:t xml:space="preserve"> plataformas de Seguridad</w:t>
            </w:r>
          </w:p>
          <w:p w14:paraId="3BDC295A"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 xml:space="preserve">Administración y robustecimiento de configuraciones (hardening) en </w:t>
            </w:r>
            <w:r>
              <w:t>dispositivos y</w:t>
            </w:r>
            <w:r w:rsidRPr="0015002E">
              <w:t xml:space="preserve"> plataformas de Seguridad</w:t>
            </w:r>
          </w:p>
          <w:p w14:paraId="082B431B"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Informes y Reportes de Seguridad del Servicio</w:t>
            </w:r>
          </w:p>
          <w:p w14:paraId="7EBA1B60"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 xml:space="preserve">Respaldo periódico de Configuraciones de </w:t>
            </w:r>
            <w:r>
              <w:t>dispositivos y</w:t>
            </w:r>
            <w:r w:rsidRPr="0015002E">
              <w:t xml:space="preserve"> plataformas de Seguridad</w:t>
            </w:r>
          </w:p>
          <w:p w14:paraId="44B93766" w14:textId="77777777" w:rsidR="000B57E6" w:rsidRPr="0015002E"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 xml:space="preserve">Respaldo periódico de </w:t>
            </w:r>
            <w:r>
              <w:t>l</w:t>
            </w:r>
            <w:r w:rsidRPr="0015002E">
              <w:t>o</w:t>
            </w:r>
            <w:r>
              <w:t>g</w:t>
            </w:r>
            <w:r w:rsidRPr="0015002E">
              <w:t xml:space="preserve"> de </w:t>
            </w:r>
            <w:r>
              <w:t>dispositivos y</w:t>
            </w:r>
            <w:r w:rsidRPr="0015002E">
              <w:t xml:space="preserve"> plataformas de Seguridad</w:t>
            </w:r>
          </w:p>
        </w:tc>
      </w:tr>
      <w:tr w:rsidR="000B57E6" w:rsidRPr="000524C7" w14:paraId="1CCD3245" w14:textId="77777777" w:rsidTr="003B3C61">
        <w:trPr>
          <w:cnfStyle w:val="000000100000" w:firstRow="0" w:lastRow="0" w:firstColumn="0" w:lastColumn="0" w:oddVBand="0" w:evenVBand="0" w:oddHBand="1" w:evenHBand="0" w:firstRowFirstColumn="0" w:firstRowLastColumn="0" w:lastRowFirstColumn="0" w:lastRowLastColumn="0"/>
          <w:trHeight w:val="5420"/>
        </w:trPr>
        <w:tc>
          <w:tcPr>
            <w:cnfStyle w:val="001000000000" w:firstRow="0" w:lastRow="0" w:firstColumn="1" w:lastColumn="0" w:oddVBand="0" w:evenVBand="0" w:oddHBand="0" w:evenHBand="0" w:firstRowFirstColumn="0" w:firstRowLastColumn="0" w:lastRowFirstColumn="0" w:lastRowLastColumn="0"/>
            <w:tcW w:w="450" w:type="pct"/>
            <w:textDirection w:val="btLr"/>
            <w:hideMark/>
          </w:tcPr>
          <w:p w14:paraId="5BAEC08E" w14:textId="77777777" w:rsidR="000B57E6" w:rsidRPr="00F24DD7" w:rsidRDefault="000B57E6" w:rsidP="000B57E6">
            <w:pPr>
              <w:spacing w:before="0"/>
              <w:jc w:val="center"/>
              <w:rPr>
                <w:rFonts w:ascii="Barlow" w:eastAsia="Times New Roman" w:hAnsi="Barlow" w:cs="Times New Roman"/>
                <w:b w:val="0"/>
                <w:bCs w:val="0"/>
                <w:color w:val="FFFFFF"/>
                <w:szCs w:val="20"/>
              </w:rPr>
            </w:pPr>
            <w:r>
              <w:rPr>
                <w:rFonts w:ascii="Barlow" w:eastAsia="Times New Roman" w:hAnsi="Barlow" w:cs="Times New Roman"/>
                <w:szCs w:val="20"/>
              </w:rPr>
              <w:t>SOPORTE</w:t>
            </w:r>
          </w:p>
        </w:tc>
        <w:tc>
          <w:tcPr>
            <w:tcW w:w="4550" w:type="pct"/>
            <w:hideMark/>
          </w:tcPr>
          <w:p w14:paraId="5A1DE82B"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Gestión y resolución de Requerimientos de seguridad en modalidad 7x24</w:t>
            </w:r>
          </w:p>
          <w:p w14:paraId="486098A1"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Gestión y resolución de Incidencias de Seguridad en modalidad 7x24</w:t>
            </w:r>
          </w:p>
          <w:p w14:paraId="3CCC3E9E"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 xml:space="preserve"> Soporte Especializado en tecnologías de Seguridad (N1, N2 y N3)</w:t>
            </w:r>
          </w:p>
          <w:p w14:paraId="028AFCFB"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Implementación de actualizaciones firmware, parches y hotfix</w:t>
            </w:r>
          </w:p>
          <w:p w14:paraId="2917EAE6"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Atención técnica en Terreno ante reposición de hardware</w:t>
            </w:r>
          </w:p>
          <w:p w14:paraId="159B3880"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Escalamiento con el proveedor de hardware/software (soporte y RMA)</w:t>
            </w:r>
          </w:p>
          <w:p w14:paraId="7ED340CA"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Gestión de informes de falla post incidentes</w:t>
            </w:r>
          </w:p>
          <w:p w14:paraId="096991BA" w14:textId="77777777" w:rsidR="000B57E6" w:rsidRPr="0064740F"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920259">
              <w:t>Requerimientos</w:t>
            </w:r>
            <w:r w:rsidRPr="0064740F">
              <w:br/>
              <w:t xml:space="preserve">Gestión de Requerimientos estándar, sin cambio de infraestructura física ni lógica </w:t>
            </w:r>
            <w:r w:rsidRPr="0015002E">
              <w:t>7x24</w:t>
            </w:r>
          </w:p>
          <w:p w14:paraId="3208484A" w14:textId="77777777" w:rsidR="000B57E6" w:rsidRPr="0064740F"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920259">
              <w:t>Incidentes</w:t>
            </w:r>
            <w:r w:rsidRPr="0064740F">
              <w:br/>
              <w:t xml:space="preserve">Gestión y atención de incidentes 7x24 </w:t>
            </w:r>
            <w:r w:rsidRPr="0064740F">
              <w:br/>
              <w:t>(L-V: Después de las 18:00hrs servicio opera con TAD)</w:t>
            </w:r>
            <w:r w:rsidRPr="0064740F">
              <w:br/>
              <w:t>(S-D y festivo: Servicio opera con TAD)</w:t>
            </w:r>
          </w:p>
          <w:p w14:paraId="02CA0FCF" w14:textId="77777777" w:rsidR="000B57E6" w:rsidRPr="0015002E" w:rsidRDefault="000B57E6" w:rsidP="000B57E6">
            <w:pPr>
              <w:keepNext/>
              <w:spacing w:before="0"/>
              <w:jc w:val="left"/>
              <w:cnfStyle w:val="000000100000" w:firstRow="0" w:lastRow="0" w:firstColumn="0" w:lastColumn="0" w:oddVBand="0" w:evenVBand="0" w:oddHBand="1" w:evenHBand="0" w:firstRowFirstColumn="0" w:firstRowLastColumn="0" w:lastRowFirstColumn="0" w:lastRowLastColumn="0"/>
              <w:rPr>
                <w:rFonts w:ascii="Barlow" w:eastAsia="Times New Roman" w:hAnsi="Barlow" w:cs="Times New Roman"/>
                <w:sz w:val="22"/>
              </w:rPr>
            </w:pPr>
          </w:p>
        </w:tc>
      </w:tr>
    </w:tbl>
    <w:p w14:paraId="070E5225" w14:textId="77777777" w:rsidR="000B57E6" w:rsidRDefault="000B57E6" w:rsidP="000B57E6">
      <w:pPr>
        <w:rPr>
          <w:lang w:val="es-ES_tradnl" w:eastAsia="es-ES"/>
        </w:rPr>
      </w:pPr>
    </w:p>
    <w:p w14:paraId="4B720E16" w14:textId="77777777" w:rsidR="000B57E6" w:rsidRDefault="000B57E6" w:rsidP="000B57E6">
      <w:pPr>
        <w:pStyle w:val="Ttulo2"/>
      </w:pPr>
      <w:bookmarkStart w:id="54" w:name="_Toc134016943"/>
      <w:bookmarkStart w:id="55" w:name="_Toc154049322"/>
      <w:r>
        <w:lastRenderedPageBreak/>
        <w:t>Acuerdos de niveles de Servicio (SLA)</w:t>
      </w:r>
      <w:bookmarkEnd w:id="54"/>
      <w:bookmarkEnd w:id="55"/>
    </w:p>
    <w:p w14:paraId="7193481E" w14:textId="77777777" w:rsidR="000B57E6" w:rsidRDefault="000B57E6" w:rsidP="000B57E6">
      <w:bookmarkStart w:id="56" w:name="_Toc132727924"/>
      <w:r w:rsidRPr="00920259">
        <w:t>La sig</w:t>
      </w:r>
      <w:r>
        <w:t>uiente tabla muestra los distintos niveles de servicio basado en tipo de requerimiento y la criticidad.</w:t>
      </w:r>
      <w:bookmarkEnd w:id="56"/>
    </w:p>
    <w:p w14:paraId="3A4296D8" w14:textId="77777777" w:rsidR="000B57E6" w:rsidRDefault="000B57E6" w:rsidP="0099786B">
      <w:pPr>
        <w:pStyle w:val="Ttulo3"/>
      </w:pPr>
      <w:bookmarkStart w:id="57" w:name="_Toc134016944"/>
      <w:bookmarkStart w:id="58" w:name="_Toc154049323"/>
      <w:r>
        <w:t>Nivel de requerimiento de Seguridad Generales</w:t>
      </w:r>
      <w:bookmarkEnd w:id="57"/>
      <w:bookmarkEnd w:id="58"/>
    </w:p>
    <w:p w14:paraId="27A19E55" w14:textId="77777777" w:rsidR="000B57E6" w:rsidRDefault="000B57E6" w:rsidP="000B57E6">
      <w:pPr>
        <w:rPr>
          <w:lang w:val="es-ES_tradnl" w:eastAsia="es-ES"/>
        </w:rPr>
      </w:pPr>
      <w:r>
        <w:rPr>
          <w:lang w:val="es-ES_tradnl" w:eastAsia="es-ES"/>
        </w:rPr>
        <w:t>Gestión de requerimientos estándar, sin cambio de infraestructura física ni lógica 7x 24</w:t>
      </w:r>
    </w:p>
    <w:tbl>
      <w:tblPr>
        <w:tblStyle w:val="Tablaconcuadrcula4-nfasis6"/>
        <w:tblW w:w="9067" w:type="dxa"/>
        <w:tblLook w:val="04A0" w:firstRow="1" w:lastRow="0" w:firstColumn="1" w:lastColumn="0" w:noHBand="0" w:noVBand="1"/>
      </w:tblPr>
      <w:tblGrid>
        <w:gridCol w:w="1696"/>
        <w:gridCol w:w="1134"/>
        <w:gridCol w:w="1560"/>
        <w:gridCol w:w="1559"/>
        <w:gridCol w:w="3118"/>
      </w:tblGrid>
      <w:tr w:rsidR="000B57E6" w:rsidRPr="004D1150" w14:paraId="432524BD" w14:textId="77777777" w:rsidTr="003B3C61">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96" w:type="dxa"/>
          </w:tcPr>
          <w:p w14:paraId="7E43EFC0" w14:textId="77777777" w:rsidR="000B57E6" w:rsidRPr="006D7FC0" w:rsidRDefault="000B57E6" w:rsidP="000B57E6">
            <w:pPr>
              <w:spacing w:after="120"/>
              <w:jc w:val="center"/>
              <w:rPr>
                <w:b w:val="0"/>
                <w:noProof/>
                <w:color w:val="F2F2F2" w:themeColor="background1" w:themeShade="F2"/>
                <w:lang w:val="es-ES" w:eastAsia="es-ES"/>
              </w:rPr>
            </w:pPr>
            <w:r w:rsidRPr="006D7FC0">
              <w:rPr>
                <w:noProof/>
                <w:color w:val="F2F2F2" w:themeColor="background1" w:themeShade="F2"/>
                <w:lang w:val="es-ES" w:eastAsia="es-ES"/>
              </w:rPr>
              <w:t>Tipo de Servicio</w:t>
            </w:r>
          </w:p>
        </w:tc>
        <w:tc>
          <w:tcPr>
            <w:tcW w:w="1134" w:type="dxa"/>
          </w:tcPr>
          <w:p w14:paraId="0F51A6E4" w14:textId="77777777" w:rsidR="000B57E6" w:rsidRPr="006D7FC0"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b w:val="0"/>
                <w:noProof/>
                <w:color w:val="F2F2F2" w:themeColor="background1" w:themeShade="F2"/>
                <w:lang w:val="es-ES" w:eastAsia="es-ES"/>
              </w:rPr>
            </w:pPr>
            <w:r w:rsidRPr="006D7FC0">
              <w:rPr>
                <w:noProof/>
                <w:color w:val="F2F2F2" w:themeColor="background1" w:themeShade="F2"/>
                <w:lang w:val="es-ES" w:eastAsia="es-ES"/>
              </w:rPr>
              <w:t>Horario Atención</w:t>
            </w:r>
          </w:p>
        </w:tc>
        <w:tc>
          <w:tcPr>
            <w:tcW w:w="1560" w:type="dxa"/>
          </w:tcPr>
          <w:p w14:paraId="4A7C4255" w14:textId="77777777" w:rsidR="000B57E6" w:rsidRPr="006D7FC0"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noProof/>
                <w:color w:val="F2F2F2" w:themeColor="background1" w:themeShade="F2"/>
                <w:lang w:val="es-ES" w:eastAsia="es-ES"/>
              </w:rPr>
            </w:pPr>
            <w:r>
              <w:rPr>
                <w:noProof/>
                <w:color w:val="F2F2F2" w:themeColor="background1" w:themeShade="F2"/>
                <w:lang w:val="es-ES" w:eastAsia="es-ES"/>
              </w:rPr>
              <w:t>Tiempo de Atención</w:t>
            </w:r>
          </w:p>
        </w:tc>
        <w:tc>
          <w:tcPr>
            <w:tcW w:w="1559" w:type="dxa"/>
          </w:tcPr>
          <w:p w14:paraId="1C0997FD" w14:textId="77777777" w:rsidR="000B57E6" w:rsidRPr="006D7FC0"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b w:val="0"/>
                <w:noProof/>
                <w:color w:val="F2F2F2" w:themeColor="background1" w:themeShade="F2"/>
                <w:lang w:val="es-ES" w:eastAsia="es-ES"/>
              </w:rPr>
            </w:pPr>
            <w:r w:rsidRPr="006D7FC0">
              <w:rPr>
                <w:noProof/>
                <w:color w:val="F2F2F2" w:themeColor="background1" w:themeShade="F2"/>
                <w:lang w:val="es-ES" w:eastAsia="es-ES"/>
              </w:rPr>
              <w:t>Tiempo Max. de Notificación</w:t>
            </w:r>
          </w:p>
        </w:tc>
        <w:tc>
          <w:tcPr>
            <w:tcW w:w="3118" w:type="dxa"/>
          </w:tcPr>
          <w:p w14:paraId="371887F9" w14:textId="77777777" w:rsidR="000B57E6" w:rsidRPr="006D7FC0"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b w:val="0"/>
                <w:noProof/>
                <w:color w:val="F2F2F2" w:themeColor="background1" w:themeShade="F2"/>
                <w:lang w:val="es-ES" w:eastAsia="es-ES"/>
              </w:rPr>
            </w:pPr>
            <w:r w:rsidRPr="006D7FC0">
              <w:rPr>
                <w:noProof/>
                <w:color w:val="F2F2F2" w:themeColor="background1" w:themeShade="F2"/>
                <w:lang w:val="es-ES" w:eastAsia="es-ES"/>
              </w:rPr>
              <w:t>Tiempo Máx. de Resolución</w:t>
            </w:r>
          </w:p>
        </w:tc>
      </w:tr>
      <w:tr w:rsidR="000B57E6" w:rsidRPr="004D1150" w14:paraId="33C616F8" w14:textId="77777777" w:rsidTr="003B3C61">
        <w:trPr>
          <w:cnfStyle w:val="000000100000" w:firstRow="0" w:lastRow="0" w:firstColumn="0" w:lastColumn="0" w:oddVBand="0" w:evenVBand="0" w:oddHBand="1"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1696" w:type="dxa"/>
          </w:tcPr>
          <w:p w14:paraId="02FF32DE" w14:textId="77777777" w:rsidR="000B57E6" w:rsidRPr="0018775C" w:rsidRDefault="000B57E6" w:rsidP="000B57E6">
            <w:pPr>
              <w:jc w:val="center"/>
              <w:rPr>
                <w:bCs w:val="0"/>
              </w:rPr>
            </w:pPr>
            <w:r w:rsidRPr="0018775C">
              <w:t>Requerimiento Estándar</w:t>
            </w:r>
          </w:p>
        </w:tc>
        <w:tc>
          <w:tcPr>
            <w:tcW w:w="1134" w:type="dxa"/>
          </w:tcPr>
          <w:p w14:paraId="134F17B6" w14:textId="77777777" w:rsidR="000B57E6" w:rsidRPr="0018775C" w:rsidRDefault="000B57E6" w:rsidP="000B57E6">
            <w:pPr>
              <w:jc w:val="center"/>
              <w:cnfStyle w:val="000000100000" w:firstRow="0" w:lastRow="0" w:firstColumn="0" w:lastColumn="0" w:oddVBand="0" w:evenVBand="0" w:oddHBand="1" w:evenHBand="0" w:firstRowFirstColumn="0" w:firstRowLastColumn="0" w:lastRowFirstColumn="0" w:lastRowLastColumn="0"/>
              <w:rPr>
                <w:bCs/>
              </w:rPr>
            </w:pPr>
            <w:r>
              <w:t>24 x 7</w:t>
            </w:r>
          </w:p>
        </w:tc>
        <w:tc>
          <w:tcPr>
            <w:tcW w:w="1560" w:type="dxa"/>
          </w:tcPr>
          <w:p w14:paraId="5C4D6946" w14:textId="77777777" w:rsidR="000B57E6" w:rsidRPr="0018775C" w:rsidRDefault="000B57E6" w:rsidP="000B57E6">
            <w:pPr>
              <w:cnfStyle w:val="000000100000" w:firstRow="0" w:lastRow="0" w:firstColumn="0" w:lastColumn="0" w:oddVBand="0" w:evenVBand="0" w:oddHBand="1" w:evenHBand="0" w:firstRowFirstColumn="0" w:firstRowLastColumn="0" w:lastRowFirstColumn="0" w:lastRowLastColumn="0"/>
            </w:pPr>
            <w:r>
              <w:t>&lt; 20 Minutos</w:t>
            </w:r>
          </w:p>
        </w:tc>
        <w:tc>
          <w:tcPr>
            <w:tcW w:w="1559" w:type="dxa"/>
          </w:tcPr>
          <w:p w14:paraId="20CC9034" w14:textId="77777777" w:rsidR="000B57E6" w:rsidRPr="0018775C" w:rsidRDefault="000B57E6" w:rsidP="007F6610">
            <w:pPr>
              <w:jc w:val="left"/>
              <w:cnfStyle w:val="000000100000" w:firstRow="0" w:lastRow="0" w:firstColumn="0" w:lastColumn="0" w:oddVBand="0" w:evenVBand="0" w:oddHBand="1" w:evenHBand="0" w:firstRowFirstColumn="0" w:firstRowLastColumn="0" w:lastRowFirstColumn="0" w:lastRowLastColumn="0"/>
              <w:rPr>
                <w:bCs/>
              </w:rPr>
            </w:pPr>
            <w:r w:rsidRPr="0018775C">
              <w:t>Estado en Curso 45 minutos</w:t>
            </w:r>
          </w:p>
        </w:tc>
        <w:tc>
          <w:tcPr>
            <w:tcW w:w="3118" w:type="dxa"/>
          </w:tcPr>
          <w:p w14:paraId="62C4D256" w14:textId="77777777" w:rsidR="000B57E6" w:rsidRPr="0018775C" w:rsidRDefault="000B57E6" w:rsidP="007F6610">
            <w:pPr>
              <w:jc w:val="left"/>
              <w:cnfStyle w:val="000000100000" w:firstRow="0" w:lastRow="0" w:firstColumn="0" w:lastColumn="0" w:oddVBand="0" w:evenVBand="0" w:oddHBand="1" w:evenHBand="0" w:firstRowFirstColumn="0" w:firstRowLastColumn="0" w:lastRowFirstColumn="0" w:lastRowLastColumn="0"/>
              <w:rPr>
                <w:bCs/>
              </w:rPr>
            </w:pPr>
            <w:r w:rsidRPr="0018775C">
              <w:t>8 horas promedio – solo días hábiles</w:t>
            </w:r>
          </w:p>
        </w:tc>
      </w:tr>
      <w:tr w:rsidR="000B57E6" w:rsidRPr="004D1150" w14:paraId="7702EA30" w14:textId="77777777" w:rsidTr="007F6610">
        <w:trPr>
          <w:trHeight w:val="1042"/>
        </w:trPr>
        <w:tc>
          <w:tcPr>
            <w:cnfStyle w:val="001000000000" w:firstRow="0" w:lastRow="0" w:firstColumn="1" w:lastColumn="0" w:oddVBand="0" w:evenVBand="0" w:oddHBand="0" w:evenHBand="0" w:firstRowFirstColumn="0" w:firstRowLastColumn="0" w:lastRowFirstColumn="0" w:lastRowLastColumn="0"/>
            <w:tcW w:w="1696" w:type="dxa"/>
          </w:tcPr>
          <w:p w14:paraId="516BE6E2" w14:textId="77777777" w:rsidR="000B57E6" w:rsidRPr="0018775C" w:rsidRDefault="000B57E6" w:rsidP="000B57E6">
            <w:pPr>
              <w:jc w:val="center"/>
              <w:rPr>
                <w:bCs w:val="0"/>
              </w:rPr>
            </w:pPr>
            <w:r w:rsidRPr="0018775C">
              <w:t>Requerimiento no Estándar</w:t>
            </w:r>
          </w:p>
        </w:tc>
        <w:tc>
          <w:tcPr>
            <w:tcW w:w="1134" w:type="dxa"/>
          </w:tcPr>
          <w:p w14:paraId="33854E2F" w14:textId="77777777" w:rsidR="000B57E6" w:rsidRPr="0018775C" w:rsidRDefault="000B57E6" w:rsidP="000B57E6">
            <w:pPr>
              <w:jc w:val="center"/>
              <w:cnfStyle w:val="000000000000" w:firstRow="0" w:lastRow="0" w:firstColumn="0" w:lastColumn="0" w:oddVBand="0" w:evenVBand="0" w:oddHBand="0" w:evenHBand="0" w:firstRowFirstColumn="0" w:firstRowLastColumn="0" w:lastRowFirstColumn="0" w:lastRowLastColumn="0"/>
              <w:rPr>
                <w:bCs/>
              </w:rPr>
            </w:pPr>
            <w:r>
              <w:t>24 x 7</w:t>
            </w:r>
          </w:p>
        </w:tc>
        <w:tc>
          <w:tcPr>
            <w:tcW w:w="1560" w:type="dxa"/>
          </w:tcPr>
          <w:p w14:paraId="1C153200" w14:textId="77777777" w:rsidR="000B57E6" w:rsidRPr="0018775C" w:rsidRDefault="000B57E6" w:rsidP="000B57E6">
            <w:pPr>
              <w:cnfStyle w:val="000000000000" w:firstRow="0" w:lastRow="0" w:firstColumn="0" w:lastColumn="0" w:oddVBand="0" w:evenVBand="0" w:oddHBand="0" w:evenHBand="0" w:firstRowFirstColumn="0" w:firstRowLastColumn="0" w:lastRowFirstColumn="0" w:lastRowLastColumn="0"/>
            </w:pPr>
            <w:r>
              <w:t>&lt; 20 Minutos</w:t>
            </w:r>
          </w:p>
        </w:tc>
        <w:tc>
          <w:tcPr>
            <w:tcW w:w="1559" w:type="dxa"/>
          </w:tcPr>
          <w:p w14:paraId="742BE411" w14:textId="77777777" w:rsidR="000B57E6" w:rsidRPr="0018775C" w:rsidRDefault="000B57E6" w:rsidP="007F6610">
            <w:pPr>
              <w:jc w:val="left"/>
              <w:cnfStyle w:val="000000000000" w:firstRow="0" w:lastRow="0" w:firstColumn="0" w:lastColumn="0" w:oddVBand="0" w:evenVBand="0" w:oddHBand="0" w:evenHBand="0" w:firstRowFirstColumn="0" w:firstRowLastColumn="0" w:lastRowFirstColumn="0" w:lastRowLastColumn="0"/>
              <w:rPr>
                <w:bCs/>
              </w:rPr>
            </w:pPr>
            <w:r w:rsidRPr="0018775C">
              <w:t>Estado en Curso 45 minutos</w:t>
            </w:r>
          </w:p>
        </w:tc>
        <w:tc>
          <w:tcPr>
            <w:tcW w:w="3118" w:type="dxa"/>
          </w:tcPr>
          <w:p w14:paraId="52D9579C" w14:textId="77777777" w:rsidR="000B57E6" w:rsidRPr="0018775C" w:rsidRDefault="000B57E6" w:rsidP="007F6610">
            <w:pPr>
              <w:keepNext/>
              <w:jc w:val="left"/>
              <w:cnfStyle w:val="000000000000" w:firstRow="0" w:lastRow="0" w:firstColumn="0" w:lastColumn="0" w:oddVBand="0" w:evenVBand="0" w:oddHBand="0" w:evenHBand="0" w:firstRowFirstColumn="0" w:firstRowLastColumn="0" w:lastRowFirstColumn="0" w:lastRowLastColumn="0"/>
              <w:rPr>
                <w:bCs/>
              </w:rPr>
            </w:pPr>
            <w:r w:rsidRPr="0018775C">
              <w:t>Todo lo que no se encuentra definido como requerimiento estándar. Sujeto a plan de trabajo y control de cambio. Solo días hábiles</w:t>
            </w:r>
          </w:p>
        </w:tc>
      </w:tr>
    </w:tbl>
    <w:p w14:paraId="45DF3091" w14:textId="77777777" w:rsidR="000B57E6" w:rsidRDefault="000B57E6" w:rsidP="003E34BD">
      <w:pPr>
        <w:pStyle w:val="Descripcin"/>
      </w:pPr>
      <w:bookmarkStart w:id="59" w:name="_Toc28898861"/>
      <w:bookmarkStart w:id="60" w:name="_Toc33109295"/>
      <w:r w:rsidRPr="00776EFC">
        <w:t xml:space="preserve">Tabla </w:t>
      </w:r>
      <w:r w:rsidRPr="00776EFC">
        <w:fldChar w:fldCharType="begin"/>
      </w:r>
      <w:r w:rsidRPr="00776EFC">
        <w:instrText xml:space="preserve"> SEQ Tabla \* ARABIC </w:instrText>
      </w:r>
      <w:r w:rsidRPr="00776EFC">
        <w:fldChar w:fldCharType="separate"/>
      </w:r>
      <w:r>
        <w:rPr>
          <w:noProof/>
        </w:rPr>
        <w:t>1</w:t>
      </w:r>
      <w:r w:rsidRPr="00776EFC">
        <w:fldChar w:fldCharType="end"/>
      </w:r>
      <w:r w:rsidRPr="00776EFC">
        <w:t xml:space="preserve"> Nivel de Requerimie</w:t>
      </w:r>
      <w:r w:rsidRPr="00CF31F9">
        <w:rPr>
          <w:sz w:val="14"/>
          <w:szCs w:val="16"/>
        </w:rPr>
        <w:t>nt</w:t>
      </w:r>
      <w:r w:rsidRPr="00776EFC">
        <w:t>os de Seguridad</w:t>
      </w:r>
      <w:bookmarkEnd w:id="59"/>
      <w:bookmarkEnd w:id="60"/>
    </w:p>
    <w:p w14:paraId="1E5711B4" w14:textId="77777777" w:rsidR="000B57E6" w:rsidRDefault="000B57E6" w:rsidP="000B57E6">
      <w:pPr>
        <w:spacing w:before="0"/>
        <w:jc w:val="left"/>
        <w:rPr>
          <w:rFonts w:ascii="Barlow" w:hAnsi="Barlow"/>
          <w:iCs/>
          <w:color w:val="10068F" w:themeColor="text1"/>
          <w:szCs w:val="18"/>
          <w:lang w:val="es-ES_tradnl" w:eastAsia="es-ES"/>
        </w:rPr>
      </w:pPr>
      <w:r>
        <w:br w:type="page"/>
      </w:r>
    </w:p>
    <w:p w14:paraId="0D4EF6DE" w14:textId="77777777" w:rsidR="000B57E6" w:rsidRDefault="000B57E6" w:rsidP="003E34BD">
      <w:pPr>
        <w:pStyle w:val="Descripcin"/>
      </w:pPr>
    </w:p>
    <w:tbl>
      <w:tblPr>
        <w:tblStyle w:val="Tablaconcuadrcula4-nfasis6"/>
        <w:tblW w:w="5000" w:type="pct"/>
        <w:tblLook w:val="04A0" w:firstRow="1" w:lastRow="0" w:firstColumn="1" w:lastColumn="0" w:noHBand="0" w:noVBand="1"/>
      </w:tblPr>
      <w:tblGrid>
        <w:gridCol w:w="494"/>
        <w:gridCol w:w="2534"/>
        <w:gridCol w:w="1294"/>
        <w:gridCol w:w="4506"/>
      </w:tblGrid>
      <w:tr w:rsidR="000B57E6" w14:paraId="7CD5D451" w14:textId="77777777" w:rsidTr="003B3C61">
        <w:trPr>
          <w:cnfStyle w:val="100000000000" w:firstRow="1" w:lastRow="0" w:firstColumn="0" w:lastColumn="0" w:oddVBand="0" w:evenVBand="0" w:oddHBand="0"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277" w:type="pct"/>
            <w:hideMark/>
          </w:tcPr>
          <w:p w14:paraId="29615946" w14:textId="77777777" w:rsidR="000B57E6" w:rsidRPr="006C0890" w:rsidRDefault="000B57E6" w:rsidP="000B57E6">
            <w:pPr>
              <w:spacing w:before="0"/>
              <w:jc w:val="center"/>
              <w:rPr>
                <w:rFonts w:ascii="Calibri" w:hAnsi="Calibri"/>
                <w:color w:val="FFFFFF" w:themeColor="background2"/>
              </w:rPr>
            </w:pPr>
          </w:p>
        </w:tc>
        <w:tc>
          <w:tcPr>
            <w:tcW w:w="1441" w:type="pct"/>
            <w:hideMark/>
          </w:tcPr>
          <w:p w14:paraId="16AA95DE" w14:textId="77777777" w:rsidR="000B57E6" w:rsidRPr="006D7FC0"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2"/>
                <w:sz w:val="22"/>
                <w:szCs w:val="24"/>
              </w:rPr>
            </w:pPr>
            <w:r w:rsidRPr="006D7FC0">
              <w:rPr>
                <w:color w:val="FFFFFF" w:themeColor="background2"/>
                <w:sz w:val="22"/>
                <w:szCs w:val="24"/>
              </w:rPr>
              <w:t>Actividades</w:t>
            </w:r>
          </w:p>
        </w:tc>
        <w:tc>
          <w:tcPr>
            <w:tcW w:w="725" w:type="pct"/>
            <w:hideMark/>
          </w:tcPr>
          <w:p w14:paraId="29442B69" w14:textId="77777777" w:rsidR="000B57E6" w:rsidRPr="006D7FC0"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2"/>
                <w:sz w:val="22"/>
                <w:szCs w:val="24"/>
              </w:rPr>
            </w:pPr>
            <w:r w:rsidRPr="006D7FC0">
              <w:rPr>
                <w:color w:val="FFFFFF" w:themeColor="background2"/>
                <w:sz w:val="22"/>
                <w:szCs w:val="24"/>
              </w:rPr>
              <w:t>Tiempo Resolución Hrs.</w:t>
            </w:r>
          </w:p>
        </w:tc>
        <w:tc>
          <w:tcPr>
            <w:tcW w:w="2557" w:type="pct"/>
            <w:hideMark/>
          </w:tcPr>
          <w:p w14:paraId="374212BE" w14:textId="77777777" w:rsidR="000B57E6" w:rsidRPr="006D7FC0"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2"/>
                <w:sz w:val="22"/>
                <w:szCs w:val="24"/>
              </w:rPr>
            </w:pPr>
            <w:r w:rsidRPr="006D7FC0">
              <w:rPr>
                <w:color w:val="FFFFFF" w:themeColor="background2"/>
                <w:sz w:val="22"/>
                <w:szCs w:val="24"/>
              </w:rPr>
              <w:t>Alcance</w:t>
            </w:r>
          </w:p>
        </w:tc>
      </w:tr>
      <w:tr w:rsidR="000B57E6" w14:paraId="7B37EE44" w14:textId="77777777" w:rsidTr="003B3C61">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277" w:type="pct"/>
            <w:vMerge w:val="restart"/>
            <w:textDirection w:val="btLr"/>
            <w:hideMark/>
          </w:tcPr>
          <w:p w14:paraId="323F2AB4" w14:textId="77777777" w:rsidR="000B57E6" w:rsidRPr="00FC607D" w:rsidRDefault="000B57E6" w:rsidP="000B57E6">
            <w:pPr>
              <w:spacing w:before="0"/>
              <w:jc w:val="center"/>
              <w:rPr>
                <w:b w:val="0"/>
                <w:bCs w:val="0"/>
              </w:rPr>
            </w:pPr>
            <w:r w:rsidRPr="00E30D6C">
              <w:rPr>
                <w:sz w:val="22"/>
                <w:szCs w:val="24"/>
              </w:rPr>
              <w:t>FIREWALL</w:t>
            </w:r>
          </w:p>
        </w:tc>
        <w:tc>
          <w:tcPr>
            <w:tcW w:w="1441" w:type="pct"/>
            <w:hideMark/>
          </w:tcPr>
          <w:p w14:paraId="3C55F7DC" w14:textId="77777777" w:rsidR="000B57E6" w:rsidRPr="006D7FC0"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rPr>
            </w:pPr>
            <w:r w:rsidRPr="006D7FC0">
              <w:rPr>
                <w:b/>
                <w:bCs/>
              </w:rPr>
              <w:t>Solicitud de Informe de servicio</w:t>
            </w:r>
          </w:p>
        </w:tc>
        <w:tc>
          <w:tcPr>
            <w:tcW w:w="725" w:type="pct"/>
            <w:hideMark/>
          </w:tcPr>
          <w:p w14:paraId="49127CCD"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8</w:t>
            </w:r>
          </w:p>
        </w:tc>
        <w:tc>
          <w:tcPr>
            <w:tcW w:w="2557" w:type="pct"/>
            <w:hideMark/>
          </w:tcPr>
          <w:p w14:paraId="654AA20E"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Se entregará un informe mensual de los Incidentes, Requerimientos y Mejoras continúas gatilladas por gestión de problemas o tareas de administración de la plataforma, sumando un reporte de salud del dispositivo. (mes)</w:t>
            </w:r>
          </w:p>
        </w:tc>
      </w:tr>
      <w:tr w:rsidR="000B57E6" w14:paraId="3DAD15BA" w14:textId="77777777" w:rsidTr="003B3C61">
        <w:trPr>
          <w:trHeight w:val="320"/>
        </w:trPr>
        <w:tc>
          <w:tcPr>
            <w:cnfStyle w:val="001000000000" w:firstRow="0" w:lastRow="0" w:firstColumn="1" w:lastColumn="0" w:oddVBand="0" w:evenVBand="0" w:oddHBand="0" w:evenHBand="0" w:firstRowFirstColumn="0" w:firstRowLastColumn="0" w:lastRowFirstColumn="0" w:lastRowLastColumn="0"/>
            <w:tcW w:w="277" w:type="pct"/>
            <w:vMerge/>
            <w:hideMark/>
          </w:tcPr>
          <w:p w14:paraId="2BBC9839" w14:textId="77777777" w:rsidR="000B57E6" w:rsidRDefault="000B57E6" w:rsidP="000B57E6">
            <w:pPr>
              <w:spacing w:before="0"/>
              <w:jc w:val="center"/>
              <w:rPr>
                <w:rFonts w:ascii="Calibri" w:hAnsi="Calibri"/>
                <w:b w:val="0"/>
                <w:bCs w:val="0"/>
                <w:sz w:val="22"/>
              </w:rPr>
            </w:pPr>
          </w:p>
        </w:tc>
        <w:tc>
          <w:tcPr>
            <w:tcW w:w="1441" w:type="pct"/>
            <w:hideMark/>
          </w:tcPr>
          <w:p w14:paraId="7D287D5F" w14:textId="77777777" w:rsidR="000B57E6" w:rsidRPr="006D7FC0"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rPr>
            </w:pPr>
            <w:r w:rsidRPr="006D7FC0">
              <w:rPr>
                <w:b/>
                <w:bCs/>
              </w:rPr>
              <w:t>Creación de cuentas de lectura nuevas</w:t>
            </w:r>
          </w:p>
        </w:tc>
        <w:tc>
          <w:tcPr>
            <w:tcW w:w="725" w:type="pct"/>
            <w:hideMark/>
          </w:tcPr>
          <w:p w14:paraId="155EAE55"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2</w:t>
            </w:r>
          </w:p>
        </w:tc>
        <w:tc>
          <w:tcPr>
            <w:tcW w:w="2557" w:type="pct"/>
            <w:hideMark/>
          </w:tcPr>
          <w:p w14:paraId="6C52C06D"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Crear una cuenta de lectura en Firewall. (diario)</w:t>
            </w:r>
          </w:p>
        </w:tc>
      </w:tr>
      <w:tr w:rsidR="000B57E6" w14:paraId="35CD1B9F" w14:textId="77777777" w:rsidTr="003B3C6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77" w:type="pct"/>
            <w:vMerge/>
            <w:hideMark/>
          </w:tcPr>
          <w:p w14:paraId="34274B6D" w14:textId="77777777" w:rsidR="000B57E6" w:rsidRDefault="000B57E6" w:rsidP="000B57E6">
            <w:pPr>
              <w:spacing w:before="0"/>
              <w:jc w:val="center"/>
              <w:rPr>
                <w:rFonts w:ascii="Calibri" w:hAnsi="Calibri"/>
                <w:b w:val="0"/>
                <w:bCs w:val="0"/>
                <w:sz w:val="22"/>
              </w:rPr>
            </w:pPr>
          </w:p>
        </w:tc>
        <w:tc>
          <w:tcPr>
            <w:tcW w:w="1441" w:type="pct"/>
            <w:hideMark/>
          </w:tcPr>
          <w:p w14:paraId="628559AE" w14:textId="77777777" w:rsidR="000B57E6" w:rsidRPr="006D7FC0"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rPr>
            </w:pPr>
            <w:r w:rsidRPr="006D7FC0">
              <w:rPr>
                <w:b/>
                <w:bCs/>
              </w:rPr>
              <w:t>Modificación de Passwords en cuentas existentes.</w:t>
            </w:r>
          </w:p>
        </w:tc>
        <w:tc>
          <w:tcPr>
            <w:tcW w:w="725" w:type="pct"/>
            <w:hideMark/>
          </w:tcPr>
          <w:p w14:paraId="30CE542F"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2</w:t>
            </w:r>
          </w:p>
        </w:tc>
        <w:tc>
          <w:tcPr>
            <w:tcW w:w="2557" w:type="pct"/>
            <w:hideMark/>
          </w:tcPr>
          <w:p w14:paraId="76805F18"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Modificar, resetear una password asociada a una cuenta de lectura del Firewall. (diario)</w:t>
            </w:r>
          </w:p>
        </w:tc>
      </w:tr>
      <w:tr w:rsidR="000B57E6" w14:paraId="182FEA3C" w14:textId="77777777" w:rsidTr="003B3C61">
        <w:trPr>
          <w:trHeight w:val="464"/>
        </w:trPr>
        <w:tc>
          <w:tcPr>
            <w:cnfStyle w:val="001000000000" w:firstRow="0" w:lastRow="0" w:firstColumn="1" w:lastColumn="0" w:oddVBand="0" w:evenVBand="0" w:oddHBand="0" w:evenHBand="0" w:firstRowFirstColumn="0" w:firstRowLastColumn="0" w:lastRowFirstColumn="0" w:lastRowLastColumn="0"/>
            <w:tcW w:w="277" w:type="pct"/>
            <w:vMerge/>
            <w:hideMark/>
          </w:tcPr>
          <w:p w14:paraId="18A97F00" w14:textId="77777777" w:rsidR="000B57E6" w:rsidRDefault="000B57E6" w:rsidP="000B57E6">
            <w:pPr>
              <w:spacing w:before="0"/>
              <w:jc w:val="center"/>
              <w:rPr>
                <w:rFonts w:ascii="Calibri" w:hAnsi="Calibri"/>
                <w:b w:val="0"/>
                <w:bCs w:val="0"/>
                <w:sz w:val="22"/>
              </w:rPr>
            </w:pPr>
          </w:p>
        </w:tc>
        <w:tc>
          <w:tcPr>
            <w:tcW w:w="1441" w:type="pct"/>
            <w:hideMark/>
          </w:tcPr>
          <w:p w14:paraId="3979ED7B" w14:textId="77777777" w:rsidR="000B57E6" w:rsidRPr="006D7FC0"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rPr>
            </w:pPr>
            <w:r w:rsidRPr="006D7FC0">
              <w:rPr>
                <w:b/>
                <w:bCs/>
              </w:rPr>
              <w:t>Inhabilitación temporal/permanente de cuentas existentes</w:t>
            </w:r>
          </w:p>
        </w:tc>
        <w:tc>
          <w:tcPr>
            <w:tcW w:w="725" w:type="pct"/>
            <w:hideMark/>
          </w:tcPr>
          <w:p w14:paraId="1598504B"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2</w:t>
            </w:r>
          </w:p>
        </w:tc>
        <w:tc>
          <w:tcPr>
            <w:tcW w:w="2557" w:type="pct"/>
            <w:hideMark/>
          </w:tcPr>
          <w:p w14:paraId="0F4D011A"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Deshabilitar cuenta de lectura o de otro privilegio en Firewall, de modo temporal o permanente. (diario)</w:t>
            </w:r>
          </w:p>
        </w:tc>
      </w:tr>
      <w:tr w:rsidR="000B57E6" w14:paraId="702C673B" w14:textId="77777777" w:rsidTr="003B3C61">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277" w:type="pct"/>
            <w:vMerge/>
            <w:hideMark/>
          </w:tcPr>
          <w:p w14:paraId="0139C496" w14:textId="77777777" w:rsidR="000B57E6" w:rsidRDefault="000B57E6" w:rsidP="000B57E6">
            <w:pPr>
              <w:spacing w:before="0"/>
              <w:jc w:val="center"/>
              <w:rPr>
                <w:rFonts w:ascii="Calibri" w:hAnsi="Calibri"/>
                <w:b w:val="0"/>
                <w:bCs w:val="0"/>
                <w:sz w:val="22"/>
              </w:rPr>
            </w:pPr>
          </w:p>
        </w:tc>
        <w:tc>
          <w:tcPr>
            <w:tcW w:w="1441" w:type="pct"/>
            <w:hideMark/>
          </w:tcPr>
          <w:p w14:paraId="2037583B" w14:textId="77777777" w:rsidR="000B57E6" w:rsidRPr="006D7FC0"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rPr>
            </w:pPr>
            <w:r w:rsidRPr="006D7FC0">
              <w:rPr>
                <w:b/>
                <w:bCs/>
              </w:rPr>
              <w:t>Creación de lista para ser agregada a Profile</w:t>
            </w:r>
          </w:p>
        </w:tc>
        <w:tc>
          <w:tcPr>
            <w:tcW w:w="725" w:type="pct"/>
            <w:hideMark/>
          </w:tcPr>
          <w:p w14:paraId="06408995"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4</w:t>
            </w:r>
          </w:p>
        </w:tc>
        <w:tc>
          <w:tcPr>
            <w:tcW w:w="2557" w:type="pct"/>
            <w:hideMark/>
          </w:tcPr>
          <w:p w14:paraId="74EAD64E"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Creación de una lista de Ips, Urls, Usuarios, Servicios, etc, denegando o permitiendo acceso, asociado a un Perfil de un módulo de seguridad. URL Filtering, APP ID, USER ID, Global Protect, otros. Sobre 10 registro implica CRQ (requerimiento programado) (diario)</w:t>
            </w:r>
          </w:p>
        </w:tc>
      </w:tr>
      <w:tr w:rsidR="000B57E6" w14:paraId="65684D29" w14:textId="77777777" w:rsidTr="003B3C61">
        <w:trPr>
          <w:trHeight w:val="640"/>
        </w:trPr>
        <w:tc>
          <w:tcPr>
            <w:cnfStyle w:val="001000000000" w:firstRow="0" w:lastRow="0" w:firstColumn="1" w:lastColumn="0" w:oddVBand="0" w:evenVBand="0" w:oddHBand="0" w:evenHBand="0" w:firstRowFirstColumn="0" w:firstRowLastColumn="0" w:lastRowFirstColumn="0" w:lastRowLastColumn="0"/>
            <w:tcW w:w="277" w:type="pct"/>
            <w:vMerge/>
            <w:hideMark/>
          </w:tcPr>
          <w:p w14:paraId="72813273" w14:textId="77777777" w:rsidR="000B57E6" w:rsidRDefault="000B57E6" w:rsidP="000B57E6">
            <w:pPr>
              <w:spacing w:before="0"/>
              <w:jc w:val="center"/>
              <w:rPr>
                <w:rFonts w:ascii="Calibri" w:hAnsi="Calibri"/>
                <w:b w:val="0"/>
                <w:bCs w:val="0"/>
                <w:sz w:val="22"/>
              </w:rPr>
            </w:pPr>
          </w:p>
        </w:tc>
        <w:tc>
          <w:tcPr>
            <w:tcW w:w="1441" w:type="pct"/>
            <w:hideMark/>
          </w:tcPr>
          <w:p w14:paraId="617954E5" w14:textId="77777777" w:rsidR="000B57E6" w:rsidRPr="006D7FC0"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rPr>
            </w:pPr>
            <w:r w:rsidRPr="006D7FC0">
              <w:rPr>
                <w:b/>
                <w:bCs/>
              </w:rPr>
              <w:t>Configuraciones para conectar o modificar conectividad con SIEM</w:t>
            </w:r>
          </w:p>
        </w:tc>
        <w:tc>
          <w:tcPr>
            <w:tcW w:w="725" w:type="pct"/>
            <w:hideMark/>
          </w:tcPr>
          <w:p w14:paraId="06BABD6C"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4</w:t>
            </w:r>
          </w:p>
        </w:tc>
        <w:tc>
          <w:tcPr>
            <w:tcW w:w="2557" w:type="pct"/>
            <w:hideMark/>
          </w:tcPr>
          <w:p w14:paraId="45017EBF"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Configurar Firewall para que envíe logs a un Host Destino. (diario)</w:t>
            </w:r>
          </w:p>
        </w:tc>
      </w:tr>
      <w:tr w:rsidR="000B57E6" w14:paraId="094C1C58" w14:textId="77777777" w:rsidTr="003B3C6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77" w:type="pct"/>
            <w:vMerge/>
            <w:hideMark/>
          </w:tcPr>
          <w:p w14:paraId="6D650DAF" w14:textId="77777777" w:rsidR="000B57E6" w:rsidRDefault="000B57E6" w:rsidP="000B57E6">
            <w:pPr>
              <w:spacing w:before="0"/>
              <w:jc w:val="center"/>
              <w:rPr>
                <w:rFonts w:ascii="Calibri" w:hAnsi="Calibri"/>
                <w:b w:val="0"/>
                <w:bCs w:val="0"/>
                <w:sz w:val="22"/>
              </w:rPr>
            </w:pPr>
          </w:p>
        </w:tc>
        <w:tc>
          <w:tcPr>
            <w:tcW w:w="1441" w:type="pct"/>
            <w:hideMark/>
          </w:tcPr>
          <w:p w14:paraId="58CAF313" w14:textId="77777777" w:rsidR="000B57E6" w:rsidRPr="006D7FC0"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rPr>
            </w:pPr>
            <w:r w:rsidRPr="006D7FC0">
              <w:rPr>
                <w:b/>
                <w:bCs/>
              </w:rPr>
              <w:t>Backup de Configuraciones</w:t>
            </w:r>
          </w:p>
        </w:tc>
        <w:tc>
          <w:tcPr>
            <w:tcW w:w="725" w:type="pct"/>
            <w:hideMark/>
          </w:tcPr>
          <w:p w14:paraId="7CDC0D85"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4</w:t>
            </w:r>
          </w:p>
        </w:tc>
        <w:tc>
          <w:tcPr>
            <w:tcW w:w="2557" w:type="pct"/>
            <w:hideMark/>
          </w:tcPr>
          <w:p w14:paraId="20FF9D8E"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Realizar un respaldo de configuraciones bajo demanda. (diario)</w:t>
            </w:r>
          </w:p>
        </w:tc>
      </w:tr>
      <w:tr w:rsidR="000B57E6" w14:paraId="40042581" w14:textId="77777777" w:rsidTr="003B3C61">
        <w:trPr>
          <w:trHeight w:val="960"/>
        </w:trPr>
        <w:tc>
          <w:tcPr>
            <w:cnfStyle w:val="001000000000" w:firstRow="0" w:lastRow="0" w:firstColumn="1" w:lastColumn="0" w:oddVBand="0" w:evenVBand="0" w:oddHBand="0" w:evenHBand="0" w:firstRowFirstColumn="0" w:firstRowLastColumn="0" w:lastRowFirstColumn="0" w:lastRowLastColumn="0"/>
            <w:tcW w:w="277" w:type="pct"/>
            <w:vMerge/>
            <w:hideMark/>
          </w:tcPr>
          <w:p w14:paraId="47E80195" w14:textId="77777777" w:rsidR="000B57E6" w:rsidRDefault="000B57E6" w:rsidP="000B57E6">
            <w:pPr>
              <w:spacing w:before="0"/>
              <w:jc w:val="center"/>
              <w:rPr>
                <w:rFonts w:ascii="Calibri" w:hAnsi="Calibri"/>
                <w:b w:val="0"/>
                <w:bCs w:val="0"/>
                <w:sz w:val="22"/>
              </w:rPr>
            </w:pPr>
          </w:p>
        </w:tc>
        <w:tc>
          <w:tcPr>
            <w:tcW w:w="1441" w:type="pct"/>
            <w:hideMark/>
          </w:tcPr>
          <w:p w14:paraId="2A919203" w14:textId="77777777" w:rsidR="000B57E6" w:rsidRPr="006D7FC0"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6D7FC0">
              <w:rPr>
                <w:b/>
                <w:bCs/>
              </w:rPr>
              <w:t>Bloquear-Desbloquear URL</w:t>
            </w:r>
          </w:p>
        </w:tc>
        <w:tc>
          <w:tcPr>
            <w:tcW w:w="725" w:type="pct"/>
            <w:hideMark/>
          </w:tcPr>
          <w:p w14:paraId="2D9B519C"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4</w:t>
            </w:r>
          </w:p>
        </w:tc>
        <w:tc>
          <w:tcPr>
            <w:tcW w:w="2557" w:type="pct"/>
            <w:hideMark/>
          </w:tcPr>
          <w:p w14:paraId="3A96A351"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Bloquear o permitir en forma individual una URL asociada a un módulo de Webfiltering habilitado en el Firewall. El Firewall debe tener este módulo habilitado. (diario)</w:t>
            </w:r>
          </w:p>
        </w:tc>
      </w:tr>
      <w:tr w:rsidR="000B57E6" w14:paraId="4B28CB63" w14:textId="77777777" w:rsidTr="003B3C61">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277" w:type="pct"/>
            <w:vMerge/>
            <w:hideMark/>
          </w:tcPr>
          <w:p w14:paraId="7A1F9FD9" w14:textId="77777777" w:rsidR="000B57E6" w:rsidRDefault="000B57E6" w:rsidP="000B57E6">
            <w:pPr>
              <w:spacing w:before="0"/>
              <w:jc w:val="center"/>
              <w:rPr>
                <w:rFonts w:ascii="Calibri" w:hAnsi="Calibri"/>
                <w:b w:val="0"/>
                <w:bCs w:val="0"/>
                <w:sz w:val="22"/>
              </w:rPr>
            </w:pPr>
          </w:p>
        </w:tc>
        <w:tc>
          <w:tcPr>
            <w:tcW w:w="1441" w:type="pct"/>
            <w:hideMark/>
          </w:tcPr>
          <w:p w14:paraId="2A444DCE" w14:textId="77777777" w:rsidR="000B57E6" w:rsidRPr="006D7FC0"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lang w:val="en-US"/>
              </w:rPr>
            </w:pPr>
            <w:r w:rsidRPr="006D7FC0">
              <w:rPr>
                <w:b/>
                <w:bCs/>
                <w:lang w:val="en-US"/>
              </w:rPr>
              <w:t>Asociar security profile a User ID</w:t>
            </w:r>
          </w:p>
        </w:tc>
        <w:tc>
          <w:tcPr>
            <w:tcW w:w="725" w:type="pct"/>
            <w:hideMark/>
          </w:tcPr>
          <w:p w14:paraId="1969A8FC"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4</w:t>
            </w:r>
          </w:p>
        </w:tc>
        <w:tc>
          <w:tcPr>
            <w:tcW w:w="2557" w:type="pct"/>
            <w:hideMark/>
          </w:tcPr>
          <w:p w14:paraId="05849A86"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Asociar un perfil de seguridad a un usuario. El Firewall debe haber sido implementado con Perfiles de seguridad. De lo contrario implica CRQ y planificación. (diario)</w:t>
            </w:r>
          </w:p>
        </w:tc>
      </w:tr>
      <w:tr w:rsidR="000B57E6" w14:paraId="041C3269" w14:textId="77777777" w:rsidTr="003B3C61">
        <w:trPr>
          <w:trHeight w:val="1101"/>
        </w:trPr>
        <w:tc>
          <w:tcPr>
            <w:cnfStyle w:val="001000000000" w:firstRow="0" w:lastRow="0" w:firstColumn="1" w:lastColumn="0" w:oddVBand="0" w:evenVBand="0" w:oddHBand="0" w:evenHBand="0" w:firstRowFirstColumn="0" w:firstRowLastColumn="0" w:lastRowFirstColumn="0" w:lastRowLastColumn="0"/>
            <w:tcW w:w="277" w:type="pct"/>
            <w:vMerge/>
            <w:hideMark/>
          </w:tcPr>
          <w:p w14:paraId="770F8475" w14:textId="77777777" w:rsidR="000B57E6" w:rsidRDefault="000B57E6" w:rsidP="000B57E6">
            <w:pPr>
              <w:spacing w:before="0"/>
              <w:jc w:val="center"/>
              <w:rPr>
                <w:rFonts w:ascii="Calibri" w:hAnsi="Calibri"/>
                <w:b w:val="0"/>
                <w:bCs w:val="0"/>
                <w:sz w:val="22"/>
              </w:rPr>
            </w:pPr>
          </w:p>
        </w:tc>
        <w:tc>
          <w:tcPr>
            <w:tcW w:w="1441" w:type="pct"/>
            <w:hideMark/>
          </w:tcPr>
          <w:p w14:paraId="29596122" w14:textId="77777777" w:rsidR="000B57E6" w:rsidRPr="006D7FC0"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6D7FC0">
              <w:rPr>
                <w:b/>
                <w:bCs/>
              </w:rPr>
              <w:t>Revisión de parámetros de protección de amenazas</w:t>
            </w:r>
          </w:p>
        </w:tc>
        <w:tc>
          <w:tcPr>
            <w:tcW w:w="725" w:type="pct"/>
            <w:hideMark/>
          </w:tcPr>
          <w:p w14:paraId="64F02D17"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4</w:t>
            </w:r>
          </w:p>
        </w:tc>
        <w:tc>
          <w:tcPr>
            <w:tcW w:w="2557" w:type="pct"/>
            <w:hideMark/>
          </w:tcPr>
          <w:p w14:paraId="6CFEC017"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Revisar un tráfico, flujo, puertos autorizados o reglas que están denegando o permitiendo algún tráfico anómalo. Verificar que los módulos avanzados estén activos. (diario)</w:t>
            </w:r>
          </w:p>
        </w:tc>
      </w:tr>
      <w:tr w:rsidR="000B57E6" w14:paraId="029E18F4" w14:textId="77777777" w:rsidTr="003B3C61">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77" w:type="pct"/>
            <w:vMerge/>
            <w:hideMark/>
          </w:tcPr>
          <w:p w14:paraId="48C6A9F4" w14:textId="77777777" w:rsidR="000B57E6" w:rsidRDefault="000B57E6" w:rsidP="000B57E6">
            <w:pPr>
              <w:spacing w:before="0"/>
              <w:jc w:val="center"/>
              <w:rPr>
                <w:rFonts w:ascii="Calibri" w:hAnsi="Calibri"/>
                <w:b w:val="0"/>
                <w:bCs w:val="0"/>
                <w:sz w:val="22"/>
              </w:rPr>
            </w:pPr>
          </w:p>
        </w:tc>
        <w:tc>
          <w:tcPr>
            <w:tcW w:w="1441" w:type="pct"/>
            <w:hideMark/>
          </w:tcPr>
          <w:p w14:paraId="0872DE3F" w14:textId="77777777" w:rsidR="000B57E6" w:rsidRPr="004269B4"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rPr>
            </w:pPr>
            <w:r w:rsidRPr="004269B4">
              <w:rPr>
                <w:b/>
                <w:bCs/>
              </w:rPr>
              <w:t>Revisión de política, previamente a ser modificada</w:t>
            </w:r>
          </w:p>
        </w:tc>
        <w:tc>
          <w:tcPr>
            <w:tcW w:w="725" w:type="pct"/>
            <w:hideMark/>
          </w:tcPr>
          <w:p w14:paraId="39C4B9E1"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2</w:t>
            </w:r>
          </w:p>
        </w:tc>
        <w:tc>
          <w:tcPr>
            <w:tcW w:w="2557" w:type="pct"/>
            <w:hideMark/>
          </w:tcPr>
          <w:p w14:paraId="4B1BBFE9"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Revisar el correcto funcionamiento de una política en Firewall.</w:t>
            </w:r>
          </w:p>
        </w:tc>
      </w:tr>
      <w:tr w:rsidR="000B57E6" w14:paraId="1438DA12" w14:textId="77777777" w:rsidTr="003B3C61">
        <w:trPr>
          <w:trHeight w:val="519"/>
        </w:trPr>
        <w:tc>
          <w:tcPr>
            <w:cnfStyle w:val="001000000000" w:firstRow="0" w:lastRow="0" w:firstColumn="1" w:lastColumn="0" w:oddVBand="0" w:evenVBand="0" w:oddHBand="0" w:evenHBand="0" w:firstRowFirstColumn="0" w:firstRowLastColumn="0" w:lastRowFirstColumn="0" w:lastRowLastColumn="0"/>
            <w:tcW w:w="277" w:type="pct"/>
            <w:vMerge/>
            <w:hideMark/>
          </w:tcPr>
          <w:p w14:paraId="062FEAD0" w14:textId="77777777" w:rsidR="000B57E6" w:rsidRDefault="000B57E6" w:rsidP="000B57E6">
            <w:pPr>
              <w:spacing w:before="0"/>
              <w:jc w:val="center"/>
              <w:rPr>
                <w:rFonts w:ascii="Calibri" w:hAnsi="Calibri"/>
                <w:b w:val="0"/>
                <w:bCs w:val="0"/>
                <w:sz w:val="22"/>
              </w:rPr>
            </w:pPr>
          </w:p>
        </w:tc>
        <w:tc>
          <w:tcPr>
            <w:tcW w:w="1441" w:type="pct"/>
            <w:hideMark/>
          </w:tcPr>
          <w:p w14:paraId="774FDA72" w14:textId="77777777" w:rsidR="000B57E6" w:rsidRPr="004269B4"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4269B4">
              <w:rPr>
                <w:b/>
                <w:bCs/>
              </w:rPr>
              <w:t>Modificación accesos estándar con NAT</w:t>
            </w:r>
          </w:p>
        </w:tc>
        <w:tc>
          <w:tcPr>
            <w:tcW w:w="725" w:type="pct"/>
            <w:hideMark/>
          </w:tcPr>
          <w:p w14:paraId="4D7C30AE"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8</w:t>
            </w:r>
          </w:p>
        </w:tc>
        <w:tc>
          <w:tcPr>
            <w:tcW w:w="2557" w:type="pct"/>
            <w:hideMark/>
          </w:tcPr>
          <w:p w14:paraId="306455B5"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modificar una regla o política que esté asociada a un NAT Estático o Dinámico. (diario)</w:t>
            </w:r>
          </w:p>
        </w:tc>
      </w:tr>
      <w:tr w:rsidR="000B57E6" w14:paraId="070A1F62" w14:textId="77777777" w:rsidTr="003B3C6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77" w:type="pct"/>
            <w:vMerge/>
            <w:hideMark/>
          </w:tcPr>
          <w:p w14:paraId="6412ABCB" w14:textId="77777777" w:rsidR="000B57E6" w:rsidRDefault="000B57E6" w:rsidP="000B57E6">
            <w:pPr>
              <w:spacing w:before="0"/>
              <w:jc w:val="center"/>
              <w:rPr>
                <w:rFonts w:ascii="Calibri" w:hAnsi="Calibri"/>
                <w:b w:val="0"/>
                <w:bCs w:val="0"/>
                <w:sz w:val="22"/>
              </w:rPr>
            </w:pPr>
          </w:p>
        </w:tc>
        <w:tc>
          <w:tcPr>
            <w:tcW w:w="1441" w:type="pct"/>
            <w:hideMark/>
          </w:tcPr>
          <w:p w14:paraId="3B5580FC" w14:textId="77777777" w:rsidR="000B57E6" w:rsidRPr="004269B4"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rPr>
            </w:pPr>
            <w:r w:rsidRPr="004269B4">
              <w:rPr>
                <w:b/>
                <w:bCs/>
              </w:rPr>
              <w:t>Revisión y envío de Logs a pedido.</w:t>
            </w:r>
          </w:p>
        </w:tc>
        <w:tc>
          <w:tcPr>
            <w:tcW w:w="725" w:type="pct"/>
            <w:hideMark/>
          </w:tcPr>
          <w:p w14:paraId="5A420F26"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2</w:t>
            </w:r>
          </w:p>
        </w:tc>
        <w:tc>
          <w:tcPr>
            <w:tcW w:w="2557" w:type="pct"/>
            <w:hideMark/>
          </w:tcPr>
          <w:p w14:paraId="334C0936"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Revisar evidencia de tráfico en log o enviar log capturados o almacenados. Según disponibilidad técnica. (diario)</w:t>
            </w:r>
          </w:p>
        </w:tc>
      </w:tr>
      <w:tr w:rsidR="000B57E6" w14:paraId="7F4BCC22" w14:textId="77777777" w:rsidTr="003B3C61">
        <w:trPr>
          <w:trHeight w:val="640"/>
        </w:trPr>
        <w:tc>
          <w:tcPr>
            <w:cnfStyle w:val="001000000000" w:firstRow="0" w:lastRow="0" w:firstColumn="1" w:lastColumn="0" w:oddVBand="0" w:evenVBand="0" w:oddHBand="0" w:evenHBand="0" w:firstRowFirstColumn="0" w:firstRowLastColumn="0" w:lastRowFirstColumn="0" w:lastRowLastColumn="0"/>
            <w:tcW w:w="277" w:type="pct"/>
            <w:vMerge/>
            <w:hideMark/>
          </w:tcPr>
          <w:p w14:paraId="2A62A002" w14:textId="77777777" w:rsidR="000B57E6" w:rsidRDefault="000B57E6" w:rsidP="000B57E6">
            <w:pPr>
              <w:spacing w:before="0"/>
              <w:jc w:val="center"/>
              <w:rPr>
                <w:rFonts w:ascii="Calibri" w:hAnsi="Calibri"/>
                <w:b w:val="0"/>
                <w:bCs w:val="0"/>
                <w:sz w:val="22"/>
              </w:rPr>
            </w:pPr>
          </w:p>
        </w:tc>
        <w:tc>
          <w:tcPr>
            <w:tcW w:w="1441" w:type="pct"/>
            <w:hideMark/>
          </w:tcPr>
          <w:p w14:paraId="24A1496A" w14:textId="77777777" w:rsidR="000B57E6" w:rsidRPr="004269B4"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4269B4">
              <w:rPr>
                <w:b/>
                <w:bCs/>
              </w:rPr>
              <w:t>Habilitación o Modificación de accesos estándar sin NAT (http, ftp, dns, smtp, etc.)</w:t>
            </w:r>
          </w:p>
        </w:tc>
        <w:tc>
          <w:tcPr>
            <w:tcW w:w="725" w:type="pct"/>
            <w:hideMark/>
          </w:tcPr>
          <w:p w14:paraId="5A8A356F"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4</w:t>
            </w:r>
          </w:p>
        </w:tc>
        <w:tc>
          <w:tcPr>
            <w:tcW w:w="2557" w:type="pct"/>
            <w:hideMark/>
          </w:tcPr>
          <w:p w14:paraId="0330B992"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modificar una regla o política sin NAT Asociado. Regla estándar y simple de ejecutar. (diario)</w:t>
            </w:r>
          </w:p>
        </w:tc>
      </w:tr>
      <w:tr w:rsidR="000B57E6" w14:paraId="34B9C82F" w14:textId="77777777" w:rsidTr="003B3C6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77" w:type="pct"/>
            <w:vMerge/>
            <w:hideMark/>
          </w:tcPr>
          <w:p w14:paraId="19E33A1B" w14:textId="77777777" w:rsidR="000B57E6" w:rsidRDefault="000B57E6" w:rsidP="000B57E6">
            <w:pPr>
              <w:spacing w:before="0"/>
              <w:jc w:val="center"/>
              <w:rPr>
                <w:rFonts w:ascii="Calibri" w:hAnsi="Calibri"/>
                <w:b w:val="0"/>
                <w:bCs w:val="0"/>
                <w:sz w:val="22"/>
              </w:rPr>
            </w:pPr>
          </w:p>
        </w:tc>
        <w:tc>
          <w:tcPr>
            <w:tcW w:w="1441" w:type="pct"/>
            <w:hideMark/>
          </w:tcPr>
          <w:p w14:paraId="3D38CAB1" w14:textId="77777777" w:rsidR="000B57E6" w:rsidRPr="004269B4"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rPr>
            </w:pPr>
            <w:r w:rsidRPr="004269B4">
              <w:rPr>
                <w:b/>
                <w:bCs/>
              </w:rPr>
              <w:t>Bloquear tráfico por Amenaza conocida - IOC</w:t>
            </w:r>
          </w:p>
        </w:tc>
        <w:tc>
          <w:tcPr>
            <w:tcW w:w="725" w:type="pct"/>
            <w:hideMark/>
          </w:tcPr>
          <w:p w14:paraId="46C4BA92"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4</w:t>
            </w:r>
          </w:p>
        </w:tc>
        <w:tc>
          <w:tcPr>
            <w:tcW w:w="2557" w:type="pct"/>
            <w:hideMark/>
          </w:tcPr>
          <w:p w14:paraId="04365DD1"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Acción inmediata de bloquear un tráfico validado como anormal. (diario)</w:t>
            </w:r>
          </w:p>
        </w:tc>
      </w:tr>
      <w:tr w:rsidR="000B57E6" w14:paraId="18CDFD21" w14:textId="77777777" w:rsidTr="003B3C61">
        <w:trPr>
          <w:trHeight w:val="960"/>
        </w:trPr>
        <w:tc>
          <w:tcPr>
            <w:cnfStyle w:val="001000000000" w:firstRow="0" w:lastRow="0" w:firstColumn="1" w:lastColumn="0" w:oddVBand="0" w:evenVBand="0" w:oddHBand="0" w:evenHBand="0" w:firstRowFirstColumn="0" w:firstRowLastColumn="0" w:lastRowFirstColumn="0" w:lastRowLastColumn="0"/>
            <w:tcW w:w="277" w:type="pct"/>
            <w:vMerge/>
            <w:hideMark/>
          </w:tcPr>
          <w:p w14:paraId="564181D3" w14:textId="77777777" w:rsidR="000B57E6" w:rsidRDefault="000B57E6" w:rsidP="000B57E6">
            <w:pPr>
              <w:spacing w:before="0"/>
              <w:jc w:val="center"/>
              <w:rPr>
                <w:rFonts w:ascii="Calibri" w:hAnsi="Calibri"/>
                <w:b w:val="0"/>
                <w:bCs w:val="0"/>
                <w:sz w:val="22"/>
              </w:rPr>
            </w:pPr>
          </w:p>
        </w:tc>
        <w:tc>
          <w:tcPr>
            <w:tcW w:w="1441" w:type="pct"/>
            <w:hideMark/>
          </w:tcPr>
          <w:p w14:paraId="2A1E51D2" w14:textId="77777777" w:rsidR="000B57E6" w:rsidRPr="004269B4"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4269B4">
              <w:rPr>
                <w:b/>
                <w:bCs/>
              </w:rPr>
              <w:t>Creación de rutas estáticas.</w:t>
            </w:r>
          </w:p>
        </w:tc>
        <w:tc>
          <w:tcPr>
            <w:tcW w:w="725" w:type="pct"/>
            <w:hideMark/>
          </w:tcPr>
          <w:p w14:paraId="6835BAC8"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2</w:t>
            </w:r>
          </w:p>
        </w:tc>
        <w:tc>
          <w:tcPr>
            <w:tcW w:w="2557" w:type="pct"/>
            <w:hideMark/>
          </w:tcPr>
          <w:p w14:paraId="704B6E29"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Crear una ruta estática en Firewall que permita comunicación con otro dispositivo Layer 3. sólo en el ámbito del Firewall o dispositivo administrado. (diario)</w:t>
            </w:r>
          </w:p>
        </w:tc>
      </w:tr>
      <w:tr w:rsidR="000B57E6" w14:paraId="5AE7B3F1" w14:textId="77777777" w:rsidTr="003B3C61">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77" w:type="pct"/>
            <w:vMerge/>
            <w:hideMark/>
          </w:tcPr>
          <w:p w14:paraId="3174938F" w14:textId="77777777" w:rsidR="000B57E6" w:rsidRDefault="000B57E6" w:rsidP="000B57E6">
            <w:pPr>
              <w:spacing w:before="0"/>
              <w:jc w:val="center"/>
              <w:rPr>
                <w:rFonts w:ascii="Calibri" w:hAnsi="Calibri"/>
                <w:b w:val="0"/>
                <w:bCs w:val="0"/>
                <w:sz w:val="22"/>
              </w:rPr>
            </w:pPr>
          </w:p>
        </w:tc>
        <w:tc>
          <w:tcPr>
            <w:tcW w:w="1441" w:type="pct"/>
            <w:hideMark/>
          </w:tcPr>
          <w:p w14:paraId="604DB41B" w14:textId="77777777" w:rsidR="000B57E6" w:rsidRPr="004269B4"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rPr>
            </w:pPr>
            <w:r w:rsidRPr="004269B4">
              <w:rPr>
                <w:b/>
                <w:bCs/>
              </w:rPr>
              <w:t>Ejecución de Actualización de SW (Firmas, Firmware, etc.) asociado al Soporte.</w:t>
            </w:r>
          </w:p>
        </w:tc>
        <w:tc>
          <w:tcPr>
            <w:tcW w:w="725" w:type="pct"/>
            <w:hideMark/>
          </w:tcPr>
          <w:p w14:paraId="200363E0"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8</w:t>
            </w:r>
          </w:p>
        </w:tc>
        <w:tc>
          <w:tcPr>
            <w:tcW w:w="2557" w:type="pct"/>
            <w:hideMark/>
          </w:tcPr>
          <w:p w14:paraId="3D1B49B7"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Actualizar por recomendación de estabilidad de Sistema operativo o por problemáticas asociadas a BUG declarados. (diario)</w:t>
            </w:r>
          </w:p>
        </w:tc>
      </w:tr>
      <w:tr w:rsidR="000B57E6" w14:paraId="065DDD1D" w14:textId="77777777" w:rsidTr="003B3C61">
        <w:trPr>
          <w:trHeight w:val="420"/>
        </w:trPr>
        <w:tc>
          <w:tcPr>
            <w:cnfStyle w:val="001000000000" w:firstRow="0" w:lastRow="0" w:firstColumn="1" w:lastColumn="0" w:oddVBand="0" w:evenVBand="0" w:oddHBand="0" w:evenHBand="0" w:firstRowFirstColumn="0" w:firstRowLastColumn="0" w:lastRowFirstColumn="0" w:lastRowLastColumn="0"/>
            <w:tcW w:w="277" w:type="pct"/>
            <w:vMerge/>
            <w:hideMark/>
          </w:tcPr>
          <w:p w14:paraId="05EF02D0" w14:textId="77777777" w:rsidR="000B57E6" w:rsidRDefault="000B57E6" w:rsidP="000B57E6">
            <w:pPr>
              <w:spacing w:before="0"/>
              <w:jc w:val="center"/>
              <w:rPr>
                <w:rFonts w:ascii="Calibri" w:hAnsi="Calibri"/>
                <w:b w:val="0"/>
                <w:bCs w:val="0"/>
                <w:sz w:val="22"/>
              </w:rPr>
            </w:pPr>
          </w:p>
        </w:tc>
        <w:tc>
          <w:tcPr>
            <w:tcW w:w="1441" w:type="pct"/>
            <w:hideMark/>
          </w:tcPr>
          <w:p w14:paraId="3D4BAC5F" w14:textId="77777777" w:rsidR="000B57E6" w:rsidRPr="004269B4"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4269B4">
              <w:rPr>
                <w:b/>
                <w:bCs/>
              </w:rPr>
              <w:t>Revisión de Licencias y Certificados</w:t>
            </w:r>
          </w:p>
        </w:tc>
        <w:tc>
          <w:tcPr>
            <w:tcW w:w="725" w:type="pct"/>
            <w:hideMark/>
          </w:tcPr>
          <w:p w14:paraId="1B2084F1"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4</w:t>
            </w:r>
          </w:p>
        </w:tc>
        <w:tc>
          <w:tcPr>
            <w:tcW w:w="2557" w:type="pct"/>
            <w:hideMark/>
          </w:tcPr>
          <w:p w14:paraId="4998CF84"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validar vigencia y estado de licencias y certificados instalados en Firewall (diario)</w:t>
            </w:r>
          </w:p>
        </w:tc>
      </w:tr>
      <w:tr w:rsidR="000B57E6" w14:paraId="3BD00B8E" w14:textId="77777777" w:rsidTr="003B3C61">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77" w:type="pct"/>
            <w:vMerge/>
            <w:hideMark/>
          </w:tcPr>
          <w:p w14:paraId="59F85310" w14:textId="77777777" w:rsidR="000B57E6" w:rsidRDefault="000B57E6" w:rsidP="000B57E6">
            <w:pPr>
              <w:spacing w:before="0"/>
              <w:jc w:val="center"/>
              <w:rPr>
                <w:rFonts w:ascii="Calibri" w:hAnsi="Calibri"/>
                <w:b w:val="0"/>
                <w:bCs w:val="0"/>
                <w:sz w:val="22"/>
              </w:rPr>
            </w:pPr>
          </w:p>
        </w:tc>
        <w:tc>
          <w:tcPr>
            <w:tcW w:w="1441" w:type="pct"/>
            <w:hideMark/>
          </w:tcPr>
          <w:p w14:paraId="26976920" w14:textId="77777777" w:rsidR="000B57E6" w:rsidRPr="004269B4"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rPr>
            </w:pPr>
            <w:r w:rsidRPr="004269B4">
              <w:rPr>
                <w:b/>
                <w:bCs/>
              </w:rPr>
              <w:t>Ejecución de Upgrade en caso de Vulnerabilidades Efectivas.</w:t>
            </w:r>
          </w:p>
        </w:tc>
        <w:tc>
          <w:tcPr>
            <w:tcW w:w="725" w:type="pct"/>
            <w:hideMark/>
          </w:tcPr>
          <w:p w14:paraId="19A8C213"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8</w:t>
            </w:r>
          </w:p>
        </w:tc>
        <w:tc>
          <w:tcPr>
            <w:tcW w:w="2557" w:type="pct"/>
            <w:hideMark/>
          </w:tcPr>
          <w:p w14:paraId="7A2A1762"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Actualización o carga de fix por vulnerabilidad declarada por los Security Advisor. (diario)</w:t>
            </w:r>
          </w:p>
        </w:tc>
      </w:tr>
    </w:tbl>
    <w:p w14:paraId="3758114A" w14:textId="77777777" w:rsidR="000B57E6" w:rsidRPr="00A36C6B" w:rsidRDefault="000B57E6" w:rsidP="003E34BD">
      <w:pPr>
        <w:pStyle w:val="Descripcin"/>
      </w:pPr>
      <w:bookmarkStart w:id="61" w:name="_Toc33109296"/>
      <w:r w:rsidRPr="00A36C6B">
        <w:t xml:space="preserve">Tabla </w:t>
      </w:r>
      <w:r w:rsidRPr="00A36C6B">
        <w:fldChar w:fldCharType="begin"/>
      </w:r>
      <w:r w:rsidRPr="00A36C6B">
        <w:instrText xml:space="preserve"> SEQ Tabla \* ARABIC </w:instrText>
      </w:r>
      <w:r w:rsidRPr="00A36C6B">
        <w:fldChar w:fldCharType="separate"/>
      </w:r>
      <w:r>
        <w:rPr>
          <w:noProof/>
        </w:rPr>
        <w:t>2</w:t>
      </w:r>
      <w:r w:rsidRPr="00A36C6B">
        <w:fldChar w:fldCharType="end"/>
      </w:r>
      <w:r w:rsidRPr="00A36C6B">
        <w:rPr>
          <w:noProof/>
        </w:rPr>
        <w:t xml:space="preserve"> Nivel de Requerimientos de Seguridad Firewall</w:t>
      </w:r>
      <w:bookmarkEnd w:id="61"/>
    </w:p>
    <w:p w14:paraId="489C2165" w14:textId="77777777" w:rsidR="000B57E6" w:rsidRPr="006D7FC0" w:rsidRDefault="000B57E6" w:rsidP="000B57E6">
      <w:pPr>
        <w:rPr>
          <w:lang w:val="es-ES_tradnl" w:eastAsia="es-ES"/>
        </w:rPr>
      </w:pPr>
    </w:p>
    <w:tbl>
      <w:tblPr>
        <w:tblStyle w:val="Tablaconcuadrcula4-nfasis6"/>
        <w:tblW w:w="8784" w:type="dxa"/>
        <w:tblLook w:val="04A0" w:firstRow="1" w:lastRow="0" w:firstColumn="1" w:lastColumn="0" w:noHBand="0" w:noVBand="1"/>
      </w:tblPr>
      <w:tblGrid>
        <w:gridCol w:w="778"/>
        <w:gridCol w:w="2194"/>
        <w:gridCol w:w="1276"/>
        <w:gridCol w:w="4536"/>
      </w:tblGrid>
      <w:tr w:rsidR="003E34BD" w:rsidRPr="006B208B" w14:paraId="0A2CB1C0" w14:textId="77777777" w:rsidTr="00E41B13">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778" w:type="dxa"/>
            <w:hideMark/>
          </w:tcPr>
          <w:p w14:paraId="57AF8002" w14:textId="77777777" w:rsidR="003E34BD" w:rsidRPr="006B208B" w:rsidRDefault="003E34BD" w:rsidP="003B3C61">
            <w:pPr>
              <w:jc w:val="center"/>
              <w:rPr>
                <w:rFonts w:ascii="Barlow Regular" w:hAnsi="Barlow Regular"/>
                <w:b w:val="0"/>
                <w:bCs w:val="0"/>
                <w:color w:val="FFFFFF"/>
                <w:szCs w:val="20"/>
                <w:lang w:val="es-ES"/>
              </w:rPr>
            </w:pPr>
            <w:r w:rsidRPr="006B208B">
              <w:rPr>
                <w:rFonts w:ascii="Barlow Regular" w:hAnsi="Barlow Regular"/>
                <w:color w:val="FFFFFF"/>
                <w:szCs w:val="20"/>
                <w:lang w:val="es-ES"/>
              </w:rPr>
              <w:t>ID</w:t>
            </w:r>
          </w:p>
        </w:tc>
        <w:tc>
          <w:tcPr>
            <w:tcW w:w="2194" w:type="dxa"/>
            <w:hideMark/>
          </w:tcPr>
          <w:p w14:paraId="02CEB8B4" w14:textId="77777777" w:rsidR="003E34BD" w:rsidRPr="006B208B" w:rsidRDefault="003E34BD" w:rsidP="003B3C61">
            <w:pPr>
              <w:jc w:val="center"/>
              <w:cnfStyle w:val="100000000000" w:firstRow="1" w:lastRow="0" w:firstColumn="0" w:lastColumn="0" w:oddVBand="0" w:evenVBand="0" w:oddHBand="0" w:evenHBand="0" w:firstRowFirstColumn="0" w:firstRowLastColumn="0" w:lastRowFirstColumn="0" w:lastRowLastColumn="0"/>
              <w:rPr>
                <w:rFonts w:ascii="Barlow Regular" w:hAnsi="Barlow Regular"/>
                <w:b w:val="0"/>
                <w:bCs w:val="0"/>
                <w:color w:val="FFFFFF"/>
                <w:szCs w:val="20"/>
                <w:lang w:val="es-ES"/>
              </w:rPr>
            </w:pPr>
            <w:r w:rsidRPr="006B208B">
              <w:rPr>
                <w:rFonts w:ascii="Barlow Regular" w:hAnsi="Barlow Regular"/>
                <w:color w:val="FFFFFF"/>
                <w:szCs w:val="20"/>
                <w:lang w:val="es-ES"/>
              </w:rPr>
              <w:t>Actividades</w:t>
            </w:r>
          </w:p>
        </w:tc>
        <w:tc>
          <w:tcPr>
            <w:tcW w:w="1276" w:type="dxa"/>
            <w:hideMark/>
          </w:tcPr>
          <w:p w14:paraId="4F907B0D" w14:textId="77777777" w:rsidR="003E34BD" w:rsidRPr="006B208B" w:rsidRDefault="003E34BD" w:rsidP="003B3C61">
            <w:pPr>
              <w:jc w:val="center"/>
              <w:cnfStyle w:val="100000000000" w:firstRow="1" w:lastRow="0" w:firstColumn="0" w:lastColumn="0" w:oddVBand="0" w:evenVBand="0" w:oddHBand="0" w:evenHBand="0" w:firstRowFirstColumn="0" w:firstRowLastColumn="0" w:lastRowFirstColumn="0" w:lastRowLastColumn="0"/>
              <w:rPr>
                <w:rFonts w:ascii="Barlow Regular" w:hAnsi="Barlow Regular"/>
                <w:b w:val="0"/>
                <w:bCs w:val="0"/>
                <w:color w:val="FFFFFF"/>
                <w:szCs w:val="20"/>
                <w:lang w:val="es-ES"/>
              </w:rPr>
            </w:pPr>
            <w:r w:rsidRPr="006B208B">
              <w:rPr>
                <w:rFonts w:ascii="Barlow Regular" w:hAnsi="Barlow Regular"/>
                <w:color w:val="FFFFFF"/>
                <w:szCs w:val="20"/>
                <w:lang w:val="es-ES"/>
              </w:rPr>
              <w:t xml:space="preserve">Tiempo Resolución </w:t>
            </w:r>
            <w:proofErr w:type="spellStart"/>
            <w:r w:rsidRPr="006B208B">
              <w:rPr>
                <w:rFonts w:ascii="Barlow Regular" w:hAnsi="Barlow Regular"/>
                <w:color w:val="FFFFFF"/>
                <w:szCs w:val="20"/>
                <w:lang w:val="es-ES"/>
              </w:rPr>
              <w:t>Hrs</w:t>
            </w:r>
            <w:proofErr w:type="spellEnd"/>
          </w:p>
        </w:tc>
        <w:tc>
          <w:tcPr>
            <w:tcW w:w="4536" w:type="dxa"/>
            <w:hideMark/>
          </w:tcPr>
          <w:p w14:paraId="09FEAC82" w14:textId="77777777" w:rsidR="003E34BD" w:rsidRPr="006B208B" w:rsidRDefault="003E34BD" w:rsidP="003B3C61">
            <w:pPr>
              <w:jc w:val="center"/>
              <w:cnfStyle w:val="100000000000" w:firstRow="1" w:lastRow="0" w:firstColumn="0" w:lastColumn="0" w:oddVBand="0" w:evenVBand="0" w:oddHBand="0" w:evenHBand="0" w:firstRowFirstColumn="0" w:firstRowLastColumn="0" w:lastRowFirstColumn="0" w:lastRowLastColumn="0"/>
              <w:rPr>
                <w:rFonts w:ascii="Barlow Regular" w:hAnsi="Barlow Regular"/>
                <w:b w:val="0"/>
                <w:bCs w:val="0"/>
                <w:color w:val="FFFFFF"/>
                <w:szCs w:val="20"/>
                <w:lang w:val="es-ES"/>
              </w:rPr>
            </w:pPr>
            <w:r w:rsidRPr="006B208B">
              <w:rPr>
                <w:rFonts w:ascii="Barlow Regular" w:hAnsi="Barlow Regular"/>
                <w:color w:val="FFFFFF"/>
                <w:szCs w:val="20"/>
                <w:lang w:val="es-ES"/>
              </w:rPr>
              <w:t>Alcance</w:t>
            </w:r>
          </w:p>
        </w:tc>
      </w:tr>
      <w:tr w:rsidR="003E34BD" w:rsidRPr="006B208B" w14:paraId="4950D28C" w14:textId="77777777" w:rsidTr="00E41B13">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778" w:type="dxa"/>
            <w:vMerge w:val="restart"/>
            <w:textDirection w:val="btLr"/>
            <w:hideMark/>
          </w:tcPr>
          <w:p w14:paraId="6FABC0E7" w14:textId="77777777" w:rsidR="003E34BD" w:rsidRPr="006B208B" w:rsidRDefault="003E34BD" w:rsidP="003B3C61">
            <w:pPr>
              <w:jc w:val="center"/>
              <w:rPr>
                <w:rFonts w:ascii="Barlow Regular" w:hAnsi="Barlow Regular"/>
                <w:b w:val="0"/>
                <w:bCs w:val="0"/>
                <w:color w:val="424242"/>
                <w:szCs w:val="20"/>
                <w:lang w:val="es-ES"/>
              </w:rPr>
            </w:pPr>
            <w:r w:rsidRPr="006B208B">
              <w:rPr>
                <w:rFonts w:ascii="Barlow Regular" w:hAnsi="Barlow Regular"/>
                <w:color w:val="424242"/>
                <w:szCs w:val="20"/>
                <w:lang w:val="es-ES"/>
              </w:rPr>
              <w:t>IPS</w:t>
            </w:r>
          </w:p>
        </w:tc>
        <w:tc>
          <w:tcPr>
            <w:tcW w:w="2194" w:type="dxa"/>
            <w:hideMark/>
          </w:tcPr>
          <w:p w14:paraId="2B1459ED"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 xml:space="preserve">Análisis y evaluación de Boletines (CSIRT, Vulnerabilidades, CCI, </w:t>
            </w:r>
            <w:proofErr w:type="spellStart"/>
            <w:r w:rsidRPr="006B208B">
              <w:rPr>
                <w:rFonts w:ascii="Barlow Regular" w:hAnsi="Barlow Regular"/>
                <w:color w:val="424242"/>
                <w:szCs w:val="20"/>
                <w:lang w:val="es-ES"/>
              </w:rPr>
              <w:t>Vendors</w:t>
            </w:r>
            <w:proofErr w:type="spellEnd"/>
            <w:r w:rsidRPr="006B208B">
              <w:rPr>
                <w:rFonts w:ascii="Barlow Regular" w:hAnsi="Barlow Regular"/>
                <w:color w:val="424242"/>
                <w:szCs w:val="20"/>
                <w:lang w:val="es-ES"/>
              </w:rPr>
              <w:t>)</w:t>
            </w:r>
          </w:p>
        </w:tc>
        <w:tc>
          <w:tcPr>
            <w:tcW w:w="1276" w:type="dxa"/>
            <w:hideMark/>
          </w:tcPr>
          <w:p w14:paraId="46CAA440"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 a 24</w:t>
            </w:r>
          </w:p>
        </w:tc>
        <w:tc>
          <w:tcPr>
            <w:tcW w:w="4536" w:type="dxa"/>
            <w:hideMark/>
          </w:tcPr>
          <w:p w14:paraId="543D28BE"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Aplica para aquellas plataformas administradas que permitan realizar los bloqueos correspondientes y no incluye los tiempos asociados con la ejecución de la actividad de remediación</w:t>
            </w:r>
          </w:p>
        </w:tc>
      </w:tr>
      <w:tr w:rsidR="003E34BD" w:rsidRPr="006B208B" w14:paraId="795DA6AE"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3CAA1050"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6340A387"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Ejecución de acciones remediación boletín CSIRT</w:t>
            </w:r>
          </w:p>
        </w:tc>
        <w:tc>
          <w:tcPr>
            <w:tcW w:w="1276" w:type="dxa"/>
            <w:hideMark/>
          </w:tcPr>
          <w:p w14:paraId="41CE6369"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NA</w:t>
            </w:r>
          </w:p>
        </w:tc>
        <w:tc>
          <w:tcPr>
            <w:tcW w:w="4536" w:type="dxa"/>
            <w:hideMark/>
          </w:tcPr>
          <w:p w14:paraId="18CFDCFD"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Sujeto a planificación y ventana de tiempo acordado/autorizado con cliente (Control de Cambio Programado)</w:t>
            </w:r>
          </w:p>
        </w:tc>
      </w:tr>
      <w:tr w:rsidR="003E34BD" w:rsidRPr="006B208B" w14:paraId="4D5736AD"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18D05A13"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0C1C3DEF"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 xml:space="preserve">Ejecución de </w:t>
            </w:r>
            <w:proofErr w:type="spellStart"/>
            <w:r w:rsidRPr="006B208B">
              <w:rPr>
                <w:rFonts w:ascii="Barlow Regular" w:hAnsi="Barlow Regular"/>
                <w:color w:val="424242"/>
                <w:szCs w:val="20"/>
                <w:lang w:val="es-ES"/>
              </w:rPr>
              <w:t>Upgrade</w:t>
            </w:r>
            <w:proofErr w:type="spellEnd"/>
            <w:r w:rsidRPr="006B208B">
              <w:rPr>
                <w:rFonts w:ascii="Barlow Regular" w:hAnsi="Barlow Regular"/>
                <w:color w:val="424242"/>
                <w:szCs w:val="20"/>
                <w:lang w:val="es-ES"/>
              </w:rPr>
              <w:t xml:space="preserve"> en caso de Vulnerabilidades Efectivas.</w:t>
            </w:r>
          </w:p>
        </w:tc>
        <w:tc>
          <w:tcPr>
            <w:tcW w:w="1276" w:type="dxa"/>
            <w:hideMark/>
          </w:tcPr>
          <w:p w14:paraId="3280A1B0"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NA</w:t>
            </w:r>
          </w:p>
        </w:tc>
        <w:tc>
          <w:tcPr>
            <w:tcW w:w="4536" w:type="dxa"/>
            <w:hideMark/>
          </w:tcPr>
          <w:p w14:paraId="059F5A48"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Aplica para aquellas plataformas administradas que permitan realizar los bloqueos correspondientes</w:t>
            </w:r>
          </w:p>
        </w:tc>
      </w:tr>
      <w:tr w:rsidR="003E34BD" w:rsidRPr="006B208B" w14:paraId="18D2DD96"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25D95F5E"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1F2C6ECB"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Inhabilitación temporal/permanente de cuentas existentes</w:t>
            </w:r>
          </w:p>
        </w:tc>
        <w:tc>
          <w:tcPr>
            <w:tcW w:w="1276" w:type="dxa"/>
            <w:hideMark/>
          </w:tcPr>
          <w:p w14:paraId="06A32CD4"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15B69731"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Deshabilitar cuenta de lectura o de otro privilegio en equipo IPS, de modo temporal o permanente. (solicitud diaria)</w:t>
            </w:r>
          </w:p>
        </w:tc>
      </w:tr>
      <w:tr w:rsidR="003E34BD" w:rsidRPr="006B208B" w14:paraId="684D7376"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6C8B9277"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417ECA4E"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Modificación de contraseña en cuentas existentes</w:t>
            </w:r>
          </w:p>
        </w:tc>
        <w:tc>
          <w:tcPr>
            <w:tcW w:w="1276" w:type="dxa"/>
            <w:hideMark/>
          </w:tcPr>
          <w:p w14:paraId="3823DB8B"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64E9617A"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Modificar, reiniciar una contraseña asociada a una cuenta de lectura. (solicitud diaria)</w:t>
            </w:r>
          </w:p>
        </w:tc>
      </w:tr>
      <w:tr w:rsidR="003E34BD" w:rsidRPr="006B208B" w14:paraId="1FF70D1C"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7E537684"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62F6A16F"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Creación de cuentas de lectura.</w:t>
            </w:r>
          </w:p>
        </w:tc>
        <w:tc>
          <w:tcPr>
            <w:tcW w:w="1276" w:type="dxa"/>
            <w:hideMark/>
          </w:tcPr>
          <w:p w14:paraId="2A9C065A"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79FDFD9B"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Creación de una cuenta de Lectura del dispositivo IPS. (solicitud diaria)</w:t>
            </w:r>
          </w:p>
        </w:tc>
      </w:tr>
      <w:tr w:rsidR="003E34BD" w:rsidRPr="006B208B" w14:paraId="2DA281DB"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63BEB0EE"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2596786C"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Configuraciones para conectar o modificar conectividad con SIEM</w:t>
            </w:r>
          </w:p>
        </w:tc>
        <w:tc>
          <w:tcPr>
            <w:tcW w:w="1276" w:type="dxa"/>
            <w:hideMark/>
          </w:tcPr>
          <w:p w14:paraId="18969889"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16</w:t>
            </w:r>
          </w:p>
        </w:tc>
        <w:tc>
          <w:tcPr>
            <w:tcW w:w="4536" w:type="dxa"/>
            <w:hideMark/>
          </w:tcPr>
          <w:p w14:paraId="49D5E442"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Configurar IPS para que envíe log a un Host Destino. (solicitud diaria)</w:t>
            </w:r>
          </w:p>
        </w:tc>
      </w:tr>
      <w:tr w:rsidR="003E34BD" w:rsidRPr="006B208B" w14:paraId="1C83F480"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4E5C8C25"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4F793C42"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proofErr w:type="spellStart"/>
            <w:r w:rsidRPr="006B208B">
              <w:rPr>
                <w:rFonts w:ascii="Barlow Regular" w:hAnsi="Barlow Regular"/>
                <w:color w:val="4D4D4D"/>
                <w:szCs w:val="20"/>
                <w:lang w:val="es-ES"/>
              </w:rPr>
              <w:t>Backup</w:t>
            </w:r>
            <w:proofErr w:type="spellEnd"/>
            <w:r w:rsidRPr="006B208B">
              <w:rPr>
                <w:rFonts w:ascii="Barlow Regular" w:hAnsi="Barlow Regular"/>
                <w:color w:val="4D4D4D"/>
                <w:szCs w:val="20"/>
                <w:lang w:val="es-ES"/>
              </w:rPr>
              <w:t xml:space="preserve"> de Configuraciones</w:t>
            </w:r>
          </w:p>
        </w:tc>
        <w:tc>
          <w:tcPr>
            <w:tcW w:w="1276" w:type="dxa"/>
            <w:hideMark/>
          </w:tcPr>
          <w:p w14:paraId="7909A17D"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6FEAC491"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Realizar un respaldo de configuraciones bajo demanda. (solicitud diaria)</w:t>
            </w:r>
          </w:p>
        </w:tc>
      </w:tr>
      <w:tr w:rsidR="003E34BD" w:rsidRPr="006B208B" w14:paraId="2A49B765"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0D47A141"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1001EA6C"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Modi</w:t>
            </w:r>
            <w:r>
              <w:rPr>
                <w:rFonts w:ascii="Barlow Regular" w:hAnsi="Barlow Regular"/>
                <w:color w:val="424242"/>
                <w:szCs w:val="20"/>
                <w:lang w:val="es-ES"/>
              </w:rPr>
              <w:t>fi</w:t>
            </w:r>
            <w:r w:rsidRPr="006B208B">
              <w:rPr>
                <w:rFonts w:ascii="Barlow Regular" w:hAnsi="Barlow Regular"/>
                <w:color w:val="424242"/>
                <w:szCs w:val="20"/>
                <w:lang w:val="es-ES"/>
              </w:rPr>
              <w:t>car Política de protección</w:t>
            </w:r>
          </w:p>
        </w:tc>
        <w:tc>
          <w:tcPr>
            <w:tcW w:w="1276" w:type="dxa"/>
            <w:hideMark/>
          </w:tcPr>
          <w:p w14:paraId="348AE05E"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 a 16</w:t>
            </w:r>
          </w:p>
        </w:tc>
        <w:tc>
          <w:tcPr>
            <w:tcW w:w="4536" w:type="dxa"/>
            <w:hideMark/>
          </w:tcPr>
          <w:p w14:paraId="5792801D"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Realizar un ajuste a una política de protección del IPS. (solicitud diaria)</w:t>
            </w:r>
          </w:p>
        </w:tc>
      </w:tr>
      <w:tr w:rsidR="003E34BD" w:rsidRPr="006B208B" w14:paraId="1041BDF9" w14:textId="77777777" w:rsidTr="00E41B13">
        <w:trPr>
          <w:trHeight w:val="320"/>
        </w:trPr>
        <w:tc>
          <w:tcPr>
            <w:cnfStyle w:val="001000000000" w:firstRow="0" w:lastRow="0" w:firstColumn="1" w:lastColumn="0" w:oddVBand="0" w:evenVBand="0" w:oddHBand="0" w:evenHBand="0" w:firstRowFirstColumn="0" w:firstRowLastColumn="0" w:lastRowFirstColumn="0" w:lastRowLastColumn="0"/>
            <w:tcW w:w="778" w:type="dxa"/>
            <w:vMerge/>
            <w:hideMark/>
          </w:tcPr>
          <w:p w14:paraId="690D75E1"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447030EC"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 xml:space="preserve">Adicionar o eliminar Black o </w:t>
            </w:r>
            <w:proofErr w:type="spellStart"/>
            <w:r w:rsidRPr="006B208B">
              <w:rPr>
                <w:rFonts w:ascii="Barlow Regular" w:hAnsi="Barlow Regular"/>
                <w:color w:val="4D4D4D"/>
                <w:szCs w:val="20"/>
                <w:lang w:val="es-ES"/>
              </w:rPr>
              <w:t>white</w:t>
            </w:r>
            <w:proofErr w:type="spellEnd"/>
            <w:r w:rsidRPr="006B208B">
              <w:rPr>
                <w:rFonts w:ascii="Barlow Regular" w:hAnsi="Barlow Regular"/>
                <w:color w:val="4D4D4D"/>
                <w:szCs w:val="20"/>
                <w:lang w:val="es-ES"/>
              </w:rPr>
              <w:t xml:space="preserve"> IP</w:t>
            </w:r>
          </w:p>
        </w:tc>
        <w:tc>
          <w:tcPr>
            <w:tcW w:w="1276" w:type="dxa"/>
            <w:hideMark/>
          </w:tcPr>
          <w:p w14:paraId="1F11B510"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32981A9D"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Modificar política de acceso lista blanca o negra (diario)</w:t>
            </w:r>
          </w:p>
        </w:tc>
      </w:tr>
      <w:tr w:rsidR="003E34BD" w:rsidRPr="006B208B" w14:paraId="2859351B" w14:textId="77777777" w:rsidTr="00E41B13">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778" w:type="dxa"/>
            <w:vMerge/>
            <w:hideMark/>
          </w:tcPr>
          <w:p w14:paraId="4521B121"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38951741"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Revisión y envío de Log a pedido.</w:t>
            </w:r>
          </w:p>
        </w:tc>
        <w:tc>
          <w:tcPr>
            <w:tcW w:w="1276" w:type="dxa"/>
            <w:hideMark/>
          </w:tcPr>
          <w:p w14:paraId="4AA9F167"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0DF5C37C"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Revisar evidencia de tráfico en log o enviar log capturados o almacenado</w:t>
            </w:r>
            <w:r>
              <w:rPr>
                <w:rFonts w:ascii="Barlow" w:hAnsi="Barlow"/>
                <w:color w:val="424242"/>
                <w:szCs w:val="20"/>
                <w:lang w:val="es-ES"/>
              </w:rPr>
              <w:t>s localmente en el dispositivo</w:t>
            </w:r>
            <w:r w:rsidRPr="006B208B">
              <w:rPr>
                <w:rFonts w:ascii="Barlow" w:hAnsi="Barlow"/>
                <w:color w:val="424242"/>
                <w:szCs w:val="20"/>
                <w:lang w:val="es-ES"/>
              </w:rPr>
              <w:t>. Según disponibilidad técnica. (solicitud diaria)</w:t>
            </w:r>
          </w:p>
        </w:tc>
      </w:tr>
      <w:tr w:rsidR="003E34BD" w:rsidRPr="006B208B" w14:paraId="41E19EAC"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0157041C"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02455B9A"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Revisión de Licencias y Certificados</w:t>
            </w:r>
          </w:p>
        </w:tc>
        <w:tc>
          <w:tcPr>
            <w:tcW w:w="1276" w:type="dxa"/>
            <w:hideMark/>
          </w:tcPr>
          <w:p w14:paraId="39D7C39E"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12DCF64D"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Pr>
                <w:rFonts w:ascii="Barlow" w:hAnsi="Barlow"/>
                <w:color w:val="424242"/>
                <w:szCs w:val="20"/>
                <w:lang w:val="es-ES"/>
              </w:rPr>
              <w:t>V</w:t>
            </w:r>
            <w:r w:rsidRPr="006B208B">
              <w:rPr>
                <w:rFonts w:ascii="Barlow" w:hAnsi="Barlow"/>
                <w:color w:val="424242"/>
                <w:szCs w:val="20"/>
                <w:lang w:val="es-ES"/>
              </w:rPr>
              <w:t>alidar vigencia y estado de licencias y certificados instalados en IPS (solicitud diaria)</w:t>
            </w:r>
          </w:p>
        </w:tc>
      </w:tr>
      <w:tr w:rsidR="003E34BD" w:rsidRPr="006B208B" w14:paraId="7C69ACDB"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0790F6E4"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5F5C4A77"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Enviar Reporte de Ataques y-o tráfico anómalo</w:t>
            </w:r>
          </w:p>
        </w:tc>
        <w:tc>
          <w:tcPr>
            <w:tcW w:w="1276" w:type="dxa"/>
            <w:hideMark/>
          </w:tcPr>
          <w:p w14:paraId="72A19590"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0DB88F9A"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Realizar un reporte automatizado de eventos bajo demanda (solicitud diaria)</w:t>
            </w:r>
          </w:p>
        </w:tc>
      </w:tr>
      <w:tr w:rsidR="003E34BD" w:rsidRPr="006B208B" w14:paraId="27FB4869"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7D194A50"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4E44C989"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Adicionar o eliminar Umbrales de Alertas.</w:t>
            </w:r>
          </w:p>
        </w:tc>
        <w:tc>
          <w:tcPr>
            <w:tcW w:w="1276" w:type="dxa"/>
            <w:hideMark/>
          </w:tcPr>
          <w:p w14:paraId="3FF46AF4"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12D24705"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Modificar o eliminar Umbrales de protección de forma controlada en IPS. (solicitud diaria)</w:t>
            </w:r>
          </w:p>
        </w:tc>
      </w:tr>
      <w:tr w:rsidR="003E34BD" w:rsidRPr="006B208B" w14:paraId="3EE7222A"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6E15A375"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4F2CAC00"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Modificar Configuración avanzada</w:t>
            </w:r>
          </w:p>
        </w:tc>
        <w:tc>
          <w:tcPr>
            <w:tcW w:w="1276" w:type="dxa"/>
            <w:hideMark/>
          </w:tcPr>
          <w:p w14:paraId="7FCF566F"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 a 24</w:t>
            </w:r>
          </w:p>
        </w:tc>
        <w:tc>
          <w:tcPr>
            <w:tcW w:w="4536" w:type="dxa"/>
            <w:hideMark/>
          </w:tcPr>
          <w:p w14:paraId="729AFCF4"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Modificar parámetros generales del IPS. Puede aplicar un control de Cambio (CRQ).</w:t>
            </w:r>
            <w:r>
              <w:rPr>
                <w:rFonts w:ascii="Barlow" w:hAnsi="Barlow"/>
                <w:color w:val="424242"/>
                <w:szCs w:val="20"/>
                <w:lang w:val="es-ES"/>
              </w:rPr>
              <w:t xml:space="preserve"> </w:t>
            </w:r>
            <w:r w:rsidRPr="006B208B">
              <w:rPr>
                <w:rFonts w:ascii="Barlow" w:hAnsi="Barlow"/>
                <w:color w:val="424242"/>
                <w:szCs w:val="20"/>
                <w:lang w:val="es-ES"/>
              </w:rPr>
              <w:t>(solicitud diaria)</w:t>
            </w:r>
          </w:p>
        </w:tc>
      </w:tr>
      <w:tr w:rsidR="003E34BD" w:rsidRPr="006B208B" w14:paraId="679A2A1E" w14:textId="77777777" w:rsidTr="00E41B13">
        <w:trPr>
          <w:trHeight w:val="840"/>
        </w:trPr>
        <w:tc>
          <w:tcPr>
            <w:cnfStyle w:val="001000000000" w:firstRow="0" w:lastRow="0" w:firstColumn="1" w:lastColumn="0" w:oddVBand="0" w:evenVBand="0" w:oddHBand="0" w:evenHBand="0" w:firstRowFirstColumn="0" w:firstRowLastColumn="0" w:lastRowFirstColumn="0" w:lastRowLastColumn="0"/>
            <w:tcW w:w="778" w:type="dxa"/>
            <w:vMerge/>
            <w:hideMark/>
          </w:tcPr>
          <w:p w14:paraId="4416731C"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2C4AC873"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Ejecución de Actualización de SW (SO, Firmas, Firmware, etc.) asociado al Soporte.</w:t>
            </w:r>
          </w:p>
        </w:tc>
        <w:tc>
          <w:tcPr>
            <w:tcW w:w="1276" w:type="dxa"/>
            <w:hideMark/>
          </w:tcPr>
          <w:p w14:paraId="4BF89DFF"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NA</w:t>
            </w:r>
          </w:p>
        </w:tc>
        <w:tc>
          <w:tcPr>
            <w:tcW w:w="4536" w:type="dxa"/>
            <w:hideMark/>
          </w:tcPr>
          <w:p w14:paraId="66EE8611"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Actualizar por recomendación de estabilidad de Sistema operativo o por problemáticas asociadas a BUG declarados. (solicitud diaria)</w:t>
            </w:r>
          </w:p>
        </w:tc>
      </w:tr>
    </w:tbl>
    <w:p w14:paraId="28B9ED8B" w14:textId="77777777" w:rsidR="000B57E6" w:rsidRPr="00A36C6B" w:rsidRDefault="000B57E6" w:rsidP="003E34BD">
      <w:pPr>
        <w:pStyle w:val="Descripcin"/>
      </w:pPr>
      <w:r>
        <w:br w:type="page"/>
      </w:r>
    </w:p>
    <w:tbl>
      <w:tblPr>
        <w:tblStyle w:val="Tablaconcuadrcula4-nfasis6"/>
        <w:tblW w:w="4426" w:type="pct"/>
        <w:tblInd w:w="500" w:type="dxa"/>
        <w:tblLook w:val="04A0" w:firstRow="1" w:lastRow="0" w:firstColumn="1" w:lastColumn="0" w:noHBand="0" w:noVBand="1"/>
      </w:tblPr>
      <w:tblGrid>
        <w:gridCol w:w="494"/>
        <w:gridCol w:w="2433"/>
        <w:gridCol w:w="1393"/>
        <w:gridCol w:w="3495"/>
      </w:tblGrid>
      <w:tr w:rsidR="000B57E6" w:rsidRPr="003D55D3" w14:paraId="759470C5" w14:textId="77777777" w:rsidTr="003B3C61">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6" w:type="pct"/>
            <w:hideMark/>
          </w:tcPr>
          <w:p w14:paraId="7FDABCC4" w14:textId="77777777" w:rsidR="000B57E6" w:rsidRPr="007B232C" w:rsidRDefault="000B57E6" w:rsidP="000B57E6">
            <w:pPr>
              <w:spacing w:before="0"/>
              <w:jc w:val="center"/>
              <w:rPr>
                <w:rFonts w:ascii="Calibri" w:eastAsia="Times New Roman" w:hAnsi="Calibri" w:cs="Times New Roman"/>
                <w:color w:val="000000"/>
              </w:rPr>
            </w:pPr>
            <w:r>
              <w:lastRenderedPageBreak/>
              <w:br w:type="page"/>
            </w:r>
          </w:p>
        </w:tc>
        <w:tc>
          <w:tcPr>
            <w:tcW w:w="1557" w:type="pct"/>
            <w:hideMark/>
          </w:tcPr>
          <w:p w14:paraId="0588B227" w14:textId="77777777" w:rsidR="000B57E6" w:rsidRPr="004269B4"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themeColor="background2"/>
                <w:sz w:val="24"/>
                <w:szCs w:val="28"/>
              </w:rPr>
            </w:pPr>
            <w:r w:rsidRPr="004269B4">
              <w:rPr>
                <w:rFonts w:eastAsia="Times New Roman"/>
                <w:color w:val="FFFFFF" w:themeColor="background2"/>
                <w:sz w:val="24"/>
                <w:szCs w:val="28"/>
              </w:rPr>
              <w:t>Actividades</w:t>
            </w:r>
          </w:p>
        </w:tc>
        <w:tc>
          <w:tcPr>
            <w:tcW w:w="891" w:type="pct"/>
            <w:hideMark/>
          </w:tcPr>
          <w:p w14:paraId="68273AE3" w14:textId="77777777" w:rsidR="000B57E6" w:rsidRPr="004269B4"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themeColor="background2"/>
                <w:sz w:val="24"/>
                <w:szCs w:val="28"/>
              </w:rPr>
            </w:pPr>
            <w:r w:rsidRPr="004269B4">
              <w:rPr>
                <w:rFonts w:eastAsia="Times New Roman"/>
                <w:color w:val="FFFFFF" w:themeColor="background2"/>
                <w:sz w:val="24"/>
                <w:szCs w:val="28"/>
              </w:rPr>
              <w:t>Tiempo Resolución Hrs</w:t>
            </w:r>
          </w:p>
        </w:tc>
        <w:tc>
          <w:tcPr>
            <w:tcW w:w="2236" w:type="pct"/>
            <w:hideMark/>
          </w:tcPr>
          <w:p w14:paraId="440B038F" w14:textId="77777777" w:rsidR="000B57E6" w:rsidRPr="004269B4"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themeColor="background2"/>
                <w:sz w:val="24"/>
                <w:szCs w:val="28"/>
              </w:rPr>
            </w:pPr>
            <w:r w:rsidRPr="004269B4">
              <w:rPr>
                <w:rFonts w:eastAsia="Times New Roman"/>
                <w:color w:val="FFFFFF" w:themeColor="background2"/>
                <w:sz w:val="24"/>
                <w:szCs w:val="28"/>
              </w:rPr>
              <w:t>Alcance</w:t>
            </w:r>
          </w:p>
        </w:tc>
      </w:tr>
      <w:tr w:rsidR="000B57E6" w:rsidRPr="003D55D3" w14:paraId="4B1767F7" w14:textId="77777777" w:rsidTr="00E41B1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316" w:type="pct"/>
            <w:vMerge w:val="restart"/>
            <w:textDirection w:val="btLr"/>
            <w:hideMark/>
          </w:tcPr>
          <w:p w14:paraId="5AB71E04" w14:textId="77777777" w:rsidR="000B57E6" w:rsidRPr="001E7196" w:rsidRDefault="000B57E6" w:rsidP="000B57E6">
            <w:pPr>
              <w:spacing w:before="0"/>
              <w:jc w:val="center"/>
              <w:rPr>
                <w:rFonts w:eastAsia="Times New Roman"/>
                <w:b w:val="0"/>
                <w:bCs w:val="0"/>
                <w:color w:val="FFFFFF"/>
              </w:rPr>
            </w:pPr>
            <w:r w:rsidRPr="00E30D6C">
              <w:rPr>
                <w:rFonts w:eastAsia="Times New Roman"/>
                <w:sz w:val="22"/>
                <w:szCs w:val="24"/>
              </w:rPr>
              <w:t>VPN</w:t>
            </w:r>
          </w:p>
        </w:tc>
        <w:tc>
          <w:tcPr>
            <w:tcW w:w="1557" w:type="pct"/>
            <w:vAlign w:val="center"/>
            <w:hideMark/>
          </w:tcPr>
          <w:p w14:paraId="3E076163" w14:textId="77777777" w:rsidR="000B57E6" w:rsidRPr="004269B4"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b/>
                <w:bCs/>
              </w:rPr>
            </w:pPr>
            <w:r w:rsidRPr="004269B4">
              <w:rPr>
                <w:b/>
                <w:bCs/>
              </w:rPr>
              <w:t>Inhabilitación temporal/permanente de cuentas VPN existentes</w:t>
            </w:r>
          </w:p>
        </w:tc>
        <w:tc>
          <w:tcPr>
            <w:tcW w:w="891" w:type="pct"/>
            <w:hideMark/>
          </w:tcPr>
          <w:p w14:paraId="3C2FD5F4" w14:textId="77777777" w:rsidR="000B57E6" w:rsidRPr="003D55D3"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2</w:t>
            </w:r>
          </w:p>
        </w:tc>
        <w:tc>
          <w:tcPr>
            <w:tcW w:w="2236" w:type="pct"/>
            <w:vAlign w:val="center"/>
            <w:hideMark/>
          </w:tcPr>
          <w:p w14:paraId="122FB3F5" w14:textId="77777777" w:rsidR="000B57E6" w:rsidRPr="003D55D3"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Deshabilitar cuenta de lectura o de otro privilegio en Concentrador VPN, de modo temporal o permanente. (diario)</w:t>
            </w:r>
          </w:p>
        </w:tc>
      </w:tr>
      <w:tr w:rsidR="000B57E6" w:rsidRPr="003D55D3" w14:paraId="0B4806A2" w14:textId="77777777" w:rsidTr="00E41B13">
        <w:trPr>
          <w:trHeight w:val="640"/>
        </w:trPr>
        <w:tc>
          <w:tcPr>
            <w:cnfStyle w:val="001000000000" w:firstRow="0" w:lastRow="0" w:firstColumn="1" w:lastColumn="0" w:oddVBand="0" w:evenVBand="0" w:oddHBand="0" w:evenHBand="0" w:firstRowFirstColumn="0" w:firstRowLastColumn="0" w:lastRowFirstColumn="0" w:lastRowLastColumn="0"/>
            <w:tcW w:w="316" w:type="pct"/>
            <w:vMerge/>
            <w:hideMark/>
          </w:tcPr>
          <w:p w14:paraId="5BFC3DC7"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76DAED55" w14:textId="77777777" w:rsidR="000B57E6" w:rsidRPr="004269B4"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b/>
                <w:bCs/>
              </w:rPr>
            </w:pPr>
            <w:r w:rsidRPr="004269B4">
              <w:rPr>
                <w:b/>
                <w:bCs/>
              </w:rPr>
              <w:t>Modificación de passwords VPN en cuentas existentes</w:t>
            </w:r>
          </w:p>
        </w:tc>
        <w:tc>
          <w:tcPr>
            <w:tcW w:w="891" w:type="pct"/>
            <w:hideMark/>
          </w:tcPr>
          <w:p w14:paraId="47CFC140" w14:textId="77777777" w:rsidR="000B57E6" w:rsidRPr="003D55D3"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2</w:t>
            </w:r>
          </w:p>
        </w:tc>
        <w:tc>
          <w:tcPr>
            <w:tcW w:w="2236" w:type="pct"/>
            <w:vAlign w:val="center"/>
            <w:hideMark/>
          </w:tcPr>
          <w:p w14:paraId="08359955" w14:textId="77777777" w:rsidR="000B57E6" w:rsidRPr="003D55D3"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Modificar, resetear una password asociada a una cuenta de lectura del cliente VPN. (diario)</w:t>
            </w:r>
          </w:p>
        </w:tc>
      </w:tr>
      <w:tr w:rsidR="000B57E6" w:rsidRPr="003D55D3" w14:paraId="409F0F88" w14:textId="77777777" w:rsidTr="00E41B1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316" w:type="pct"/>
            <w:vMerge/>
            <w:hideMark/>
          </w:tcPr>
          <w:p w14:paraId="65332388"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75E6F876" w14:textId="77777777" w:rsidR="000B57E6" w:rsidRPr="004269B4"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b/>
                <w:bCs/>
              </w:rPr>
            </w:pPr>
            <w:r w:rsidRPr="004269B4">
              <w:rPr>
                <w:b/>
                <w:bCs/>
              </w:rPr>
              <w:t>Creación o modificación de cuentas asociada a grupos VPN</w:t>
            </w:r>
          </w:p>
        </w:tc>
        <w:tc>
          <w:tcPr>
            <w:tcW w:w="891" w:type="pct"/>
            <w:hideMark/>
          </w:tcPr>
          <w:p w14:paraId="38D6C1D3" w14:textId="77777777" w:rsidR="000B57E6" w:rsidRPr="003D55D3"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2</w:t>
            </w:r>
          </w:p>
        </w:tc>
        <w:tc>
          <w:tcPr>
            <w:tcW w:w="2236" w:type="pct"/>
            <w:vAlign w:val="center"/>
            <w:hideMark/>
          </w:tcPr>
          <w:p w14:paraId="21D69857" w14:textId="77777777" w:rsidR="000B57E6" w:rsidRPr="003D55D3"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Crear una nueva cuenta de cliente VPN y asociar a un grupo específico. (diario)</w:t>
            </w:r>
          </w:p>
        </w:tc>
      </w:tr>
      <w:tr w:rsidR="000B57E6" w:rsidRPr="003D55D3" w14:paraId="2AC8876C" w14:textId="77777777" w:rsidTr="00E41B13">
        <w:trPr>
          <w:trHeight w:val="320"/>
        </w:trPr>
        <w:tc>
          <w:tcPr>
            <w:cnfStyle w:val="001000000000" w:firstRow="0" w:lastRow="0" w:firstColumn="1" w:lastColumn="0" w:oddVBand="0" w:evenVBand="0" w:oddHBand="0" w:evenHBand="0" w:firstRowFirstColumn="0" w:firstRowLastColumn="0" w:lastRowFirstColumn="0" w:lastRowLastColumn="0"/>
            <w:tcW w:w="316" w:type="pct"/>
            <w:vMerge/>
            <w:hideMark/>
          </w:tcPr>
          <w:p w14:paraId="3123AAA6"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40567EC4" w14:textId="77777777" w:rsidR="000B57E6" w:rsidRPr="004269B4"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b/>
                <w:bCs/>
              </w:rPr>
            </w:pPr>
            <w:r w:rsidRPr="004269B4">
              <w:rPr>
                <w:b/>
                <w:bCs/>
              </w:rPr>
              <w:t>Crear VPN S2S</w:t>
            </w:r>
          </w:p>
        </w:tc>
        <w:tc>
          <w:tcPr>
            <w:tcW w:w="891" w:type="pct"/>
            <w:hideMark/>
          </w:tcPr>
          <w:p w14:paraId="514A0496" w14:textId="77777777" w:rsidR="000B57E6" w:rsidRPr="003D55D3"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8</w:t>
            </w:r>
          </w:p>
        </w:tc>
        <w:tc>
          <w:tcPr>
            <w:tcW w:w="2236" w:type="pct"/>
            <w:vAlign w:val="center"/>
            <w:hideMark/>
          </w:tcPr>
          <w:p w14:paraId="1F9ED11A" w14:textId="77777777" w:rsidR="000B57E6" w:rsidRPr="003D55D3"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Crear un Túnel VPN en dispositivos administrados. (diario)</w:t>
            </w:r>
          </w:p>
        </w:tc>
      </w:tr>
      <w:tr w:rsidR="000B57E6" w:rsidRPr="003D55D3" w14:paraId="55BE7A9E" w14:textId="77777777" w:rsidTr="00E41B1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16" w:type="pct"/>
            <w:vMerge/>
            <w:hideMark/>
          </w:tcPr>
          <w:p w14:paraId="69FFFDD1"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1CB934FD" w14:textId="77777777" w:rsidR="000B57E6" w:rsidRPr="004269B4"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b/>
                <w:bCs/>
              </w:rPr>
            </w:pPr>
            <w:r w:rsidRPr="004269B4">
              <w:rPr>
                <w:b/>
                <w:bCs/>
              </w:rPr>
              <w:t>Validación de Licencias</w:t>
            </w:r>
          </w:p>
        </w:tc>
        <w:tc>
          <w:tcPr>
            <w:tcW w:w="891" w:type="pct"/>
            <w:hideMark/>
          </w:tcPr>
          <w:p w14:paraId="08327D45" w14:textId="77777777" w:rsidR="000B57E6" w:rsidRPr="003D55D3"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4</w:t>
            </w:r>
          </w:p>
        </w:tc>
        <w:tc>
          <w:tcPr>
            <w:tcW w:w="2236" w:type="pct"/>
            <w:vAlign w:val="center"/>
            <w:hideMark/>
          </w:tcPr>
          <w:p w14:paraId="13FC6BC1" w14:textId="77777777" w:rsidR="000B57E6" w:rsidRPr="003D55D3"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Validar licencias asociadas a servicio VPN. (diario)</w:t>
            </w:r>
          </w:p>
        </w:tc>
      </w:tr>
      <w:tr w:rsidR="000B57E6" w:rsidRPr="003D55D3" w14:paraId="082430C3" w14:textId="77777777" w:rsidTr="00E41B13">
        <w:trPr>
          <w:trHeight w:val="640"/>
        </w:trPr>
        <w:tc>
          <w:tcPr>
            <w:cnfStyle w:val="001000000000" w:firstRow="0" w:lastRow="0" w:firstColumn="1" w:lastColumn="0" w:oddVBand="0" w:evenVBand="0" w:oddHBand="0" w:evenHBand="0" w:firstRowFirstColumn="0" w:firstRowLastColumn="0" w:lastRowFirstColumn="0" w:lastRowLastColumn="0"/>
            <w:tcW w:w="316" w:type="pct"/>
            <w:vMerge/>
            <w:hideMark/>
          </w:tcPr>
          <w:p w14:paraId="0772DF63"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5CF0803A" w14:textId="77777777" w:rsidR="000B57E6" w:rsidRPr="004269B4"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b/>
                <w:bCs/>
              </w:rPr>
            </w:pPr>
            <w:r w:rsidRPr="004269B4">
              <w:rPr>
                <w:b/>
                <w:bCs/>
              </w:rPr>
              <w:t>Eliminar/modificar Túnel VPN Existente</w:t>
            </w:r>
          </w:p>
        </w:tc>
        <w:tc>
          <w:tcPr>
            <w:tcW w:w="891" w:type="pct"/>
            <w:hideMark/>
          </w:tcPr>
          <w:p w14:paraId="117411CE" w14:textId="77777777" w:rsidR="000B57E6" w:rsidRPr="003D55D3"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8</w:t>
            </w:r>
          </w:p>
        </w:tc>
        <w:tc>
          <w:tcPr>
            <w:tcW w:w="2236" w:type="pct"/>
            <w:vAlign w:val="center"/>
            <w:hideMark/>
          </w:tcPr>
          <w:p w14:paraId="2CDBD26B" w14:textId="77777777" w:rsidR="000B57E6" w:rsidRPr="003D55D3"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Modificar parámetros de fase 1 y 2 en un Túnel VPN o eliminar el túnel. (diario)</w:t>
            </w:r>
          </w:p>
        </w:tc>
      </w:tr>
      <w:tr w:rsidR="000B57E6" w:rsidRPr="003D55D3" w14:paraId="453B8856" w14:textId="77777777" w:rsidTr="00E41B1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316" w:type="pct"/>
            <w:vMerge/>
            <w:hideMark/>
          </w:tcPr>
          <w:p w14:paraId="6F6F4CCE"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1BE25BDF" w14:textId="77777777" w:rsidR="000B57E6" w:rsidRPr="004269B4"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rFonts w:eastAsia="Times New Roman"/>
                <w:b/>
                <w:bCs/>
              </w:rPr>
            </w:pPr>
            <w:r w:rsidRPr="004269B4">
              <w:rPr>
                <w:rFonts w:eastAsia="Times New Roman"/>
                <w:b/>
                <w:bCs/>
              </w:rPr>
              <w:t>Gestión de informe de servicio</w:t>
            </w:r>
          </w:p>
        </w:tc>
        <w:tc>
          <w:tcPr>
            <w:tcW w:w="891" w:type="pct"/>
            <w:hideMark/>
          </w:tcPr>
          <w:p w14:paraId="55EB362E" w14:textId="77777777" w:rsidR="000B57E6" w:rsidRPr="003D55D3"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8</w:t>
            </w:r>
          </w:p>
        </w:tc>
        <w:tc>
          <w:tcPr>
            <w:tcW w:w="2236" w:type="pct"/>
            <w:vAlign w:val="center"/>
            <w:hideMark/>
          </w:tcPr>
          <w:p w14:paraId="3B8A5715" w14:textId="77777777" w:rsidR="000B57E6" w:rsidRPr="003D55D3"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Se entregará un informe al mes con la operatividad actual de la o las VPN, cuentas creadas, cantidades de VPN S2S. (mes)</w:t>
            </w:r>
          </w:p>
        </w:tc>
      </w:tr>
      <w:tr w:rsidR="000B57E6" w:rsidRPr="003D55D3" w14:paraId="3FDED6BD" w14:textId="77777777" w:rsidTr="00E41B13">
        <w:trPr>
          <w:trHeight w:val="73"/>
        </w:trPr>
        <w:tc>
          <w:tcPr>
            <w:cnfStyle w:val="001000000000" w:firstRow="0" w:lastRow="0" w:firstColumn="1" w:lastColumn="0" w:oddVBand="0" w:evenVBand="0" w:oddHBand="0" w:evenHBand="0" w:firstRowFirstColumn="0" w:firstRowLastColumn="0" w:lastRowFirstColumn="0" w:lastRowLastColumn="0"/>
            <w:tcW w:w="316" w:type="pct"/>
            <w:vMerge/>
            <w:hideMark/>
          </w:tcPr>
          <w:p w14:paraId="17EA1E91"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0BA3538E" w14:textId="77777777" w:rsidR="000B57E6" w:rsidRPr="004269B4"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b/>
                <w:bCs/>
              </w:rPr>
            </w:pPr>
            <w:r w:rsidRPr="004269B4">
              <w:rPr>
                <w:rFonts w:eastAsia="Times New Roman"/>
                <w:b/>
                <w:bCs/>
              </w:rPr>
              <w:t>Revisión de parámetros avanzados de VPN</w:t>
            </w:r>
          </w:p>
        </w:tc>
        <w:tc>
          <w:tcPr>
            <w:tcW w:w="891" w:type="pct"/>
            <w:hideMark/>
          </w:tcPr>
          <w:p w14:paraId="13C92EE1" w14:textId="77777777" w:rsidR="000B57E6" w:rsidRPr="003D55D3"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8</w:t>
            </w:r>
          </w:p>
        </w:tc>
        <w:tc>
          <w:tcPr>
            <w:tcW w:w="2236" w:type="pct"/>
            <w:vAlign w:val="center"/>
            <w:hideMark/>
          </w:tcPr>
          <w:p w14:paraId="28181B5F" w14:textId="77777777" w:rsidR="000B57E6" w:rsidRPr="003D55D3" w:rsidRDefault="000B57E6" w:rsidP="00E41B13">
            <w:pPr>
              <w:keepNext/>
              <w:spacing w:before="0"/>
              <w:jc w:val="lef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Revisar parámetros generales de VPN y su funcionamiento o monitoreo de Peering bajo demanda. (diario)</w:t>
            </w:r>
          </w:p>
        </w:tc>
      </w:tr>
    </w:tbl>
    <w:p w14:paraId="62E0F895" w14:textId="77777777" w:rsidR="000B57E6" w:rsidRPr="00A36C6B" w:rsidRDefault="000B57E6" w:rsidP="003E34BD">
      <w:pPr>
        <w:pStyle w:val="Descripcin"/>
      </w:pPr>
      <w:r w:rsidRPr="00A36C6B">
        <w:t xml:space="preserve">Tabla </w:t>
      </w:r>
      <w:r>
        <w:t>4</w:t>
      </w:r>
      <w:r w:rsidRPr="00A36C6B">
        <w:rPr>
          <w:noProof/>
        </w:rPr>
        <w:t xml:space="preserve"> Nivel de Requerimientos de Seguridad </w:t>
      </w:r>
      <w:r>
        <w:rPr>
          <w:noProof/>
        </w:rPr>
        <w:t>VPN</w:t>
      </w:r>
    </w:p>
    <w:p w14:paraId="0F9EF1F9" w14:textId="10F5B3E1" w:rsidR="000B57E6" w:rsidRPr="0070359A" w:rsidRDefault="000B57E6" w:rsidP="000B57E6">
      <w:pPr>
        <w:spacing w:before="0"/>
        <w:jc w:val="left"/>
        <w:rPr>
          <w:rFonts w:asciiTheme="majorHAnsi" w:hAnsiTheme="majorHAnsi" w:cs="Arial"/>
          <w:color w:val="auto"/>
          <w:sz w:val="24"/>
          <w:szCs w:val="28"/>
          <w:lang w:val="es-ES_tradnl" w:eastAsia="es-ES"/>
        </w:rPr>
      </w:pPr>
      <w:r>
        <w:br w:type="page"/>
      </w:r>
    </w:p>
    <w:p w14:paraId="5FB59AD2" w14:textId="77777777" w:rsidR="000B57E6" w:rsidRDefault="000B57E6" w:rsidP="0099786B">
      <w:pPr>
        <w:pStyle w:val="Ttulo3"/>
      </w:pPr>
      <w:bookmarkStart w:id="62" w:name="_Toc134016945"/>
      <w:bookmarkStart w:id="63" w:name="_Toc154049324"/>
      <w:r>
        <w:lastRenderedPageBreak/>
        <w:t>Niveles de incidencia de Seguridad</w:t>
      </w:r>
      <w:bookmarkEnd w:id="62"/>
      <w:bookmarkEnd w:id="63"/>
    </w:p>
    <w:p w14:paraId="5501616D" w14:textId="77777777" w:rsidR="000B57E6" w:rsidRPr="00C049A6" w:rsidRDefault="000B57E6" w:rsidP="000B57E6">
      <w:pPr>
        <w:rPr>
          <w:lang w:val="es-ES" w:eastAsia="es-ES"/>
        </w:rPr>
      </w:pPr>
      <w:r>
        <w:rPr>
          <w:lang w:val="es-ES_tradnl" w:eastAsia="es-ES"/>
        </w:rPr>
        <w:t xml:space="preserve">Servicio contempla la atención de cualquier evento que tenga como repercusión un intento de acceso no autorizado, un impedimento en la operación normal </w:t>
      </w:r>
      <w:r w:rsidRPr="00C049A6">
        <w:rPr>
          <w:lang w:eastAsia="es-ES"/>
        </w:rPr>
        <w:t>del servicio, plataforma o recursos de los dispositivos de Seguridad; o una violación a la Política de Seguridad de la Información del Cliente.</w:t>
      </w:r>
    </w:p>
    <w:tbl>
      <w:tblPr>
        <w:tblStyle w:val="Tablaconcuadrcula4-nfasis6"/>
        <w:tblW w:w="9045" w:type="dxa"/>
        <w:tblLook w:val="04A0" w:firstRow="1" w:lastRow="0" w:firstColumn="1" w:lastColumn="0" w:noHBand="0" w:noVBand="1"/>
      </w:tblPr>
      <w:tblGrid>
        <w:gridCol w:w="1706"/>
        <w:gridCol w:w="1124"/>
        <w:gridCol w:w="2127"/>
        <w:gridCol w:w="4088"/>
      </w:tblGrid>
      <w:tr w:rsidR="000B57E6" w:rsidRPr="00C049A6" w14:paraId="412E73F9" w14:textId="77777777" w:rsidTr="003B3C61">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706" w:type="dxa"/>
          </w:tcPr>
          <w:p w14:paraId="31036518" w14:textId="77777777" w:rsidR="000B57E6" w:rsidRPr="00C049A6" w:rsidRDefault="000B57E6" w:rsidP="000B57E6">
            <w:pPr>
              <w:jc w:val="center"/>
              <w:rPr>
                <w:rFonts w:asciiTheme="majorHAnsi" w:hAnsiTheme="majorHAnsi"/>
                <w:color w:val="FFFFFF" w:themeColor="background1"/>
              </w:rPr>
            </w:pPr>
            <w:r w:rsidRPr="00C049A6">
              <w:rPr>
                <w:rFonts w:asciiTheme="majorHAnsi" w:hAnsiTheme="majorHAnsi"/>
                <w:color w:val="FFFFFF" w:themeColor="background1"/>
              </w:rPr>
              <w:t>Tipo de Servicio</w:t>
            </w:r>
          </w:p>
        </w:tc>
        <w:tc>
          <w:tcPr>
            <w:tcW w:w="1124" w:type="dxa"/>
          </w:tcPr>
          <w:p w14:paraId="6A4A2308" w14:textId="77777777" w:rsidR="000B57E6" w:rsidRPr="00C049A6" w:rsidRDefault="000B57E6" w:rsidP="000B57E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rPr>
            </w:pPr>
            <w:r w:rsidRPr="00C049A6">
              <w:rPr>
                <w:rFonts w:asciiTheme="majorHAnsi" w:hAnsiTheme="majorHAnsi"/>
                <w:color w:val="FFFFFF" w:themeColor="background1"/>
              </w:rPr>
              <w:t>Horario Atención</w:t>
            </w:r>
          </w:p>
        </w:tc>
        <w:tc>
          <w:tcPr>
            <w:tcW w:w="2127" w:type="dxa"/>
          </w:tcPr>
          <w:p w14:paraId="392ED787" w14:textId="77777777" w:rsidR="000B57E6" w:rsidRPr="00C049A6" w:rsidRDefault="000B57E6" w:rsidP="000B57E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rPr>
            </w:pPr>
            <w:r w:rsidRPr="00C049A6">
              <w:rPr>
                <w:rFonts w:asciiTheme="majorHAnsi" w:hAnsiTheme="majorHAnsi"/>
                <w:color w:val="FFFFFF" w:themeColor="background1"/>
              </w:rPr>
              <w:t>Tiempo Max. de Notificación</w:t>
            </w:r>
          </w:p>
        </w:tc>
        <w:tc>
          <w:tcPr>
            <w:tcW w:w="4088" w:type="dxa"/>
          </w:tcPr>
          <w:p w14:paraId="550F25EA" w14:textId="77777777" w:rsidR="000B57E6" w:rsidRPr="00C049A6" w:rsidRDefault="000B57E6" w:rsidP="000B57E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rPr>
            </w:pPr>
            <w:r w:rsidRPr="00C049A6">
              <w:rPr>
                <w:rFonts w:asciiTheme="majorHAnsi" w:hAnsiTheme="majorHAnsi"/>
                <w:color w:val="FFFFFF" w:themeColor="background1"/>
              </w:rPr>
              <w:t>Tiempo Máx. de Resolución</w:t>
            </w:r>
          </w:p>
        </w:tc>
      </w:tr>
      <w:tr w:rsidR="000B57E6" w:rsidRPr="00C049A6" w14:paraId="27D1022D" w14:textId="77777777" w:rsidTr="003B3C6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706" w:type="dxa"/>
          </w:tcPr>
          <w:p w14:paraId="2E23FBDD" w14:textId="77777777" w:rsidR="000B57E6" w:rsidRDefault="000B57E6" w:rsidP="000B57E6">
            <w:pPr>
              <w:jc w:val="center"/>
              <w:rPr>
                <w:b w:val="0"/>
                <w:bCs w:val="0"/>
              </w:rPr>
            </w:pPr>
            <w:r w:rsidRPr="00C049A6">
              <w:t xml:space="preserve">Soporte </w:t>
            </w:r>
            <w:r>
              <w:t>n</w:t>
            </w:r>
            <w:r w:rsidRPr="00C049A6">
              <w:t>ivel</w:t>
            </w:r>
          </w:p>
          <w:p w14:paraId="3582100C" w14:textId="77777777" w:rsidR="000B57E6" w:rsidRPr="00C049A6" w:rsidRDefault="000B57E6" w:rsidP="000B57E6">
            <w:pPr>
              <w:jc w:val="center"/>
            </w:pPr>
            <w:r w:rsidRPr="00C049A6">
              <w:t>1 y 2</w:t>
            </w:r>
          </w:p>
        </w:tc>
        <w:tc>
          <w:tcPr>
            <w:tcW w:w="1124" w:type="dxa"/>
          </w:tcPr>
          <w:p w14:paraId="59AE7021" w14:textId="77777777" w:rsidR="000B57E6" w:rsidRPr="00C049A6" w:rsidRDefault="000B57E6" w:rsidP="000B57E6">
            <w:pPr>
              <w:jc w:val="center"/>
              <w:cnfStyle w:val="000000100000" w:firstRow="0" w:lastRow="0" w:firstColumn="0" w:lastColumn="0" w:oddVBand="0" w:evenVBand="0" w:oddHBand="1" w:evenHBand="0" w:firstRowFirstColumn="0" w:firstRowLastColumn="0" w:lastRowFirstColumn="0" w:lastRowLastColumn="0"/>
              <w:rPr>
                <w:bCs/>
              </w:rPr>
            </w:pPr>
            <w:r w:rsidRPr="00C049A6">
              <w:t>24x7</w:t>
            </w:r>
          </w:p>
        </w:tc>
        <w:tc>
          <w:tcPr>
            <w:tcW w:w="2127" w:type="dxa"/>
          </w:tcPr>
          <w:p w14:paraId="14107EAD" w14:textId="77777777" w:rsidR="000B57E6" w:rsidRPr="00C049A6" w:rsidRDefault="000B57E6" w:rsidP="000B57E6">
            <w:pPr>
              <w:jc w:val="center"/>
              <w:cnfStyle w:val="000000100000" w:firstRow="0" w:lastRow="0" w:firstColumn="0" w:lastColumn="0" w:oddVBand="0" w:evenVBand="0" w:oddHBand="1" w:evenHBand="0" w:firstRowFirstColumn="0" w:firstRowLastColumn="0" w:lastRowFirstColumn="0" w:lastRowLastColumn="0"/>
              <w:rPr>
                <w:bCs/>
              </w:rPr>
            </w:pPr>
            <w:r>
              <w:t>&lt;20</w:t>
            </w:r>
            <w:r w:rsidRPr="00C049A6">
              <w:t xml:space="preserve"> minutos</w:t>
            </w:r>
          </w:p>
        </w:tc>
        <w:tc>
          <w:tcPr>
            <w:tcW w:w="4088" w:type="dxa"/>
          </w:tcPr>
          <w:p w14:paraId="57D880C6" w14:textId="77777777" w:rsidR="000B57E6" w:rsidRPr="00C049A6" w:rsidRDefault="000B57E6" w:rsidP="000B57E6">
            <w:pPr>
              <w:keepNext/>
              <w:jc w:val="left"/>
              <w:cnfStyle w:val="000000100000" w:firstRow="0" w:lastRow="0" w:firstColumn="0" w:lastColumn="0" w:oddVBand="0" w:evenVBand="0" w:oddHBand="1" w:evenHBand="0" w:firstRowFirstColumn="0" w:firstRowLastColumn="0" w:lastRowFirstColumn="0" w:lastRowLastColumn="0"/>
            </w:pPr>
            <w:r w:rsidRPr="00C049A6">
              <w:t xml:space="preserve">4 horas (HA) </w:t>
            </w:r>
            <w:r w:rsidRPr="00C049A6">
              <w:br/>
              <w:t>6 Horas (sin HA) cuando se consideró repuesto incluido en el proyecto.</w:t>
            </w:r>
          </w:p>
        </w:tc>
      </w:tr>
    </w:tbl>
    <w:p w14:paraId="184D2E73" w14:textId="77777777" w:rsidR="000B57E6" w:rsidRPr="00C049A6" w:rsidRDefault="000B57E6" w:rsidP="000B57E6">
      <w:pPr>
        <w:spacing w:before="0" w:after="200" w:line="240" w:lineRule="auto"/>
        <w:jc w:val="center"/>
        <w:rPr>
          <w:rFonts w:ascii="Barlow" w:hAnsi="Barlow"/>
          <w:iCs/>
          <w:color w:val="10068F" w:themeColor="text1"/>
          <w:szCs w:val="18"/>
          <w:lang w:val="es-ES_tradnl" w:eastAsia="es-ES"/>
        </w:rPr>
      </w:pPr>
      <w:r w:rsidRPr="00C049A6">
        <w:rPr>
          <w:rFonts w:ascii="Barlow" w:hAnsi="Barlow"/>
          <w:iCs/>
          <w:color w:val="10068F" w:themeColor="text1"/>
          <w:szCs w:val="18"/>
          <w:lang w:val="es-ES_tradnl" w:eastAsia="es-ES"/>
        </w:rPr>
        <w:t xml:space="preserve">Tabla </w:t>
      </w:r>
      <w:r w:rsidRPr="00C049A6">
        <w:rPr>
          <w:rFonts w:ascii="Barlow" w:hAnsi="Barlow"/>
          <w:iCs/>
          <w:color w:val="10068F" w:themeColor="text1"/>
          <w:szCs w:val="18"/>
          <w:lang w:val="es-ES_tradnl" w:eastAsia="es-ES"/>
        </w:rPr>
        <w:fldChar w:fldCharType="begin"/>
      </w:r>
      <w:r w:rsidRPr="00C049A6">
        <w:rPr>
          <w:rFonts w:ascii="Barlow" w:hAnsi="Barlow"/>
          <w:iCs/>
          <w:color w:val="10068F" w:themeColor="text1"/>
          <w:szCs w:val="18"/>
          <w:lang w:val="es-ES_tradnl" w:eastAsia="es-ES"/>
        </w:rPr>
        <w:instrText xml:space="preserve"> SEQ Tabla \* ARABIC </w:instrText>
      </w:r>
      <w:r w:rsidRPr="00C049A6">
        <w:rPr>
          <w:rFonts w:ascii="Barlow" w:hAnsi="Barlow"/>
          <w:iCs/>
          <w:color w:val="10068F" w:themeColor="text1"/>
          <w:szCs w:val="18"/>
          <w:lang w:val="es-ES_tradnl" w:eastAsia="es-ES"/>
        </w:rPr>
        <w:fldChar w:fldCharType="separate"/>
      </w:r>
      <w:r>
        <w:rPr>
          <w:rFonts w:ascii="Barlow" w:hAnsi="Barlow"/>
          <w:iCs/>
          <w:noProof/>
          <w:color w:val="10068F" w:themeColor="text1"/>
          <w:szCs w:val="18"/>
          <w:lang w:val="es-ES_tradnl" w:eastAsia="es-ES"/>
        </w:rPr>
        <w:t>3</w:t>
      </w:r>
      <w:r w:rsidRPr="00C049A6">
        <w:rPr>
          <w:rFonts w:ascii="Barlow" w:hAnsi="Barlow"/>
          <w:iCs/>
          <w:color w:val="10068F" w:themeColor="text1"/>
          <w:szCs w:val="18"/>
          <w:lang w:val="es-ES_tradnl" w:eastAsia="es-ES"/>
        </w:rPr>
        <w:fldChar w:fldCharType="end"/>
      </w:r>
      <w:r w:rsidRPr="00C049A6">
        <w:rPr>
          <w:rFonts w:ascii="Barlow" w:hAnsi="Barlow"/>
          <w:iCs/>
          <w:color w:val="10068F" w:themeColor="text1"/>
          <w:szCs w:val="18"/>
          <w:lang w:val="es-ES_tradnl" w:eastAsia="es-ES"/>
        </w:rPr>
        <w:t xml:space="preserve"> niveles de incidencias de seguridad</w:t>
      </w:r>
    </w:p>
    <w:p w14:paraId="63FBAACC" w14:textId="77777777" w:rsidR="000B57E6" w:rsidRDefault="000B57E6" w:rsidP="0099786B">
      <w:pPr>
        <w:pStyle w:val="Ttulo3"/>
      </w:pPr>
      <w:bookmarkStart w:id="64" w:name="_Toc134016946"/>
      <w:bookmarkStart w:id="65" w:name="_Toc154049325"/>
      <w:r>
        <w:t>Criticidad de incidencia de seguridad</w:t>
      </w:r>
      <w:bookmarkEnd w:id="64"/>
      <w:bookmarkEnd w:id="65"/>
    </w:p>
    <w:p w14:paraId="48D436B7" w14:textId="77777777" w:rsidR="000B57E6" w:rsidRDefault="000B57E6" w:rsidP="000B57E6">
      <w:pPr>
        <w:rPr>
          <w:lang w:val="es-ES_tradnl" w:eastAsia="es-ES"/>
        </w:rPr>
      </w:pPr>
      <w:r>
        <w:rPr>
          <w:lang w:val="es-ES_tradnl" w:eastAsia="es-ES"/>
        </w:rPr>
        <w:t>A continuación, se define el nivel de criticidad de las incidencias de seguridad:</w:t>
      </w:r>
    </w:p>
    <w:tbl>
      <w:tblPr>
        <w:tblStyle w:val="Tablaconcuadrcula4-nfasis6"/>
        <w:tblW w:w="9223" w:type="dxa"/>
        <w:tblLook w:val="04A0" w:firstRow="1" w:lastRow="0" w:firstColumn="1" w:lastColumn="0" w:noHBand="0" w:noVBand="1"/>
      </w:tblPr>
      <w:tblGrid>
        <w:gridCol w:w="1902"/>
        <w:gridCol w:w="2727"/>
        <w:gridCol w:w="2557"/>
        <w:gridCol w:w="2037"/>
      </w:tblGrid>
      <w:tr w:rsidR="000B57E6" w:rsidRPr="003548F7" w14:paraId="206F8706" w14:textId="77777777" w:rsidTr="003B3C61">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0" w:type="dxa"/>
            <w:hideMark/>
          </w:tcPr>
          <w:p w14:paraId="1043E5D2" w14:textId="77777777" w:rsidR="000B57E6" w:rsidRPr="00C049A6" w:rsidRDefault="000B57E6" w:rsidP="000B57E6">
            <w:pPr>
              <w:spacing w:after="120"/>
              <w:jc w:val="center"/>
              <w:rPr>
                <w:rFonts w:asciiTheme="majorHAnsi" w:eastAsia="Calibri" w:hAnsiTheme="majorHAnsi" w:cs="Times New Roman"/>
                <w:b w:val="0"/>
                <w:bCs w:val="0"/>
                <w:color w:val="FFFFFF" w:themeColor="background1"/>
              </w:rPr>
            </w:pPr>
            <w:r w:rsidRPr="00C049A6">
              <w:rPr>
                <w:rFonts w:asciiTheme="majorHAnsi" w:eastAsia="Calibri" w:hAnsiTheme="majorHAnsi" w:cs="Times New Roman"/>
                <w:b w:val="0"/>
                <w:bCs w:val="0"/>
                <w:color w:val="FFFFFF" w:themeColor="background1"/>
              </w:rPr>
              <w:t>Nivel de Criticidad</w:t>
            </w:r>
          </w:p>
        </w:tc>
        <w:tc>
          <w:tcPr>
            <w:tcW w:w="0" w:type="dxa"/>
            <w:hideMark/>
          </w:tcPr>
          <w:p w14:paraId="17D46CE1" w14:textId="77777777" w:rsidR="000B57E6" w:rsidRPr="00C049A6"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imes New Roman"/>
                <w:b w:val="0"/>
                <w:bCs w:val="0"/>
                <w:color w:val="FFFFFF" w:themeColor="background1"/>
              </w:rPr>
            </w:pPr>
            <w:r w:rsidRPr="00C049A6">
              <w:rPr>
                <w:rFonts w:asciiTheme="majorHAnsi" w:eastAsia="Calibri" w:hAnsiTheme="majorHAnsi" w:cs="Times New Roman"/>
                <w:b w:val="0"/>
                <w:bCs w:val="0"/>
                <w:color w:val="FFFFFF" w:themeColor="background1"/>
              </w:rPr>
              <w:t>Categorización Criticidad</w:t>
            </w:r>
          </w:p>
        </w:tc>
        <w:tc>
          <w:tcPr>
            <w:tcW w:w="0" w:type="dxa"/>
            <w:hideMark/>
          </w:tcPr>
          <w:p w14:paraId="4B61A112" w14:textId="77777777" w:rsidR="000B57E6" w:rsidRPr="00C049A6"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imes New Roman"/>
                <w:b w:val="0"/>
                <w:bCs w:val="0"/>
                <w:color w:val="FFFFFF" w:themeColor="background1"/>
              </w:rPr>
            </w:pPr>
            <w:r w:rsidRPr="00C049A6">
              <w:rPr>
                <w:rFonts w:asciiTheme="majorHAnsi" w:eastAsia="Calibri" w:hAnsiTheme="majorHAnsi" w:cs="Times New Roman"/>
                <w:b w:val="0"/>
                <w:bCs w:val="0"/>
                <w:color w:val="FFFFFF" w:themeColor="background1"/>
              </w:rPr>
              <w:t>Descripción</w:t>
            </w:r>
          </w:p>
        </w:tc>
        <w:tc>
          <w:tcPr>
            <w:tcW w:w="0" w:type="dxa"/>
            <w:hideMark/>
          </w:tcPr>
          <w:p w14:paraId="7B6D0541" w14:textId="77777777" w:rsidR="000B57E6" w:rsidRPr="00C049A6"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imes New Roman"/>
                <w:b w:val="0"/>
                <w:bCs w:val="0"/>
                <w:color w:val="FFFFFF" w:themeColor="background1"/>
              </w:rPr>
            </w:pPr>
            <w:r w:rsidRPr="00C049A6">
              <w:rPr>
                <w:rFonts w:asciiTheme="majorHAnsi" w:eastAsia="Calibri" w:hAnsiTheme="majorHAnsi" w:cs="Times New Roman"/>
                <w:b w:val="0"/>
                <w:bCs w:val="0"/>
                <w:color w:val="FFFFFF" w:themeColor="background1"/>
              </w:rPr>
              <w:t>Tiempo de Respuesta</w:t>
            </w:r>
          </w:p>
        </w:tc>
      </w:tr>
      <w:tr w:rsidR="000B57E6" w:rsidRPr="0081307A" w14:paraId="6E3533C2" w14:textId="77777777" w:rsidTr="003B3C61">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0" w:type="dxa"/>
            <w:hideMark/>
          </w:tcPr>
          <w:p w14:paraId="719BC71F" w14:textId="77777777" w:rsidR="000B57E6" w:rsidRPr="0018775C" w:rsidRDefault="000B57E6" w:rsidP="000B57E6">
            <w:pPr>
              <w:jc w:val="center"/>
            </w:pPr>
            <w:r w:rsidRPr="0018775C">
              <w:t>1</w:t>
            </w:r>
          </w:p>
        </w:tc>
        <w:tc>
          <w:tcPr>
            <w:tcW w:w="0" w:type="dxa"/>
            <w:hideMark/>
          </w:tcPr>
          <w:p w14:paraId="0032D738" w14:textId="77777777" w:rsidR="000B57E6" w:rsidRPr="0018775C" w:rsidRDefault="000B57E6" w:rsidP="000B57E6">
            <w:pPr>
              <w:jc w:val="center"/>
              <w:cnfStyle w:val="000000100000" w:firstRow="0" w:lastRow="0" w:firstColumn="0" w:lastColumn="0" w:oddVBand="0" w:evenVBand="0" w:oddHBand="1" w:evenHBand="0" w:firstRowFirstColumn="0" w:firstRowLastColumn="0" w:lastRowFirstColumn="0" w:lastRowLastColumn="0"/>
            </w:pPr>
            <w:r w:rsidRPr="0018775C">
              <w:t>Critica</w:t>
            </w:r>
          </w:p>
        </w:tc>
        <w:tc>
          <w:tcPr>
            <w:tcW w:w="0" w:type="dxa"/>
            <w:hideMark/>
          </w:tcPr>
          <w:p w14:paraId="397722A3" w14:textId="77777777" w:rsidR="000B57E6" w:rsidRPr="0018775C" w:rsidRDefault="000B57E6" w:rsidP="000B57E6">
            <w:pPr>
              <w:cnfStyle w:val="000000100000" w:firstRow="0" w:lastRow="0" w:firstColumn="0" w:lastColumn="0" w:oddVBand="0" w:evenVBand="0" w:oddHBand="1" w:evenHBand="0" w:firstRowFirstColumn="0" w:firstRowLastColumn="0" w:lastRowFirstColumn="0" w:lastRowLastColumn="0"/>
            </w:pPr>
            <w:r w:rsidRPr="0018775C">
              <w:t>Sistema crítico con pérdida sustancial de su servicio</w:t>
            </w:r>
          </w:p>
        </w:tc>
        <w:tc>
          <w:tcPr>
            <w:tcW w:w="0" w:type="dxa"/>
            <w:hideMark/>
          </w:tcPr>
          <w:p w14:paraId="2A788FE6" w14:textId="77777777" w:rsidR="000B57E6" w:rsidRPr="0018775C" w:rsidRDefault="000B57E6" w:rsidP="000B57E6">
            <w:pPr>
              <w:jc w:val="center"/>
              <w:cnfStyle w:val="000000100000" w:firstRow="0" w:lastRow="0" w:firstColumn="0" w:lastColumn="0" w:oddVBand="0" w:evenVBand="0" w:oddHBand="1" w:evenHBand="0" w:firstRowFirstColumn="0" w:firstRowLastColumn="0" w:lastRowFirstColumn="0" w:lastRowLastColumn="0"/>
            </w:pPr>
            <w:r w:rsidRPr="0018775C">
              <w:t>20 minutos</w:t>
            </w:r>
          </w:p>
        </w:tc>
      </w:tr>
      <w:tr w:rsidR="000B57E6" w:rsidRPr="0081307A" w14:paraId="5BDE6D47" w14:textId="77777777" w:rsidTr="003B3C61">
        <w:trPr>
          <w:trHeight w:val="474"/>
        </w:trPr>
        <w:tc>
          <w:tcPr>
            <w:cnfStyle w:val="001000000000" w:firstRow="0" w:lastRow="0" w:firstColumn="1" w:lastColumn="0" w:oddVBand="0" w:evenVBand="0" w:oddHBand="0" w:evenHBand="0" w:firstRowFirstColumn="0" w:firstRowLastColumn="0" w:lastRowFirstColumn="0" w:lastRowLastColumn="0"/>
            <w:tcW w:w="0" w:type="dxa"/>
            <w:hideMark/>
          </w:tcPr>
          <w:p w14:paraId="0A0F8514" w14:textId="77777777" w:rsidR="000B57E6" w:rsidRPr="0018775C" w:rsidRDefault="000B57E6" w:rsidP="000B57E6">
            <w:pPr>
              <w:jc w:val="center"/>
            </w:pPr>
            <w:r w:rsidRPr="0018775C">
              <w:t>2</w:t>
            </w:r>
          </w:p>
        </w:tc>
        <w:tc>
          <w:tcPr>
            <w:tcW w:w="0" w:type="dxa"/>
            <w:hideMark/>
          </w:tcPr>
          <w:p w14:paraId="1070FD73" w14:textId="77777777" w:rsidR="000B57E6" w:rsidRPr="0018775C" w:rsidRDefault="000B57E6" w:rsidP="000B57E6">
            <w:pPr>
              <w:jc w:val="center"/>
              <w:cnfStyle w:val="000000000000" w:firstRow="0" w:lastRow="0" w:firstColumn="0" w:lastColumn="0" w:oddVBand="0" w:evenVBand="0" w:oddHBand="0" w:evenHBand="0" w:firstRowFirstColumn="0" w:firstRowLastColumn="0" w:lastRowFirstColumn="0" w:lastRowLastColumn="0"/>
            </w:pPr>
            <w:r w:rsidRPr="0018775C">
              <w:t>Alta</w:t>
            </w:r>
          </w:p>
        </w:tc>
        <w:tc>
          <w:tcPr>
            <w:tcW w:w="0" w:type="dxa"/>
            <w:hideMark/>
          </w:tcPr>
          <w:p w14:paraId="59B7EC8F" w14:textId="77777777" w:rsidR="000B57E6" w:rsidRPr="0018775C" w:rsidRDefault="000B57E6" w:rsidP="000B57E6">
            <w:pPr>
              <w:cnfStyle w:val="000000000000" w:firstRow="0" w:lastRow="0" w:firstColumn="0" w:lastColumn="0" w:oddVBand="0" w:evenVBand="0" w:oddHBand="0" w:evenHBand="0" w:firstRowFirstColumn="0" w:firstRowLastColumn="0" w:lastRowFirstColumn="0" w:lastRowLastColumn="0"/>
            </w:pPr>
            <w:r w:rsidRPr="0018775C">
              <w:t>Funcionalidad importante gravemente afectada</w:t>
            </w:r>
          </w:p>
        </w:tc>
        <w:tc>
          <w:tcPr>
            <w:tcW w:w="0" w:type="dxa"/>
            <w:hideMark/>
          </w:tcPr>
          <w:p w14:paraId="7FFB043C" w14:textId="77777777" w:rsidR="000B57E6" w:rsidRPr="0018775C" w:rsidRDefault="000B57E6" w:rsidP="000B57E6">
            <w:pPr>
              <w:jc w:val="center"/>
              <w:cnfStyle w:val="000000000000" w:firstRow="0" w:lastRow="0" w:firstColumn="0" w:lastColumn="0" w:oddVBand="0" w:evenVBand="0" w:oddHBand="0" w:evenHBand="0" w:firstRowFirstColumn="0" w:firstRowLastColumn="0" w:lastRowFirstColumn="0" w:lastRowLastColumn="0"/>
            </w:pPr>
            <w:r w:rsidRPr="0018775C">
              <w:t>1 hora</w:t>
            </w:r>
          </w:p>
        </w:tc>
      </w:tr>
      <w:tr w:rsidR="000B57E6" w:rsidRPr="0081307A" w14:paraId="4D65DBAE" w14:textId="77777777" w:rsidTr="003B3C61">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0" w:type="dxa"/>
            <w:hideMark/>
          </w:tcPr>
          <w:p w14:paraId="7F1323D1" w14:textId="77777777" w:rsidR="000B57E6" w:rsidRPr="0018775C" w:rsidRDefault="000B57E6" w:rsidP="000B57E6">
            <w:pPr>
              <w:jc w:val="center"/>
            </w:pPr>
            <w:r w:rsidRPr="0018775C">
              <w:t>3</w:t>
            </w:r>
          </w:p>
        </w:tc>
        <w:tc>
          <w:tcPr>
            <w:tcW w:w="0" w:type="dxa"/>
            <w:hideMark/>
          </w:tcPr>
          <w:p w14:paraId="1C51FFC4" w14:textId="77777777" w:rsidR="000B57E6" w:rsidRPr="0018775C" w:rsidRDefault="000B57E6" w:rsidP="000B57E6">
            <w:pPr>
              <w:jc w:val="center"/>
              <w:cnfStyle w:val="000000100000" w:firstRow="0" w:lastRow="0" w:firstColumn="0" w:lastColumn="0" w:oddVBand="0" w:evenVBand="0" w:oddHBand="1" w:evenHBand="0" w:firstRowFirstColumn="0" w:firstRowLastColumn="0" w:lastRowFirstColumn="0" w:lastRowLastColumn="0"/>
            </w:pPr>
            <w:r w:rsidRPr="0018775C">
              <w:t>Media</w:t>
            </w:r>
          </w:p>
        </w:tc>
        <w:tc>
          <w:tcPr>
            <w:tcW w:w="0" w:type="dxa"/>
            <w:hideMark/>
          </w:tcPr>
          <w:p w14:paraId="10CDB8FB" w14:textId="77777777" w:rsidR="000B57E6" w:rsidRPr="0018775C" w:rsidRDefault="000B57E6" w:rsidP="000B57E6">
            <w:pPr>
              <w:cnfStyle w:val="000000100000" w:firstRow="0" w:lastRow="0" w:firstColumn="0" w:lastColumn="0" w:oddVBand="0" w:evenVBand="0" w:oddHBand="1" w:evenHBand="0" w:firstRowFirstColumn="0" w:firstRowLastColumn="0" w:lastRowFirstColumn="0" w:lastRowLastColumn="0"/>
            </w:pPr>
            <w:r w:rsidRPr="0018775C">
              <w:t>La empresa se ve afectada limitando sus operaciones</w:t>
            </w:r>
          </w:p>
        </w:tc>
        <w:tc>
          <w:tcPr>
            <w:tcW w:w="0" w:type="dxa"/>
            <w:hideMark/>
          </w:tcPr>
          <w:p w14:paraId="3F3E2031" w14:textId="77777777" w:rsidR="000B57E6" w:rsidRPr="0018775C" w:rsidRDefault="000B57E6" w:rsidP="000B57E6">
            <w:pPr>
              <w:jc w:val="center"/>
              <w:cnfStyle w:val="000000100000" w:firstRow="0" w:lastRow="0" w:firstColumn="0" w:lastColumn="0" w:oddVBand="0" w:evenVBand="0" w:oddHBand="1" w:evenHBand="0" w:firstRowFirstColumn="0" w:firstRowLastColumn="0" w:lastRowFirstColumn="0" w:lastRowLastColumn="0"/>
            </w:pPr>
            <w:r w:rsidRPr="0018775C">
              <w:t>4 horas</w:t>
            </w:r>
          </w:p>
        </w:tc>
      </w:tr>
      <w:tr w:rsidR="000B57E6" w:rsidRPr="0081307A" w14:paraId="51927F4C" w14:textId="77777777" w:rsidTr="003B3C61">
        <w:trPr>
          <w:trHeight w:val="474"/>
        </w:trPr>
        <w:tc>
          <w:tcPr>
            <w:cnfStyle w:val="001000000000" w:firstRow="0" w:lastRow="0" w:firstColumn="1" w:lastColumn="0" w:oddVBand="0" w:evenVBand="0" w:oddHBand="0" w:evenHBand="0" w:firstRowFirstColumn="0" w:firstRowLastColumn="0" w:lastRowFirstColumn="0" w:lastRowLastColumn="0"/>
            <w:tcW w:w="0" w:type="dxa"/>
            <w:hideMark/>
          </w:tcPr>
          <w:p w14:paraId="57A980EB" w14:textId="77777777" w:rsidR="000B57E6" w:rsidRPr="0018775C" w:rsidRDefault="000B57E6" w:rsidP="000B57E6">
            <w:pPr>
              <w:jc w:val="center"/>
            </w:pPr>
            <w:r w:rsidRPr="0018775C">
              <w:t>4</w:t>
            </w:r>
          </w:p>
        </w:tc>
        <w:tc>
          <w:tcPr>
            <w:tcW w:w="0" w:type="dxa"/>
            <w:hideMark/>
          </w:tcPr>
          <w:p w14:paraId="1CC3A7FE" w14:textId="77777777" w:rsidR="000B57E6" w:rsidRPr="0018775C" w:rsidRDefault="000B57E6" w:rsidP="000B57E6">
            <w:pPr>
              <w:jc w:val="center"/>
              <w:cnfStyle w:val="000000000000" w:firstRow="0" w:lastRow="0" w:firstColumn="0" w:lastColumn="0" w:oddVBand="0" w:evenVBand="0" w:oddHBand="0" w:evenHBand="0" w:firstRowFirstColumn="0" w:firstRowLastColumn="0" w:lastRowFirstColumn="0" w:lastRowLastColumn="0"/>
            </w:pPr>
            <w:r w:rsidRPr="0018775C">
              <w:t>Baja</w:t>
            </w:r>
          </w:p>
        </w:tc>
        <w:tc>
          <w:tcPr>
            <w:tcW w:w="0" w:type="dxa"/>
            <w:hideMark/>
          </w:tcPr>
          <w:p w14:paraId="19106EFA" w14:textId="77777777" w:rsidR="000B57E6" w:rsidRPr="0018775C" w:rsidRDefault="000B57E6" w:rsidP="000B57E6">
            <w:pPr>
              <w:cnfStyle w:val="000000000000" w:firstRow="0" w:lastRow="0" w:firstColumn="0" w:lastColumn="0" w:oddVBand="0" w:evenVBand="0" w:oddHBand="0" w:evenHBand="0" w:firstRowFirstColumn="0" w:firstRowLastColumn="0" w:lastRowFirstColumn="0" w:lastRowLastColumn="0"/>
            </w:pPr>
            <w:r w:rsidRPr="0018775C">
              <w:t>Situación que no afecta las operaciones del negocio</w:t>
            </w:r>
          </w:p>
        </w:tc>
        <w:tc>
          <w:tcPr>
            <w:tcW w:w="0" w:type="dxa"/>
            <w:hideMark/>
          </w:tcPr>
          <w:p w14:paraId="267E2D09" w14:textId="77777777" w:rsidR="000B57E6" w:rsidRPr="0018775C" w:rsidRDefault="000B57E6" w:rsidP="000B57E6">
            <w:pPr>
              <w:keepNext/>
              <w:jc w:val="center"/>
              <w:cnfStyle w:val="000000000000" w:firstRow="0" w:lastRow="0" w:firstColumn="0" w:lastColumn="0" w:oddVBand="0" w:evenVBand="0" w:oddHBand="0" w:evenHBand="0" w:firstRowFirstColumn="0" w:firstRowLastColumn="0" w:lastRowFirstColumn="0" w:lastRowLastColumn="0"/>
            </w:pPr>
            <w:r w:rsidRPr="0018775C">
              <w:t>12 horas</w:t>
            </w:r>
          </w:p>
        </w:tc>
      </w:tr>
    </w:tbl>
    <w:p w14:paraId="7C2A55F5" w14:textId="77777777" w:rsidR="000B57E6" w:rsidRPr="00CB1969" w:rsidRDefault="000B57E6" w:rsidP="003E34BD">
      <w:pPr>
        <w:pStyle w:val="Descripcin"/>
      </w:pPr>
      <w:r w:rsidRPr="00CB1969">
        <w:t xml:space="preserve">Tabla </w:t>
      </w:r>
      <w:r w:rsidRPr="00CB1969">
        <w:fldChar w:fldCharType="begin"/>
      </w:r>
      <w:r w:rsidRPr="00CB1969">
        <w:instrText xml:space="preserve"> SEQ Tabla \* ARABIC </w:instrText>
      </w:r>
      <w:r w:rsidRPr="00CB1969">
        <w:fldChar w:fldCharType="separate"/>
      </w:r>
      <w:r>
        <w:rPr>
          <w:noProof/>
        </w:rPr>
        <w:t>4</w:t>
      </w:r>
      <w:r w:rsidRPr="00CB1969">
        <w:fldChar w:fldCharType="end"/>
      </w:r>
      <w:r w:rsidRPr="00CB1969">
        <w:t xml:space="preserve"> CRITICIDAD DE INCIDENCIA DE SEGURIDAD</w:t>
      </w:r>
    </w:p>
    <w:p w14:paraId="7F307F8D" w14:textId="77777777" w:rsidR="000B57E6" w:rsidRPr="00C049A6" w:rsidRDefault="000B57E6" w:rsidP="000B57E6">
      <w:pPr>
        <w:rPr>
          <w:b/>
          <w:bCs/>
          <w:lang w:val="es-ES_tradnl" w:eastAsia="es-ES"/>
        </w:rPr>
      </w:pPr>
      <w:r w:rsidRPr="00C049A6">
        <w:rPr>
          <w:b/>
          <w:bCs/>
          <w:lang w:val="es-ES_tradnl" w:eastAsia="es-ES"/>
        </w:rPr>
        <w:t>Nota</w:t>
      </w:r>
    </w:p>
    <w:p w14:paraId="029A45A1" w14:textId="77777777" w:rsidR="000B57E6" w:rsidRDefault="000B57E6" w:rsidP="000B57E6">
      <w:pPr>
        <w:pStyle w:val="vietas"/>
        <w:numPr>
          <w:ilvl w:val="0"/>
          <w:numId w:val="4"/>
        </w:numPr>
        <w:rPr>
          <w:lang w:val="es-ES_tradnl" w:eastAsia="es-ES"/>
        </w:rPr>
      </w:pPr>
      <w:r>
        <w:rPr>
          <w:lang w:val="es-ES_tradnl" w:eastAsia="es-ES"/>
        </w:rPr>
        <w:t>Ante fallas con causa raíz debido a BUG de fábrica, los SLA quedan sujetos a los tiempos de fábrica.</w:t>
      </w:r>
    </w:p>
    <w:p w14:paraId="736DD946" w14:textId="77777777" w:rsidR="000B57E6" w:rsidRPr="00C049A6" w:rsidRDefault="000B57E6" w:rsidP="000B57E6">
      <w:pPr>
        <w:pStyle w:val="vietas"/>
        <w:numPr>
          <w:ilvl w:val="0"/>
          <w:numId w:val="4"/>
        </w:numPr>
        <w:rPr>
          <w:lang w:val="es-ES_tradnl" w:eastAsia="es-ES"/>
        </w:rPr>
      </w:pPr>
      <w:r>
        <w:rPr>
          <w:lang w:val="es-ES_tradnl" w:eastAsia="es-ES"/>
        </w:rPr>
        <w:t>La atención de incidentes está vinculada solo las plataformas y servicios de seguridad administradas por SOC corporaciones.</w:t>
      </w:r>
    </w:p>
    <w:p w14:paraId="58353D94" w14:textId="77777777" w:rsidR="000B57E6" w:rsidRPr="0085269B" w:rsidRDefault="000B57E6" w:rsidP="000B57E6">
      <w:pPr>
        <w:rPr>
          <w:lang w:val="es-ES_tradnl" w:eastAsia="es-ES"/>
        </w:rPr>
      </w:pPr>
    </w:p>
    <w:p w14:paraId="0D883DF2" w14:textId="77777777" w:rsidR="000B57E6" w:rsidRPr="00C818E0" w:rsidRDefault="000B57E6" w:rsidP="00F56A40">
      <w:pPr>
        <w:pStyle w:val="Body"/>
      </w:pPr>
    </w:p>
    <w:p w14:paraId="3EBD24F6" w14:textId="77777777" w:rsidR="000B57E6" w:rsidRDefault="000B57E6" w:rsidP="000B57E6">
      <w:pPr>
        <w:spacing w:before="0"/>
        <w:jc w:val="left"/>
      </w:pPr>
      <w:r>
        <w:br w:type="page"/>
      </w:r>
    </w:p>
    <w:p w14:paraId="793FC61C" w14:textId="77777777" w:rsidR="000B57E6" w:rsidRPr="00C818E0" w:rsidRDefault="000B57E6" w:rsidP="000B57E6">
      <w:pPr>
        <w:pStyle w:val="Ttulo2"/>
      </w:pPr>
      <w:bookmarkStart w:id="66" w:name="_Toc134016947"/>
      <w:bookmarkStart w:id="67" w:name="_Toc154049326"/>
      <w:r>
        <w:lastRenderedPageBreak/>
        <w:t>Servicios de administración VPN</w:t>
      </w:r>
      <w:bookmarkEnd w:id="66"/>
      <w:bookmarkEnd w:id="67"/>
    </w:p>
    <w:p w14:paraId="1EA00AB9" w14:textId="6F0EA95D" w:rsidR="000B57E6" w:rsidRDefault="000B57E6" w:rsidP="000B57E6">
      <w:pPr>
        <w:rPr>
          <w:lang w:eastAsia="es-ES"/>
        </w:rPr>
      </w:pPr>
      <w:r>
        <w:rPr>
          <w:lang w:eastAsia="es-ES"/>
        </w:rPr>
        <w:t>El servicio de administración se puede realizar a través de una VPN site to site vía internet o mediante VPN SSL</w:t>
      </w:r>
      <w:r w:rsidR="00D056AA">
        <w:rPr>
          <w:lang w:eastAsia="es-ES"/>
        </w:rPr>
        <w:t>.</w:t>
      </w:r>
    </w:p>
    <w:p w14:paraId="7CC81A12" w14:textId="77777777" w:rsidR="000B57E6" w:rsidRDefault="000B57E6" w:rsidP="000B57E6">
      <w:pPr>
        <w:rPr>
          <w:lang w:eastAsia="es-ES"/>
        </w:rPr>
      </w:pPr>
      <w:r>
        <w:rPr>
          <w:lang w:eastAsia="es-ES"/>
        </w:rPr>
        <w:t>A continuación, se describen las definiciones que se deben tener en cuenta a la hora de establecer este servicio:</w:t>
      </w:r>
    </w:p>
    <w:p w14:paraId="239D0D97" w14:textId="77777777" w:rsidR="000B57E6" w:rsidRDefault="000B57E6" w:rsidP="000B57E6">
      <w:pPr>
        <w:pStyle w:val="vietas"/>
        <w:numPr>
          <w:ilvl w:val="0"/>
          <w:numId w:val="4"/>
        </w:numPr>
        <w:rPr>
          <w:lang w:eastAsia="es-ES"/>
        </w:rPr>
      </w:pPr>
      <w:r>
        <w:rPr>
          <w:lang w:eastAsia="es-ES"/>
        </w:rPr>
        <w:t xml:space="preserve">Servicio de monitoreo, administración y soporte sobre las plataformas de seguridad, estará sujeto a la disponibilidad </w:t>
      </w:r>
      <w:r w:rsidRPr="008D7C9D">
        <w:rPr>
          <w:lang w:eastAsia="es-ES"/>
        </w:rPr>
        <w:t>y estabilidad del servicio de VPN Site to Site. En caso de que estas se encuentren caídas, los servicios se liberan de los SLA incluidos en esta propuesta.</w:t>
      </w:r>
    </w:p>
    <w:p w14:paraId="5B1F26CE" w14:textId="77777777" w:rsidR="000B57E6" w:rsidRDefault="000B57E6" w:rsidP="000B57E6">
      <w:pPr>
        <w:rPr>
          <w:lang w:eastAsia="es-ES"/>
        </w:rPr>
      </w:pPr>
      <w:r>
        <w:rPr>
          <w:lang w:eastAsia="es-ES"/>
        </w:rPr>
        <w:t>Para la administración Via VPN, p</w:t>
      </w:r>
      <w:r w:rsidRPr="00A45362">
        <w:rPr>
          <w:lang w:eastAsia="es-ES"/>
        </w:rPr>
        <w:t>ara efecto de disponibilidad</w:t>
      </w:r>
      <w:r>
        <w:rPr>
          <w:lang w:eastAsia="es-ES"/>
        </w:rPr>
        <w:t>,</w:t>
      </w:r>
      <w:r w:rsidRPr="00A45362">
        <w:rPr>
          <w:lang w:eastAsia="es-ES"/>
        </w:rPr>
        <w:t xml:space="preserve"> </w:t>
      </w:r>
      <w:r>
        <w:rPr>
          <w:lang w:eastAsia="es-ES"/>
        </w:rPr>
        <w:t xml:space="preserve">se </w:t>
      </w:r>
      <w:r w:rsidRPr="00A45362">
        <w:rPr>
          <w:lang w:eastAsia="es-ES"/>
        </w:rPr>
        <w:t>establece responsabilidad de ambas partes para levantar el Túnel VPN, en cuyo caso se requiere de un contacto valido de parte del cliente 7x247 para realizar la gestión correspondiente</w:t>
      </w:r>
      <w:r>
        <w:rPr>
          <w:lang w:eastAsia="es-ES"/>
        </w:rPr>
        <w:t>.</w:t>
      </w:r>
    </w:p>
    <w:p w14:paraId="55209B94" w14:textId="77777777" w:rsidR="000B57E6" w:rsidRPr="003D6166" w:rsidRDefault="000B57E6" w:rsidP="000B57E6">
      <w:pPr>
        <w:pStyle w:val="NNTitle"/>
        <w:rPr>
          <w:lang w:eastAsia="es-ES"/>
        </w:rPr>
      </w:pPr>
    </w:p>
    <w:p w14:paraId="1C19A81D" w14:textId="73033261" w:rsidR="007B31DB" w:rsidRDefault="00962917" w:rsidP="00267EF1">
      <w:pPr>
        <w:pStyle w:val="Ttulo10"/>
      </w:pPr>
      <w:bookmarkStart w:id="68" w:name="_Toc154049327"/>
      <w:r>
        <w:lastRenderedPageBreak/>
        <w:t>Carta de Proveedor</w:t>
      </w:r>
      <w:bookmarkEnd w:id="68"/>
    </w:p>
    <w:p w14:paraId="0B50080C" w14:textId="363A59C6" w:rsidR="00267EF1" w:rsidRDefault="00267EF1" w:rsidP="00267EF1">
      <w:pPr>
        <w:jc w:val="center"/>
        <w:rPr>
          <w:lang w:val="es-ES_tradnl" w:eastAsia="es-ES"/>
        </w:rPr>
      </w:pPr>
      <w:r>
        <w:rPr>
          <w:noProof/>
        </w:rPr>
        <w:drawing>
          <wp:inline distT="0" distB="0" distL="0" distR="0" wp14:anchorId="7792C14A" wp14:editId="540E3535">
            <wp:extent cx="4918075" cy="6398895"/>
            <wp:effectExtent l="38100" t="38100" r="92075" b="97155"/>
            <wp:docPr id="3" name="Imagen 3" descr="Interfaz de usuario gráfica, Texto&#10;&#10;Descripción generada automáticamente">
              <a:extLst xmlns:a="http://schemas.openxmlformats.org/drawingml/2006/main">
                <a:ext uri="{FF2B5EF4-FFF2-40B4-BE49-F238E27FC236}">
                  <a16:creationId xmlns:a16="http://schemas.microsoft.com/office/drawing/2014/main" id="{3FB3FFE5-2FE8-28DF-97E6-9E209AEF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nterfaz de usuario gráfica, Texto&#10;&#10;Descripción generada automáticamente">
                      <a:extLst>
                        <a:ext uri="{FF2B5EF4-FFF2-40B4-BE49-F238E27FC236}">
                          <a16:creationId xmlns:a16="http://schemas.microsoft.com/office/drawing/2014/main" id="{3FB3FFE5-2FE8-28DF-97E6-9E209AEF1A0E}"/>
                        </a:ext>
                      </a:extLst>
                    </pic:cNvPr>
                    <pic:cNvPicPr>
                      <a:picLocks noChangeAspect="1"/>
                    </pic:cNvPicPr>
                  </pic:nvPicPr>
                  <pic:blipFill>
                    <a:blip r:embed="rId61"/>
                    <a:stretch>
                      <a:fillRect/>
                    </a:stretch>
                  </pic:blipFill>
                  <pic:spPr>
                    <a:xfrm>
                      <a:off x="0" y="0"/>
                      <a:ext cx="4918075" cy="6398895"/>
                    </a:xfrm>
                    <a:prstGeom prst="rect">
                      <a:avLst/>
                    </a:prstGeom>
                    <a:ln w="3175">
                      <a:solidFill>
                        <a:schemeClr val="accent6">
                          <a:lumMod val="20000"/>
                          <a:lumOff val="80000"/>
                        </a:schemeClr>
                      </a:solidFill>
                    </a:ln>
                    <a:effectLst>
                      <a:outerShdw blurRad="50800" dist="38100" dir="2700000" algn="tl" rotWithShape="0">
                        <a:prstClr val="black">
                          <a:alpha val="40000"/>
                        </a:prstClr>
                      </a:outerShdw>
                    </a:effectLst>
                  </pic:spPr>
                </pic:pic>
              </a:graphicData>
            </a:graphic>
          </wp:inline>
        </w:drawing>
      </w:r>
    </w:p>
    <w:p w14:paraId="0753DF8C" w14:textId="77777777" w:rsidR="00267EF1" w:rsidRPr="00267EF1" w:rsidRDefault="00267EF1" w:rsidP="00267EF1">
      <w:pPr>
        <w:rPr>
          <w:lang w:val="es-ES_tradnl" w:eastAsia="es-ES"/>
        </w:rPr>
      </w:pPr>
    </w:p>
    <w:sectPr w:rsidR="00267EF1" w:rsidRPr="00267EF1" w:rsidSect="00C25730">
      <w:headerReference w:type="even" r:id="rId62"/>
      <w:headerReference w:type="default" r:id="rId63"/>
      <w:footerReference w:type="even" r:id="rId64"/>
      <w:footerReference w:type="default" r:id="rId65"/>
      <w:headerReference w:type="first" r:id="rId66"/>
      <w:footerReference w:type="first" r:id="rId67"/>
      <w:pgSz w:w="12240" w:h="15840" w:code="1"/>
      <w:pgMar w:top="1417" w:right="1701" w:bottom="1417" w:left="1701" w:header="709" w:footer="709" w:gutter="0"/>
      <w:pgNumType w:start="0"/>
      <w:cols w:space="708"/>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E042C" w14:textId="77777777" w:rsidR="00DE4DD1" w:rsidRDefault="00DE4DD1">
      <w:pPr>
        <w:spacing w:after="0" w:line="240" w:lineRule="auto"/>
      </w:pPr>
      <w:r>
        <w:separator/>
      </w:r>
    </w:p>
    <w:p w14:paraId="49B2EE71" w14:textId="77777777" w:rsidR="00DE4DD1" w:rsidRDefault="00DE4DD1"/>
    <w:p w14:paraId="70723273" w14:textId="77777777" w:rsidR="00DE4DD1" w:rsidRDefault="00DE4DD1"/>
  </w:endnote>
  <w:endnote w:type="continuationSeparator" w:id="0">
    <w:p w14:paraId="5669980A" w14:textId="77777777" w:rsidR="00DE4DD1" w:rsidRDefault="00DE4DD1">
      <w:pPr>
        <w:spacing w:after="0" w:line="240" w:lineRule="auto"/>
      </w:pPr>
      <w:r>
        <w:continuationSeparator/>
      </w:r>
    </w:p>
    <w:p w14:paraId="2BFA9465" w14:textId="77777777" w:rsidR="00DE4DD1" w:rsidRDefault="00DE4DD1"/>
    <w:p w14:paraId="471BBB96" w14:textId="77777777" w:rsidR="00DE4DD1" w:rsidRDefault="00DE4DD1"/>
  </w:endnote>
  <w:endnote w:type="continuationNotice" w:id="1">
    <w:p w14:paraId="0713D2E0" w14:textId="77777777" w:rsidR="00DE4DD1" w:rsidRDefault="00DE4DD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arlow">
    <w:charset w:val="00"/>
    <w:family w:val="auto"/>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Barlow Light">
    <w:altName w:val="Calibri"/>
    <w:charset w:val="00"/>
    <w:family w:val="auto"/>
    <w:pitch w:val="variable"/>
    <w:sig w:usb0="20000007" w:usb1="00000000" w:usb2="00000000" w:usb3="00000000" w:csb0="00000193" w:csb1="00000000"/>
  </w:font>
  <w:font w:name="Barlow Medium">
    <w:altName w:val="Barlow Medium"/>
    <w:charset w:val="00"/>
    <w:family w:val="auto"/>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rlow Regular">
    <w:altName w:val="Calibri"/>
    <w:charset w:val="4D"/>
    <w:family w:val="auto"/>
    <w:pitch w:val="variable"/>
    <w:sig w:usb0="20000007" w:usb1="00000000" w:usb2="00000000" w:usb3="00000000" w:csb0="00000193" w:csb1="00000000"/>
  </w:font>
  <w:font w:name="DIN Next LT Pro">
    <w:altName w:val="Arial"/>
    <w:panose1 w:val="00000000000000000000"/>
    <w:charset w:val="00"/>
    <w:family w:val="swiss"/>
    <w:notTrueType/>
    <w:pitch w:val="variable"/>
    <w:sig w:usb0="A00000AF" w:usb1="5000205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83148" w14:textId="77777777" w:rsidR="001250C5" w:rsidRPr="00110694" w:rsidRDefault="001250C5">
    <w:r w:rsidRPr="00110694">
      <w:rPr>
        <w:noProof/>
        <w:lang w:eastAsia="es-CL"/>
      </w:rPr>
      <w:drawing>
        <wp:anchor distT="0" distB="0" distL="114300" distR="114300" simplePos="0" relativeHeight="251658241" behindDoc="0" locked="0" layoutInCell="1" allowOverlap="1" wp14:anchorId="3877E254" wp14:editId="6A32864E">
          <wp:simplePos x="0" y="0"/>
          <wp:positionH relativeFrom="column">
            <wp:posOffset>177800</wp:posOffset>
          </wp:positionH>
          <wp:positionV relativeFrom="paragraph">
            <wp:posOffset>-287655</wp:posOffset>
          </wp:positionV>
          <wp:extent cx="1168400" cy="647700"/>
          <wp:effectExtent l="0" t="0" r="0" b="0"/>
          <wp:wrapThrough wrapText="bothSides">
            <wp:wrapPolygon edited="0">
              <wp:start x="2465" y="4447"/>
              <wp:lineTo x="1761" y="7624"/>
              <wp:lineTo x="1761" y="12071"/>
              <wp:lineTo x="2465" y="15882"/>
              <wp:lineTo x="8452" y="15882"/>
              <wp:lineTo x="19722" y="14612"/>
              <wp:lineTo x="19722" y="7624"/>
              <wp:lineTo x="5987" y="4447"/>
              <wp:lineTo x="2465" y="4447"/>
            </wp:wrapPolygon>
          </wp:wrapThrough>
          <wp:docPr id="13" name="Imagen 13" descr=":Ente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el-05.png"/>
                  <pic:cNvPicPr>
                    <a:picLocks noChangeAspect="1" noChangeArrowheads="1"/>
                  </pic:cNvPicPr>
                </pic:nvPicPr>
                <pic:blipFill>
                  <a:blip r:embed="rId1"/>
                  <a:srcRect/>
                  <a:stretch>
                    <a:fillRect/>
                  </a:stretch>
                </pic:blipFill>
                <pic:spPr bwMode="auto">
                  <a:xfrm>
                    <a:off x="0" y="0"/>
                    <a:ext cx="1168400" cy="647700"/>
                  </a:xfrm>
                  <a:prstGeom prst="rect">
                    <a:avLst/>
                  </a:prstGeom>
                  <a:noFill/>
                  <a:ln w="9525">
                    <a:noFill/>
                    <a:miter lim="800000"/>
                    <a:headEnd/>
                    <a:tailEnd/>
                  </a:ln>
                </pic:spPr>
              </pic:pic>
            </a:graphicData>
          </a:graphic>
        </wp:anchor>
      </w:drawing>
    </w:r>
    <w:r w:rsidRPr="00110694">
      <w:t>_</w:t>
    </w:r>
    <w:r>
      <w:fldChar w:fldCharType="begin"/>
    </w:r>
    <w:r>
      <w:instrText xml:space="preserve">PAGE  </w:instrText>
    </w:r>
    <w:r>
      <w:fldChar w:fldCharType="separate"/>
    </w:r>
    <w:r>
      <w:rPr>
        <w:noProof/>
      </w:rPr>
      <w:t>2</w:t>
    </w:r>
    <w:r>
      <w:fldChar w:fldCharType="end"/>
    </w:r>
  </w:p>
  <w:p w14:paraId="1257806F" w14:textId="77777777" w:rsidR="001250C5" w:rsidRDefault="001250C5"/>
  <w:p w14:paraId="41E6DDAB" w14:textId="77777777" w:rsidR="00A75262" w:rsidRDefault="00A7526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clara"/>
      <w:tblW w:w="9933" w:type="dxa"/>
      <w:tblInd w:w="-1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7824"/>
      <w:gridCol w:w="1638"/>
    </w:tblGrid>
    <w:tr w:rsidR="00C25730" w14:paraId="4E36B8AB" w14:textId="77777777" w:rsidTr="00C25730">
      <w:trPr>
        <w:trHeight w:val="20"/>
      </w:trPr>
      <w:tc>
        <w:tcPr>
          <w:tcW w:w="471" w:type="dxa"/>
          <w:vAlign w:val="bottom"/>
        </w:tcPr>
        <w:p w14:paraId="3F2B122E" w14:textId="21AB84B0" w:rsidR="006D641E" w:rsidRPr="002F35E2" w:rsidRDefault="006D641E" w:rsidP="00C25730">
          <w:pPr>
            <w:jc w:val="center"/>
            <w:rPr>
              <w:rFonts w:ascii="Barlow" w:hAnsi="Barlow"/>
              <w:b/>
              <w:bCs/>
              <w:color w:val="10068F" w:themeColor="text1"/>
            </w:rPr>
          </w:pPr>
        </w:p>
      </w:tc>
      <w:tc>
        <w:tcPr>
          <w:tcW w:w="7824" w:type="dxa"/>
          <w:vAlign w:val="bottom"/>
        </w:tcPr>
        <w:p w14:paraId="726545DA" w14:textId="2F8164BB" w:rsidR="006D641E" w:rsidRPr="002F35E2" w:rsidRDefault="006D641E" w:rsidP="00C25730">
          <w:pPr>
            <w:jc w:val="left"/>
            <w:rPr>
              <w:rFonts w:ascii="Barlow" w:hAnsi="Barlow"/>
              <w:b/>
              <w:bCs/>
              <w:color w:val="FFFFFF" w:themeColor="background2"/>
            </w:rPr>
          </w:pPr>
        </w:p>
      </w:tc>
      <w:tc>
        <w:tcPr>
          <w:tcW w:w="1638" w:type="dxa"/>
          <w:vAlign w:val="bottom"/>
        </w:tcPr>
        <w:p w14:paraId="32359F8D" w14:textId="1A28D869" w:rsidR="006D641E" w:rsidRDefault="006D641E" w:rsidP="002F35E2">
          <w:pPr>
            <w:jc w:val="center"/>
            <w:rPr>
              <w:rFonts w:ascii="Barlow" w:hAnsi="Barlow"/>
              <w:color w:val="10068F" w:themeColor="text1"/>
            </w:rPr>
          </w:pPr>
        </w:p>
      </w:tc>
    </w:tr>
  </w:tbl>
  <w:p w14:paraId="5DE6ABCE" w14:textId="457B6FFB" w:rsidR="00A75262" w:rsidRPr="00C25730" w:rsidRDefault="0017463A" w:rsidP="00C25730">
    <w:pPr>
      <w:tabs>
        <w:tab w:val="left" w:pos="3195"/>
      </w:tabs>
      <w:rPr>
        <w:rFonts w:ascii="Barlow" w:hAnsi="Barlow"/>
        <w:color w:val="FFFFFF" w:themeColor="background1"/>
        <w:sz w:val="16"/>
        <w:szCs w:val="18"/>
      </w:rPr>
    </w:pPr>
    <w:r>
      <w:rPr>
        <w:noProof/>
      </w:rPr>
      <w:drawing>
        <wp:anchor distT="0" distB="0" distL="114300" distR="114300" simplePos="0" relativeHeight="251658242" behindDoc="1" locked="0" layoutInCell="1" allowOverlap="1" wp14:anchorId="61667D63" wp14:editId="56245C2B">
          <wp:simplePos x="0" y="0"/>
          <wp:positionH relativeFrom="page">
            <wp:posOffset>-29261</wp:posOffset>
          </wp:positionH>
          <wp:positionV relativeFrom="paragraph">
            <wp:posOffset>-193650</wp:posOffset>
          </wp:positionV>
          <wp:extent cx="7855966" cy="1294672"/>
          <wp:effectExtent l="0" t="0" r="0" b="127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861235" cy="1295540"/>
                  </a:xfrm>
                  <a:prstGeom prst="rect">
                    <a:avLst/>
                  </a:prstGeom>
                </pic:spPr>
              </pic:pic>
            </a:graphicData>
          </a:graphic>
          <wp14:sizeRelH relativeFrom="margin">
            <wp14:pctWidth>0</wp14:pctWidth>
          </wp14:sizeRelH>
          <wp14:sizeRelV relativeFrom="margin">
            <wp14:pctHeight>0</wp14:pctHeight>
          </wp14:sizeRelV>
        </wp:anchor>
      </w:drawing>
    </w:r>
    <w:r w:rsidR="00C25730" w:rsidRPr="002F35E2">
      <w:rPr>
        <w:rFonts w:ascii="Barlow" w:hAnsi="Barlow"/>
        <w:b/>
        <w:bCs/>
        <w:color w:val="FFFFFF" w:themeColor="background2"/>
      </w:rPr>
      <w:fldChar w:fldCharType="begin"/>
    </w:r>
    <w:r w:rsidR="00C25730" w:rsidRPr="002F35E2">
      <w:rPr>
        <w:rFonts w:ascii="Barlow" w:hAnsi="Barlow"/>
        <w:b/>
        <w:bCs/>
        <w:color w:val="FFFFFF" w:themeColor="background2"/>
      </w:rPr>
      <w:instrText xml:space="preserve">PAGE  </w:instrText>
    </w:r>
    <w:r w:rsidR="00C25730" w:rsidRPr="002F35E2">
      <w:rPr>
        <w:rFonts w:ascii="Barlow" w:hAnsi="Barlow"/>
        <w:b/>
        <w:bCs/>
        <w:color w:val="FFFFFF" w:themeColor="background2"/>
      </w:rPr>
      <w:fldChar w:fldCharType="separate"/>
    </w:r>
    <w:r w:rsidR="00C25730">
      <w:rPr>
        <w:rFonts w:ascii="Barlow" w:hAnsi="Barlow"/>
        <w:b/>
        <w:bCs/>
        <w:color w:val="FFFFFF" w:themeColor="background2"/>
      </w:rPr>
      <w:t>2</w:t>
    </w:r>
    <w:r w:rsidR="00C25730" w:rsidRPr="002F35E2">
      <w:rPr>
        <w:rFonts w:ascii="Barlow" w:hAnsi="Barlow"/>
        <w:b/>
        <w:bCs/>
        <w:color w:val="FFFFFF" w:themeColor="background2"/>
      </w:rPr>
      <w:fldChar w:fldCharType="end"/>
    </w:r>
    <w:r w:rsidR="00C25730">
      <w:rPr>
        <w:rFonts w:ascii="Barlow" w:hAnsi="Barlow"/>
        <w:color w:val="FFFFFF" w:themeColor="background1"/>
        <w:sz w:val="16"/>
        <w:szCs w:val="18"/>
      </w:rPr>
      <w:t xml:space="preserve"> </w:t>
    </w:r>
    <w:r w:rsidR="00C25730" w:rsidRPr="00C25730">
      <w:rPr>
        <w:rFonts w:ascii="Barlow" w:hAnsi="Barlow"/>
        <w:color w:val="FFFFFF" w:themeColor="background1"/>
        <w:sz w:val="16"/>
        <w:szCs w:val="18"/>
      </w:rPr>
      <w:t xml:space="preserve"> </w:t>
    </w:r>
    <w:r w:rsidR="00C25730">
      <w:rPr>
        <w:rFonts w:ascii="Barlow" w:hAnsi="Barlow"/>
        <w:color w:val="FFFFFF" w:themeColor="background1"/>
        <w:sz w:val="16"/>
        <w:szCs w:val="18"/>
      </w:rPr>
      <w:t xml:space="preserve">    </w:t>
    </w:r>
    <w:r w:rsidR="00C25730" w:rsidRPr="00F91217">
      <w:rPr>
        <w:rFonts w:ascii="Barlow" w:hAnsi="Barlow"/>
        <w:color w:val="FFFFFF" w:themeColor="background1"/>
        <w:sz w:val="17"/>
        <w:szCs w:val="17"/>
      </w:rPr>
      <w:t xml:space="preserve">Todos los derechos están reservados. Ninguna parte de este documento puede ser reproducido, transmitido ni almacenado en un sistema recuperable o por otros medios, mecánico, fotográfico, eléctrico, electrónico, o de otro modo sin el permiso explícito los propietarios del </w:t>
    </w:r>
    <w:r w:rsidR="00977FB6" w:rsidRPr="00F91217">
      <w:rPr>
        <w:rFonts w:ascii="Barlow" w:hAnsi="Barlow"/>
        <w:color w:val="FFFFFF" w:themeColor="background1"/>
        <w:sz w:val="17"/>
        <w:szCs w:val="17"/>
      </w:rPr>
      <w:t>copyright. ©</w:t>
    </w:r>
    <w:r w:rsidR="00C25730" w:rsidRPr="00F91217">
      <w:rPr>
        <w:rFonts w:ascii="Barlow" w:hAnsi="Barlow"/>
        <w:color w:val="FFFFFF" w:themeColor="background1"/>
        <w:sz w:val="17"/>
        <w:szCs w:val="17"/>
      </w:rPr>
      <w:t xml:space="preserve"> </w:t>
    </w:r>
    <w:r w:rsidR="00C15EC8">
      <w:rPr>
        <w:rFonts w:ascii="Barlow" w:hAnsi="Barlow"/>
        <w:color w:val="FFFFFF" w:themeColor="background1"/>
        <w:sz w:val="17"/>
        <w:szCs w:val="17"/>
      </w:rPr>
      <w:t>MANDANTE</w:t>
    </w:r>
    <w:r w:rsidR="00C25730" w:rsidRPr="00F91217">
      <w:rPr>
        <w:rFonts w:ascii="Barlow" w:hAnsi="Barlow"/>
        <w:color w:val="FFFFFF" w:themeColor="background1"/>
        <w:sz w:val="17"/>
        <w:szCs w:val="17"/>
      </w:rPr>
      <w:t xml:space="preserve"> 2023</w:t>
    </w:r>
    <w:r w:rsidR="00C25730" w:rsidRPr="00C25730">
      <w:rPr>
        <w:color w:val="FFFFFF" w:themeColor="background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8E1CD" w14:textId="77777777" w:rsidR="00C15EC8" w:rsidRDefault="00C15E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5071B" w14:textId="77777777" w:rsidR="00DE4DD1" w:rsidRDefault="00DE4DD1">
      <w:pPr>
        <w:spacing w:after="0" w:line="240" w:lineRule="auto"/>
      </w:pPr>
      <w:r>
        <w:separator/>
      </w:r>
    </w:p>
    <w:p w14:paraId="096E462B" w14:textId="77777777" w:rsidR="00DE4DD1" w:rsidRDefault="00DE4DD1"/>
    <w:p w14:paraId="66868B4D" w14:textId="77777777" w:rsidR="00DE4DD1" w:rsidRDefault="00DE4DD1"/>
  </w:footnote>
  <w:footnote w:type="continuationSeparator" w:id="0">
    <w:p w14:paraId="20237BE0" w14:textId="77777777" w:rsidR="00DE4DD1" w:rsidRDefault="00DE4DD1">
      <w:pPr>
        <w:spacing w:after="0" w:line="240" w:lineRule="auto"/>
      </w:pPr>
      <w:r>
        <w:continuationSeparator/>
      </w:r>
    </w:p>
    <w:p w14:paraId="0C540E01" w14:textId="77777777" w:rsidR="00DE4DD1" w:rsidRDefault="00DE4DD1"/>
    <w:p w14:paraId="0FA9F6BC" w14:textId="77777777" w:rsidR="00DE4DD1" w:rsidRDefault="00DE4DD1"/>
  </w:footnote>
  <w:footnote w:type="continuationNotice" w:id="1">
    <w:p w14:paraId="5E0AA59F" w14:textId="77777777" w:rsidR="00DE4DD1" w:rsidRDefault="00DE4DD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0B4D" w14:textId="34941789" w:rsidR="001250C5" w:rsidRPr="00110694" w:rsidRDefault="001250C5" w:rsidP="002F15F9">
    <w:pPr>
      <w:tabs>
        <w:tab w:val="left" w:pos="851"/>
      </w:tabs>
    </w:pPr>
    <w:r w:rsidRPr="00110694">
      <w:rPr>
        <w:noProof/>
        <w:lang w:eastAsia="es-CL"/>
      </w:rPr>
      <w:drawing>
        <wp:anchor distT="0" distB="0" distL="114300" distR="114300" simplePos="0" relativeHeight="251658240" behindDoc="0" locked="0" layoutInCell="1" allowOverlap="0" wp14:anchorId="2B09237A" wp14:editId="18A2CBFA">
          <wp:simplePos x="0" y="0"/>
          <wp:positionH relativeFrom="column">
            <wp:posOffset>251460</wp:posOffset>
          </wp:positionH>
          <wp:positionV relativeFrom="paragraph">
            <wp:posOffset>-168910</wp:posOffset>
          </wp:positionV>
          <wp:extent cx="432000" cy="432000"/>
          <wp:effectExtent l="0" t="0" r="0" b="6350"/>
          <wp:wrapThrough wrapText="bothSides">
            <wp:wrapPolygon edited="0">
              <wp:start x="7624" y="0"/>
              <wp:lineTo x="953" y="5718"/>
              <wp:lineTo x="953" y="17153"/>
              <wp:lineTo x="7624" y="17153"/>
              <wp:lineTo x="7624" y="20965"/>
              <wp:lineTo x="13341" y="20965"/>
              <wp:lineTo x="13341" y="17153"/>
              <wp:lineTo x="20012" y="17153"/>
              <wp:lineTo x="20012" y="5718"/>
              <wp:lineTo x="13341" y="0"/>
              <wp:lineTo x="7624" y="0"/>
            </wp:wrapPolygon>
          </wp:wrapThrough>
          <wp:docPr id="12" name="Imagen 12" descr=":Ente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l-02.png"/>
                  <pic:cNvPicPr>
                    <a:picLocks noChangeAspect="1" noChangeArrowheads="1"/>
                  </pic:cNvPicPr>
                </pic:nvPicPr>
                <pic:blipFill>
                  <a:blip r:embed="rId1"/>
                  <a:srcRect/>
                  <a:stretch>
                    <a:fillRect/>
                  </a:stretch>
                </pic:blipFill>
                <pic:spPr bwMode="auto">
                  <a:xfrm>
                    <a:off x="0" y="0"/>
                    <a:ext cx="432000" cy="43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_</w:t>
    </w:r>
    <w:r w:rsidRPr="008459D0">
      <w:t xml:space="preserve"> </w:t>
    </w:r>
    <w:sdt>
      <w:sdtPr>
        <w:alias w:val="Título"/>
        <w:tag w:val=""/>
        <w:id w:val="-1139346411"/>
        <w:dataBinding w:prefixMappings="xmlns:ns0='http://purl.org/dc/elements/1.1/' xmlns:ns1='http://schemas.openxmlformats.org/package/2006/metadata/core-properties' " w:xpath="/ns1:coreProperties[1]/ns0:title[1]" w:storeItemID="{6C3C8BC8-F283-45AE-878A-BAB7291924A1}"/>
        <w:text/>
      </w:sdtPr>
      <w:sdtContent>
        <w:r w:rsidR="0051699C">
          <w:t>Solución Fortinet FortiClient VPN/ZTNA</w:t>
        </w:r>
      </w:sdtContent>
    </w:sdt>
    <w:r w:rsidRPr="00110694">
      <w:tab/>
    </w:r>
  </w:p>
  <w:p w14:paraId="42E85BD8" w14:textId="77777777" w:rsidR="001250C5" w:rsidRDefault="001250C5"/>
  <w:p w14:paraId="67184342" w14:textId="77777777" w:rsidR="00A75262" w:rsidRDefault="00A7526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855" w:type="dxa"/>
      <w:tblLook w:val="04A0" w:firstRow="1" w:lastRow="0" w:firstColumn="1" w:lastColumn="0" w:noHBand="0" w:noVBand="1"/>
    </w:tblPr>
    <w:tblGrid>
      <w:gridCol w:w="3969"/>
      <w:gridCol w:w="473"/>
      <w:gridCol w:w="2100"/>
      <w:gridCol w:w="2313"/>
    </w:tblGrid>
    <w:tr w:rsidR="00DF2FBA" w:rsidRPr="00DF2FBA" w14:paraId="00CCA6A0" w14:textId="77777777" w:rsidTr="0051699C">
      <w:trPr>
        <w:trHeight w:val="294"/>
      </w:trPr>
      <w:sdt>
        <w:sdtPr>
          <w:alias w:val="Título"/>
          <w:tag w:val="Título"/>
          <w:id w:val="1663589162"/>
          <w:dataBinding w:prefixMappings="xmlns:ns0='http://purl.org/dc/elements/1.1/' xmlns:ns1='http://schemas.openxmlformats.org/package/2006/metadata/core-properties' " w:xpath="/ns1:coreProperties[1]/ns0:title[1]" w:storeItemID="{6C3C8BC8-F283-45AE-878A-BAB7291924A1}"/>
          <w:text/>
        </w:sdtPr>
        <w:sdtContent>
          <w:tc>
            <w:tcPr>
              <w:tcW w:w="3969" w:type="dxa"/>
            </w:tcPr>
            <w:p w14:paraId="30A086CE" w14:textId="6AE5D79F" w:rsidR="00DF2FBA" w:rsidRDefault="0051699C" w:rsidP="00B2284B">
              <w:pPr>
                <w:spacing w:before="0" w:after="0"/>
              </w:pPr>
              <w:r>
                <w:t>Solución Fortinet FortiClient VPN/ZTNA</w:t>
              </w:r>
            </w:p>
          </w:tc>
        </w:sdtContent>
      </w:sdt>
      <w:tc>
        <w:tcPr>
          <w:tcW w:w="473" w:type="dxa"/>
        </w:tcPr>
        <w:p w14:paraId="19606D32" w14:textId="77777777" w:rsidR="00DF2FBA" w:rsidRDefault="00DF2FBA" w:rsidP="00B2284B">
          <w:pPr>
            <w:spacing w:before="0" w:after="0"/>
          </w:pPr>
        </w:p>
      </w:tc>
      <w:tc>
        <w:tcPr>
          <w:tcW w:w="2100" w:type="dxa"/>
        </w:tcPr>
        <w:p w14:paraId="2349E145" w14:textId="77777777" w:rsidR="00DF2FBA" w:rsidRDefault="00DF2FBA" w:rsidP="00B2284B">
          <w:pPr>
            <w:spacing w:before="0" w:after="0"/>
            <w:rPr>
              <w:rFonts w:ascii="Barlow Medium" w:hAnsi="Barlow Medium"/>
              <w:color w:val="D9D9D9" w:themeColor="background1" w:themeShade="D9"/>
              <w:sz w:val="24"/>
              <w:szCs w:val="24"/>
            </w:rPr>
          </w:pPr>
        </w:p>
      </w:tc>
      <w:tc>
        <w:tcPr>
          <w:tcW w:w="2313" w:type="dxa"/>
        </w:tcPr>
        <w:sdt>
          <w:sdtPr>
            <w:rPr>
              <w:szCs w:val="20"/>
            </w:rPr>
            <w:alias w:val="ID"/>
            <w:tag w:val="ID"/>
            <w:id w:val="869257147"/>
            <w:placeholder>
              <w:docPart w:val="649664640DCC437A979BAA58FBA49D52"/>
            </w:placeholder>
            <w:dataBinding w:prefixMappings="xmlns:ns0='http://purl.org/dc/elements/1.1/' xmlns:ns1='http://schemas.openxmlformats.org/package/2006/metadata/core-properties' " w:xpath="/ns1:coreProperties[1]/ns1:category[1]" w:storeItemID="{6C3C8BC8-F283-45AE-878A-BAB7291924A1}"/>
            <w:text/>
          </w:sdtPr>
          <w:sdtContent>
            <w:p w14:paraId="6453E031" w14:textId="12E88DBF" w:rsidR="00DF2FBA" w:rsidRPr="00DB200E" w:rsidRDefault="00C15EC8" w:rsidP="00B2284B">
              <w:pPr>
                <w:spacing w:before="0" w:after="0"/>
                <w:jc w:val="right"/>
                <w:rPr>
                  <w:color w:val="D9D9D9" w:themeColor="background1" w:themeShade="D9"/>
                  <w:sz w:val="24"/>
                  <w:szCs w:val="24"/>
                </w:rPr>
              </w:pPr>
              <w:r>
                <w:rPr>
                  <w:szCs w:val="20"/>
                </w:rPr>
                <w:t xml:space="preserve">ID </w:t>
              </w:r>
            </w:p>
          </w:sdtContent>
        </w:sdt>
      </w:tc>
    </w:tr>
    <w:tr w:rsidR="00DF2FBA" w14:paraId="0F1C90C8" w14:textId="77777777" w:rsidTr="0051699C">
      <w:trPr>
        <w:trHeight w:val="543"/>
      </w:trPr>
      <w:tc>
        <w:tcPr>
          <w:tcW w:w="3969" w:type="dxa"/>
        </w:tcPr>
        <w:sdt>
          <w:sdtPr>
            <w:rPr>
              <w:szCs w:val="20"/>
            </w:rPr>
            <w:alias w:val="Cliente"/>
            <w:tag w:val="Cliente"/>
            <w:id w:val="2131591054"/>
            <w:placeholder>
              <w:docPart w:val="8E52CF2D31874D1BB17B07D3B0039748"/>
            </w:placeholder>
            <w:dataBinding w:prefixMappings="xmlns:ns0='http://schemas.openxmlformats.org/officeDocument/2006/extended-properties' " w:xpath="/ns0:Properties[1]/ns0:Company[1]" w:storeItemID="{6668398D-A668-4E3E-A5EB-62B293D839F1}"/>
            <w:text/>
          </w:sdtPr>
          <w:sdtContent>
            <w:p w14:paraId="4620EE0A" w14:textId="2C4B52E3" w:rsidR="00DF2FBA" w:rsidRPr="00DB200E" w:rsidRDefault="00C15EC8" w:rsidP="00B2284B">
              <w:pPr>
                <w:spacing w:before="0" w:after="0"/>
                <w:rPr>
                  <w:rFonts w:ascii="Barlow Medium" w:hAnsi="Barlow Medium"/>
                  <w:color w:val="auto"/>
                  <w:sz w:val="24"/>
                  <w:szCs w:val="24"/>
                </w:rPr>
              </w:pPr>
              <w:r>
                <w:rPr>
                  <w:szCs w:val="20"/>
                </w:rPr>
                <w:t>CLIENTE</w:t>
              </w:r>
            </w:p>
          </w:sdtContent>
        </w:sdt>
      </w:tc>
      <w:tc>
        <w:tcPr>
          <w:tcW w:w="473" w:type="dxa"/>
        </w:tcPr>
        <w:p w14:paraId="7858CC06" w14:textId="1D84C564" w:rsidR="00DF2FBA" w:rsidRDefault="00DF2FBA" w:rsidP="00B2284B">
          <w:pPr>
            <w:spacing w:before="0" w:after="0"/>
          </w:pPr>
        </w:p>
      </w:tc>
      <w:tc>
        <w:tcPr>
          <w:tcW w:w="2100" w:type="dxa"/>
        </w:tcPr>
        <w:p w14:paraId="0197F80C" w14:textId="77777777" w:rsidR="00DF2FBA" w:rsidRDefault="00DF2FBA" w:rsidP="00B2284B">
          <w:pPr>
            <w:spacing w:before="0" w:after="0"/>
            <w:jc w:val="right"/>
          </w:pPr>
        </w:p>
      </w:tc>
      <w:tc>
        <w:tcPr>
          <w:tcW w:w="2313" w:type="dxa"/>
        </w:tcPr>
        <w:sdt>
          <w:sdtPr>
            <w:alias w:val="Fecha"/>
            <w:tag w:val="Fecha"/>
            <w:id w:val="1244612508"/>
            <w:dataBinding w:prefixMappings="xmlns:ns0='http://purl.org/dc/elements/1.1/' xmlns:ns1='http://schemas.openxmlformats.org/package/2006/metadata/core-properties' " w:xpath="/ns1:coreProperties[1]/ns1:keywords[1]" w:storeItemID="{6C3C8BC8-F283-45AE-878A-BAB7291924A1}"/>
            <w:text/>
          </w:sdtPr>
          <w:sdtContent>
            <w:p w14:paraId="3E138D32" w14:textId="2003CA45" w:rsidR="00DF2FBA" w:rsidRPr="00DB200E" w:rsidRDefault="00D11BA3" w:rsidP="00B2284B">
              <w:pPr>
                <w:spacing w:before="0" w:after="0"/>
                <w:jc w:val="right"/>
              </w:pPr>
              <w:r>
                <w:t>diciembre de 2023</w:t>
              </w:r>
            </w:p>
          </w:sdtContent>
        </w:sdt>
      </w:tc>
    </w:tr>
  </w:tbl>
  <w:p w14:paraId="55EB10E3" w14:textId="09954740" w:rsidR="00A75262" w:rsidRDefault="00CD264F" w:rsidP="00DF2FBA">
    <w:pPr>
      <w:spacing w:before="20" w:after="20"/>
    </w:pPr>
    <w:r>
      <w:rPr>
        <w:noProof/>
      </w:rPr>
      <mc:AlternateContent>
        <mc:Choice Requires="wps">
          <w:drawing>
            <wp:anchor distT="0" distB="0" distL="114300" distR="114300" simplePos="0" relativeHeight="251658243" behindDoc="0" locked="0" layoutInCell="1" allowOverlap="1" wp14:anchorId="47E961F2" wp14:editId="12880B86">
              <wp:simplePos x="0" y="0"/>
              <wp:positionH relativeFrom="column">
                <wp:posOffset>25400</wp:posOffset>
              </wp:positionH>
              <wp:positionV relativeFrom="paragraph">
                <wp:posOffset>0</wp:posOffset>
              </wp:positionV>
              <wp:extent cx="5549900" cy="0"/>
              <wp:effectExtent l="0" t="0" r="0" b="0"/>
              <wp:wrapNone/>
              <wp:docPr id="38" name="Conector recto 38"/>
              <wp:cNvGraphicFramePr/>
              <a:graphic xmlns:a="http://schemas.openxmlformats.org/drawingml/2006/main">
                <a:graphicData uri="http://schemas.microsoft.com/office/word/2010/wordprocessingShape">
                  <wps:wsp>
                    <wps:cNvCnPr/>
                    <wps:spPr>
                      <a:xfrm>
                        <a:off x="0" y="0"/>
                        <a:ext cx="5549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7BB53B7" id="Conector recto 3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pt,0" to="43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" strokecolor="#ccc [320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8497C" w14:textId="77777777" w:rsidR="001250C5" w:rsidRDefault="001250C5">
    <w:r w:rsidRPr="00AC4C83">
      <w:rPr>
        <w:rFonts w:ascii="DIN Next LT Pro" w:eastAsia="Cambria" w:hAnsi="DIN Next LT Pro" w:cs="Times New Roman"/>
        <w:color w:val="32323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4222"/>
    <w:multiLevelType w:val="hybridMultilevel"/>
    <w:tmpl w:val="B5F06114"/>
    <w:lvl w:ilvl="0" w:tplc="C594379C">
      <w:start w:val="67"/>
      <w:numFmt w:val="bullet"/>
      <w:lvlText w:val="-"/>
      <w:lvlJc w:val="left"/>
      <w:pPr>
        <w:ind w:left="720" w:hanging="360"/>
      </w:pPr>
      <w:rPr>
        <w:rFonts w:ascii="Barlow" w:eastAsiaTheme="minorHAnsi" w:hAnsi="Barlow"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A0C1DCB"/>
    <w:multiLevelType w:val="multilevel"/>
    <w:tmpl w:val="523A05F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C7A5542"/>
    <w:multiLevelType w:val="hybridMultilevel"/>
    <w:tmpl w:val="0F822C3E"/>
    <w:lvl w:ilvl="0" w:tplc="CDAAA01E">
      <w:start w:val="1"/>
      <w:numFmt w:val="decimal"/>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12F31F6F"/>
    <w:multiLevelType w:val="hybridMultilevel"/>
    <w:tmpl w:val="B0E4987A"/>
    <w:lvl w:ilvl="0" w:tplc="3C981CF4">
      <w:numFmt w:val="bullet"/>
      <w:pStyle w:val="vietas"/>
      <w:lvlText w:val="•"/>
      <w:lvlJc w:val="left"/>
      <w:pPr>
        <w:ind w:left="720" w:hanging="360"/>
      </w:pPr>
      <w:rPr>
        <w:rFonts w:ascii="Barlow Light" w:eastAsiaTheme="minorHAnsi" w:hAnsi="Barlow Light" w:cstheme="minorBidi" w:hint="default"/>
        <w:b w:val="0"/>
        <w:i w:val="0"/>
        <w:color w:val="auto"/>
        <w:sz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5603F5"/>
    <w:multiLevelType w:val="multilevel"/>
    <w:tmpl w:val="F372FF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1494232F"/>
    <w:multiLevelType w:val="hybridMultilevel"/>
    <w:tmpl w:val="F2A2B7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F2D3AAB"/>
    <w:multiLevelType w:val="multilevel"/>
    <w:tmpl w:val="D8EA09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0C90963"/>
    <w:multiLevelType w:val="hybridMultilevel"/>
    <w:tmpl w:val="8FECEC6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30987DB2"/>
    <w:multiLevelType w:val="hybridMultilevel"/>
    <w:tmpl w:val="415843A2"/>
    <w:lvl w:ilvl="0" w:tplc="1944CC00">
      <w:start w:val="1"/>
      <w:numFmt w:val="bullet"/>
      <w:lvlText w:val=""/>
      <w:lvlJc w:val="left"/>
      <w:pPr>
        <w:ind w:left="720" w:hanging="360"/>
      </w:pPr>
      <w:rPr>
        <w:rFonts w:ascii="Symbol" w:hAnsi="Symbol" w:hint="default"/>
        <w:b w:val="0"/>
        <w:i w:val="0"/>
        <w:color w:val="FF3D00" w:themeColor="accent5"/>
        <w:sz w:val="24"/>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3EAE52B8"/>
    <w:multiLevelType w:val="hybridMultilevel"/>
    <w:tmpl w:val="37E25880"/>
    <w:lvl w:ilvl="0" w:tplc="25B4B0D4">
      <w:start w:val="1"/>
      <w:numFmt w:val="bullet"/>
      <w:lvlText w:val=""/>
      <w:lvlJc w:val="left"/>
      <w:pPr>
        <w:ind w:left="720" w:hanging="360"/>
      </w:pPr>
      <w:rPr>
        <w:rFonts w:ascii="Symbol" w:hAnsi="Symbol" w:hint="default"/>
        <w:b w:val="0"/>
        <w:i w:val="0"/>
        <w:color w:val="auto"/>
        <w:sz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04015A6"/>
    <w:multiLevelType w:val="multilevel"/>
    <w:tmpl w:val="79E6EE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42795B84"/>
    <w:multiLevelType w:val="multilevel"/>
    <w:tmpl w:val="D3F87336"/>
    <w:lvl w:ilvl="0">
      <w:start w:val="1"/>
      <w:numFmt w:val="decimal"/>
      <w:lvlText w:val="%1."/>
      <w:lvlJc w:val="left"/>
      <w:pPr>
        <w:ind w:left="360" w:hanging="360"/>
      </w:pPr>
      <w:rPr>
        <w:color w:val="10068F" w:themeColor="text1"/>
      </w:rPr>
    </w:lvl>
    <w:lvl w:ilvl="1">
      <w:start w:val="1"/>
      <w:numFmt w:val="decimal"/>
      <w:pStyle w:val="Ttulo11"/>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CB010D"/>
    <w:multiLevelType w:val="multilevel"/>
    <w:tmpl w:val="EB2A4D6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4F287E6D"/>
    <w:multiLevelType w:val="hybridMultilevel"/>
    <w:tmpl w:val="9370BBE8"/>
    <w:lvl w:ilvl="0" w:tplc="340A0001">
      <w:start w:val="1"/>
      <w:numFmt w:val="bullet"/>
      <w:lvlText w:val=""/>
      <w:lvlJc w:val="left"/>
      <w:pPr>
        <w:ind w:left="720" w:hanging="360"/>
      </w:pPr>
      <w:rPr>
        <w:rFonts w:ascii="Symbol" w:hAnsi="Symbol" w:hint="default"/>
        <w:b w:val="0"/>
        <w:i w:val="0"/>
        <w:color w:val="auto"/>
        <w:sz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17C5972"/>
    <w:multiLevelType w:val="multilevel"/>
    <w:tmpl w:val="4A4EF5D2"/>
    <w:lvl w:ilvl="0">
      <w:start w:val="1"/>
      <w:numFmt w:val="decimal"/>
      <w:lvlText w:val="%1."/>
      <w:lvlJc w:val="left"/>
      <w:pPr>
        <w:ind w:left="360" w:hanging="360"/>
      </w:pPr>
      <w:rPr>
        <w:rFonts w:hint="default"/>
        <w:b w:val="0"/>
        <w:i w:val="0"/>
        <w:vanish w:val="0"/>
        <w:webHidden w:val="0"/>
        <w:color w:val="E37223"/>
        <w:spacing w:val="0"/>
        <w:sz w:val="24"/>
        <w:szCs w:val="32"/>
        <w:u w:val="none"/>
        <w:specVanish w:val="0"/>
      </w:rPr>
    </w:lvl>
    <w:lvl w:ilvl="1">
      <w:start w:val="1"/>
      <w:numFmt w:val="decimal"/>
      <w:lvlText w:val="%1.%2."/>
      <w:lvlJc w:val="left"/>
      <w:pPr>
        <w:ind w:left="792" w:hanging="432"/>
      </w:pPr>
      <w:rPr>
        <w:u w:val="none"/>
      </w:rPr>
    </w:lvl>
    <w:lvl w:ilvl="2">
      <w:start w:val="1"/>
      <w:numFmt w:val="decimal"/>
      <w:pStyle w:val="Ttulo111"/>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5" w15:restartNumberingAfterBreak="0">
    <w:nsid w:val="595B424D"/>
    <w:multiLevelType w:val="multilevel"/>
    <w:tmpl w:val="90A21A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9B124B8"/>
    <w:multiLevelType w:val="multilevel"/>
    <w:tmpl w:val="B44690F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5D746CA8"/>
    <w:multiLevelType w:val="multilevel"/>
    <w:tmpl w:val="75A83C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5DE605E7"/>
    <w:multiLevelType w:val="multilevel"/>
    <w:tmpl w:val="2F3C63A8"/>
    <w:lvl w:ilvl="0">
      <w:start w:val="1"/>
      <w:numFmt w:val="decimal"/>
      <w:pStyle w:val="Ttulo1"/>
      <w:suff w:val="space"/>
      <w:lvlText w:val="%1."/>
      <w:lvlJc w:val="left"/>
      <w:pPr>
        <w:ind w:left="360" w:hanging="360"/>
      </w:pPr>
      <w:rPr>
        <w:rFonts w:ascii="Barlow Medium" w:hAnsi="Barlow Medium" w:hint="default"/>
        <w:color w:val="10068F" w:themeColor="text1"/>
        <w:sz w:val="32"/>
      </w:rPr>
    </w:lvl>
    <w:lvl w:ilvl="1">
      <w:start w:val="1"/>
      <w:numFmt w:val="decimal"/>
      <w:pStyle w:val="Ttulo2"/>
      <w:suff w:val="space"/>
      <w:lvlText w:val="%1.%2."/>
      <w:lvlJc w:val="left"/>
      <w:pPr>
        <w:ind w:left="792" w:hanging="432"/>
      </w:pPr>
      <w:rPr>
        <w:rFonts w:hint="default"/>
        <w:sz w:val="28"/>
        <w:szCs w:val="28"/>
      </w:rPr>
    </w:lvl>
    <w:lvl w:ilvl="2">
      <w:start w:val="1"/>
      <w:numFmt w:val="decimal"/>
      <w:pStyle w:val="Ttulo3"/>
      <w:suff w:val="space"/>
      <w:lvlText w:val="%1.%2.%3."/>
      <w:lvlJc w:val="left"/>
      <w:pPr>
        <w:ind w:left="1224" w:hanging="504"/>
      </w:pPr>
      <w:rPr>
        <w:rFonts w:hint="default"/>
      </w:rPr>
    </w:lvl>
    <w:lvl w:ilvl="3">
      <w:start w:val="1"/>
      <w:numFmt w:val="decimal"/>
      <w:pStyle w:val="Ttulo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6E4882"/>
    <w:multiLevelType w:val="hybridMultilevel"/>
    <w:tmpl w:val="E2300E1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71E54165"/>
    <w:multiLevelType w:val="multilevel"/>
    <w:tmpl w:val="1DB06780"/>
    <w:lvl w:ilvl="0">
      <w:start w:val="1"/>
      <w:numFmt w:val="decimal"/>
      <w:pStyle w:val="Ttulo10"/>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3211350"/>
    <w:multiLevelType w:val="hybridMultilevel"/>
    <w:tmpl w:val="26247DE2"/>
    <w:lvl w:ilvl="0" w:tplc="A5DC66CC">
      <w:start w:val="1"/>
      <w:numFmt w:val="bullet"/>
      <w:lvlText w:val=""/>
      <w:lvlJc w:val="left"/>
      <w:pPr>
        <w:ind w:left="1440" w:hanging="360"/>
      </w:pPr>
      <w:rPr>
        <w:rFonts w:ascii="Symbol" w:hAnsi="Symbol" w:hint="default"/>
        <w:color w:val="FF3D00"/>
        <w:sz w:val="20"/>
        <w:szCs w:val="18"/>
      </w:rPr>
    </w:lvl>
    <w:lvl w:ilvl="1" w:tplc="3DBCA092">
      <w:start w:val="1"/>
      <w:numFmt w:val="bullet"/>
      <w:lvlText w:val="o"/>
      <w:lvlJc w:val="left"/>
      <w:pPr>
        <w:ind w:left="2160" w:hanging="360"/>
      </w:pPr>
      <w:rPr>
        <w:rFonts w:ascii="Courier New" w:hAnsi="Courier New" w:cs="Courier New" w:hint="default"/>
        <w:color w:val="FF3D00"/>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2" w15:restartNumberingAfterBreak="0">
    <w:nsid w:val="73280531"/>
    <w:multiLevelType w:val="hybridMultilevel"/>
    <w:tmpl w:val="BA5623E2"/>
    <w:lvl w:ilvl="0" w:tplc="FE665892">
      <w:start w:val="1"/>
      <w:numFmt w:val="bullet"/>
      <w:lvlText w:val=""/>
      <w:lvlJc w:val="left"/>
      <w:pPr>
        <w:ind w:left="720" w:hanging="360"/>
      </w:pPr>
      <w:rPr>
        <w:rFonts w:ascii="Symbol" w:hAnsi="Symbol" w:hint="default"/>
        <w:b w:val="0"/>
        <w:i w:val="0"/>
        <w:color w:val="FF3D00"/>
        <w:sz w:val="24"/>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5F48E894">
      <w:start w:val="1"/>
      <w:numFmt w:val="bullet"/>
      <w:lvlText w:val=""/>
      <w:lvlJc w:val="left"/>
      <w:pPr>
        <w:ind w:left="3225" w:hanging="705"/>
      </w:pPr>
      <w:rPr>
        <w:rFonts w:ascii="Symbol" w:hAnsi="Symbol" w:hint="default"/>
        <w:b w:val="0"/>
        <w:i w:val="0"/>
        <w:color w:val="FF3D00" w:themeColor="accent5"/>
        <w:sz w:val="24"/>
      </w:rPr>
    </w:lvl>
    <w:lvl w:ilvl="4" w:tplc="3C981CF4">
      <w:numFmt w:val="bullet"/>
      <w:lvlText w:val="•"/>
      <w:lvlJc w:val="left"/>
      <w:pPr>
        <w:ind w:left="3945" w:hanging="705"/>
      </w:pPr>
      <w:rPr>
        <w:rFonts w:ascii="Barlow Light" w:eastAsiaTheme="minorHAnsi" w:hAnsi="Barlow Light" w:cstheme="minorBidi"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253786122">
    <w:abstractNumId w:val="11"/>
  </w:num>
  <w:num w:numId="2" w16cid:durableId="286395675">
    <w:abstractNumId w:val="14"/>
  </w:num>
  <w:num w:numId="3" w16cid:durableId="2006741310">
    <w:abstractNumId w:val="18"/>
  </w:num>
  <w:num w:numId="4" w16cid:durableId="1844398862">
    <w:abstractNumId w:val="8"/>
  </w:num>
  <w:num w:numId="5" w16cid:durableId="1245067655">
    <w:abstractNumId w:val="20"/>
  </w:num>
  <w:num w:numId="6" w16cid:durableId="1917082545">
    <w:abstractNumId w:val="22"/>
  </w:num>
  <w:num w:numId="7" w16cid:durableId="1363895611">
    <w:abstractNumId w:val="21"/>
  </w:num>
  <w:num w:numId="8" w16cid:durableId="726878559">
    <w:abstractNumId w:val="2"/>
  </w:num>
  <w:num w:numId="9" w16cid:durableId="1394229463">
    <w:abstractNumId w:val="8"/>
  </w:num>
  <w:num w:numId="10" w16cid:durableId="157383364">
    <w:abstractNumId w:val="18"/>
  </w:num>
  <w:num w:numId="11" w16cid:durableId="171457367">
    <w:abstractNumId w:val="18"/>
  </w:num>
  <w:num w:numId="12" w16cid:durableId="892085444">
    <w:abstractNumId w:val="9"/>
  </w:num>
  <w:num w:numId="13" w16cid:durableId="12728863">
    <w:abstractNumId w:val="13"/>
  </w:num>
  <w:num w:numId="14" w16cid:durableId="392506559">
    <w:abstractNumId w:val="8"/>
  </w:num>
  <w:num w:numId="15" w16cid:durableId="1234894958">
    <w:abstractNumId w:val="18"/>
  </w:num>
  <w:num w:numId="16" w16cid:durableId="485366212">
    <w:abstractNumId w:val="3"/>
  </w:num>
  <w:num w:numId="17" w16cid:durableId="1760633600">
    <w:abstractNumId w:val="0"/>
  </w:num>
  <w:num w:numId="18" w16cid:durableId="1270936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478380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42264249">
    <w:abstractNumId w:val="20"/>
  </w:num>
  <w:num w:numId="21" w16cid:durableId="953293837">
    <w:abstractNumId w:val="18"/>
  </w:num>
  <w:num w:numId="22" w16cid:durableId="315492897">
    <w:abstractNumId w:val="18"/>
  </w:num>
  <w:num w:numId="23" w16cid:durableId="1520851751">
    <w:abstractNumId w:val="16"/>
  </w:num>
  <w:num w:numId="24" w16cid:durableId="706107743">
    <w:abstractNumId w:val="1"/>
  </w:num>
  <w:num w:numId="25" w16cid:durableId="9259207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278830">
    <w:abstractNumId w:val="4"/>
  </w:num>
  <w:num w:numId="27" w16cid:durableId="145903893">
    <w:abstractNumId w:val="10"/>
  </w:num>
  <w:num w:numId="28" w16cid:durableId="261256780">
    <w:abstractNumId w:val="6"/>
  </w:num>
  <w:num w:numId="29" w16cid:durableId="674842526">
    <w:abstractNumId w:val="15"/>
  </w:num>
  <w:num w:numId="30" w16cid:durableId="289559884">
    <w:abstractNumId w:val="12"/>
  </w:num>
  <w:num w:numId="31" w16cid:durableId="815803649">
    <w:abstractNumId w:val="17"/>
  </w:num>
  <w:num w:numId="32" w16cid:durableId="9563030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45881661">
    <w:abstractNumId w:val="18"/>
  </w:num>
  <w:num w:numId="34" w16cid:durableId="174737121">
    <w:abstractNumId w:val="19"/>
  </w:num>
  <w:num w:numId="35" w16cid:durableId="1415014253">
    <w:abstractNumId w:val="7"/>
  </w:num>
  <w:num w:numId="36" w16cid:durableId="1360231779">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ocumentProtection w:formatting="1"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vtitulo" w:val="Cliente"/>
  </w:docVars>
  <w:rsids>
    <w:rsidRoot w:val="005E2FE9"/>
    <w:rsid w:val="00000D04"/>
    <w:rsid w:val="00000E13"/>
    <w:rsid w:val="000012DB"/>
    <w:rsid w:val="0000158C"/>
    <w:rsid w:val="0000348C"/>
    <w:rsid w:val="00003D1A"/>
    <w:rsid w:val="000050E2"/>
    <w:rsid w:val="00005C68"/>
    <w:rsid w:val="0001263A"/>
    <w:rsid w:val="00014EFC"/>
    <w:rsid w:val="00016C54"/>
    <w:rsid w:val="000208FE"/>
    <w:rsid w:val="00021F3C"/>
    <w:rsid w:val="00027127"/>
    <w:rsid w:val="00027445"/>
    <w:rsid w:val="000300B7"/>
    <w:rsid w:val="00033DCC"/>
    <w:rsid w:val="00034989"/>
    <w:rsid w:val="0003703E"/>
    <w:rsid w:val="00040EB9"/>
    <w:rsid w:val="00042C58"/>
    <w:rsid w:val="00044318"/>
    <w:rsid w:val="00044D02"/>
    <w:rsid w:val="000467E1"/>
    <w:rsid w:val="00047063"/>
    <w:rsid w:val="000479FD"/>
    <w:rsid w:val="00050048"/>
    <w:rsid w:val="0005063C"/>
    <w:rsid w:val="00054C9F"/>
    <w:rsid w:val="00055E20"/>
    <w:rsid w:val="0005654C"/>
    <w:rsid w:val="00056EF6"/>
    <w:rsid w:val="00057EC1"/>
    <w:rsid w:val="00060185"/>
    <w:rsid w:val="00060E2A"/>
    <w:rsid w:val="00061C88"/>
    <w:rsid w:val="00061F57"/>
    <w:rsid w:val="00064BFB"/>
    <w:rsid w:val="000654FE"/>
    <w:rsid w:val="00066091"/>
    <w:rsid w:val="00067AA4"/>
    <w:rsid w:val="00071FFA"/>
    <w:rsid w:val="00074095"/>
    <w:rsid w:val="00074C08"/>
    <w:rsid w:val="00075B1A"/>
    <w:rsid w:val="000816BE"/>
    <w:rsid w:val="000827D3"/>
    <w:rsid w:val="0008384D"/>
    <w:rsid w:val="00083A36"/>
    <w:rsid w:val="00083B95"/>
    <w:rsid w:val="0008534D"/>
    <w:rsid w:val="00086D46"/>
    <w:rsid w:val="00090997"/>
    <w:rsid w:val="00091A96"/>
    <w:rsid w:val="00092820"/>
    <w:rsid w:val="00092C27"/>
    <w:rsid w:val="00093047"/>
    <w:rsid w:val="00093289"/>
    <w:rsid w:val="000936C9"/>
    <w:rsid w:val="00096A1E"/>
    <w:rsid w:val="000A12A9"/>
    <w:rsid w:val="000A160C"/>
    <w:rsid w:val="000A690C"/>
    <w:rsid w:val="000B1978"/>
    <w:rsid w:val="000B259B"/>
    <w:rsid w:val="000B50C3"/>
    <w:rsid w:val="000B57E6"/>
    <w:rsid w:val="000B5FBF"/>
    <w:rsid w:val="000C0A99"/>
    <w:rsid w:val="000C25ED"/>
    <w:rsid w:val="000C4E51"/>
    <w:rsid w:val="000C5B5C"/>
    <w:rsid w:val="000C65D9"/>
    <w:rsid w:val="000C6882"/>
    <w:rsid w:val="000D03D1"/>
    <w:rsid w:val="000D367D"/>
    <w:rsid w:val="000D47AE"/>
    <w:rsid w:val="000D5211"/>
    <w:rsid w:val="000D5CAC"/>
    <w:rsid w:val="000D6131"/>
    <w:rsid w:val="000D6169"/>
    <w:rsid w:val="000D7913"/>
    <w:rsid w:val="000E0ACE"/>
    <w:rsid w:val="000E1C70"/>
    <w:rsid w:val="000E3687"/>
    <w:rsid w:val="000E7639"/>
    <w:rsid w:val="000E78D0"/>
    <w:rsid w:val="000F33D4"/>
    <w:rsid w:val="000F4751"/>
    <w:rsid w:val="000F70AD"/>
    <w:rsid w:val="00102235"/>
    <w:rsid w:val="001029C5"/>
    <w:rsid w:val="00104413"/>
    <w:rsid w:val="00105C1C"/>
    <w:rsid w:val="00106595"/>
    <w:rsid w:val="00106788"/>
    <w:rsid w:val="0010761B"/>
    <w:rsid w:val="001115E5"/>
    <w:rsid w:val="00111ACD"/>
    <w:rsid w:val="001138E2"/>
    <w:rsid w:val="00113D75"/>
    <w:rsid w:val="001175F6"/>
    <w:rsid w:val="0012052A"/>
    <w:rsid w:val="00120878"/>
    <w:rsid w:val="001218ED"/>
    <w:rsid w:val="0012315A"/>
    <w:rsid w:val="001250C5"/>
    <w:rsid w:val="001329D7"/>
    <w:rsid w:val="00133AD1"/>
    <w:rsid w:val="001371C9"/>
    <w:rsid w:val="00137602"/>
    <w:rsid w:val="00137CC8"/>
    <w:rsid w:val="00140D83"/>
    <w:rsid w:val="001413EF"/>
    <w:rsid w:val="00141E13"/>
    <w:rsid w:val="00141FC6"/>
    <w:rsid w:val="00142D03"/>
    <w:rsid w:val="00145DA2"/>
    <w:rsid w:val="0015047A"/>
    <w:rsid w:val="00150525"/>
    <w:rsid w:val="00150584"/>
    <w:rsid w:val="001519F5"/>
    <w:rsid w:val="00152B4A"/>
    <w:rsid w:val="00153DF9"/>
    <w:rsid w:val="0015406A"/>
    <w:rsid w:val="0015461D"/>
    <w:rsid w:val="00155797"/>
    <w:rsid w:val="00156126"/>
    <w:rsid w:val="00156336"/>
    <w:rsid w:val="00157CDA"/>
    <w:rsid w:val="001616BA"/>
    <w:rsid w:val="0016405D"/>
    <w:rsid w:val="001643A1"/>
    <w:rsid w:val="001649A4"/>
    <w:rsid w:val="00165CD0"/>
    <w:rsid w:val="0016641E"/>
    <w:rsid w:val="00166865"/>
    <w:rsid w:val="001672D1"/>
    <w:rsid w:val="001708C7"/>
    <w:rsid w:val="00170904"/>
    <w:rsid w:val="00170A5D"/>
    <w:rsid w:val="00170C4A"/>
    <w:rsid w:val="0017109D"/>
    <w:rsid w:val="001711B5"/>
    <w:rsid w:val="00173D25"/>
    <w:rsid w:val="0017463A"/>
    <w:rsid w:val="001751D1"/>
    <w:rsid w:val="0017582F"/>
    <w:rsid w:val="00175B71"/>
    <w:rsid w:val="001762DD"/>
    <w:rsid w:val="001773A8"/>
    <w:rsid w:val="001800AF"/>
    <w:rsid w:val="001824B4"/>
    <w:rsid w:val="00184AD9"/>
    <w:rsid w:val="00185734"/>
    <w:rsid w:val="00191AAF"/>
    <w:rsid w:val="00194870"/>
    <w:rsid w:val="00195CBF"/>
    <w:rsid w:val="001A35AB"/>
    <w:rsid w:val="001A361A"/>
    <w:rsid w:val="001A4355"/>
    <w:rsid w:val="001A4C0B"/>
    <w:rsid w:val="001A4E5E"/>
    <w:rsid w:val="001A560E"/>
    <w:rsid w:val="001A57B7"/>
    <w:rsid w:val="001A5BCC"/>
    <w:rsid w:val="001A642B"/>
    <w:rsid w:val="001B1305"/>
    <w:rsid w:val="001B4435"/>
    <w:rsid w:val="001B4AE1"/>
    <w:rsid w:val="001B5257"/>
    <w:rsid w:val="001B5BCB"/>
    <w:rsid w:val="001C0589"/>
    <w:rsid w:val="001C05E3"/>
    <w:rsid w:val="001C24B4"/>
    <w:rsid w:val="001C30C8"/>
    <w:rsid w:val="001C3C84"/>
    <w:rsid w:val="001C4341"/>
    <w:rsid w:val="001C4CDB"/>
    <w:rsid w:val="001C4D84"/>
    <w:rsid w:val="001C5C62"/>
    <w:rsid w:val="001C6215"/>
    <w:rsid w:val="001C643A"/>
    <w:rsid w:val="001C7763"/>
    <w:rsid w:val="001D11CC"/>
    <w:rsid w:val="001D3222"/>
    <w:rsid w:val="001D38D8"/>
    <w:rsid w:val="001D4635"/>
    <w:rsid w:val="001D5317"/>
    <w:rsid w:val="001D798A"/>
    <w:rsid w:val="001E0FD4"/>
    <w:rsid w:val="001E2551"/>
    <w:rsid w:val="001E32CA"/>
    <w:rsid w:val="001E6900"/>
    <w:rsid w:val="001F1177"/>
    <w:rsid w:val="001F171D"/>
    <w:rsid w:val="001F1FBA"/>
    <w:rsid w:val="001F274A"/>
    <w:rsid w:val="001F61CC"/>
    <w:rsid w:val="001F664C"/>
    <w:rsid w:val="001F7B06"/>
    <w:rsid w:val="00202339"/>
    <w:rsid w:val="00202579"/>
    <w:rsid w:val="00204556"/>
    <w:rsid w:val="002055BC"/>
    <w:rsid w:val="002075CF"/>
    <w:rsid w:val="0021035C"/>
    <w:rsid w:val="00211C74"/>
    <w:rsid w:val="0021474D"/>
    <w:rsid w:val="00221C93"/>
    <w:rsid w:val="00223AA4"/>
    <w:rsid w:val="00224BFD"/>
    <w:rsid w:val="002250E8"/>
    <w:rsid w:val="00231E25"/>
    <w:rsid w:val="002338C5"/>
    <w:rsid w:val="00237846"/>
    <w:rsid w:val="00240701"/>
    <w:rsid w:val="00240871"/>
    <w:rsid w:val="00241D20"/>
    <w:rsid w:val="002425EB"/>
    <w:rsid w:val="00243D3D"/>
    <w:rsid w:val="00245655"/>
    <w:rsid w:val="00247640"/>
    <w:rsid w:val="00247641"/>
    <w:rsid w:val="002479FC"/>
    <w:rsid w:val="00247A8F"/>
    <w:rsid w:val="002503F1"/>
    <w:rsid w:val="00251824"/>
    <w:rsid w:val="00252786"/>
    <w:rsid w:val="002529D7"/>
    <w:rsid w:val="0025591F"/>
    <w:rsid w:val="00255B45"/>
    <w:rsid w:val="00260824"/>
    <w:rsid w:val="002619B6"/>
    <w:rsid w:val="002670B6"/>
    <w:rsid w:val="00267505"/>
    <w:rsid w:val="00267EF1"/>
    <w:rsid w:val="0027183B"/>
    <w:rsid w:val="00271D37"/>
    <w:rsid w:val="002728DE"/>
    <w:rsid w:val="00275A48"/>
    <w:rsid w:val="00280E6D"/>
    <w:rsid w:val="00281D26"/>
    <w:rsid w:val="00283854"/>
    <w:rsid w:val="002863AA"/>
    <w:rsid w:val="002873AC"/>
    <w:rsid w:val="002910DE"/>
    <w:rsid w:val="002922E4"/>
    <w:rsid w:val="0029359D"/>
    <w:rsid w:val="00294426"/>
    <w:rsid w:val="002944A8"/>
    <w:rsid w:val="002952FC"/>
    <w:rsid w:val="002953CA"/>
    <w:rsid w:val="0029678F"/>
    <w:rsid w:val="002A032E"/>
    <w:rsid w:val="002A064E"/>
    <w:rsid w:val="002A0E23"/>
    <w:rsid w:val="002A1A52"/>
    <w:rsid w:val="002A3FC9"/>
    <w:rsid w:val="002A5613"/>
    <w:rsid w:val="002A714F"/>
    <w:rsid w:val="002B1D9D"/>
    <w:rsid w:val="002B3165"/>
    <w:rsid w:val="002B368D"/>
    <w:rsid w:val="002B3F37"/>
    <w:rsid w:val="002B4544"/>
    <w:rsid w:val="002B494B"/>
    <w:rsid w:val="002B5631"/>
    <w:rsid w:val="002C02C0"/>
    <w:rsid w:val="002C103E"/>
    <w:rsid w:val="002C168D"/>
    <w:rsid w:val="002C2D96"/>
    <w:rsid w:val="002C77E9"/>
    <w:rsid w:val="002C7F7B"/>
    <w:rsid w:val="002D1036"/>
    <w:rsid w:val="002D1194"/>
    <w:rsid w:val="002D26E6"/>
    <w:rsid w:val="002D53C8"/>
    <w:rsid w:val="002D5688"/>
    <w:rsid w:val="002D716A"/>
    <w:rsid w:val="002E15C1"/>
    <w:rsid w:val="002E21C6"/>
    <w:rsid w:val="002E2687"/>
    <w:rsid w:val="002E56CE"/>
    <w:rsid w:val="002E6B61"/>
    <w:rsid w:val="002E751A"/>
    <w:rsid w:val="002E7559"/>
    <w:rsid w:val="002E7AB6"/>
    <w:rsid w:val="002F0C15"/>
    <w:rsid w:val="002F1359"/>
    <w:rsid w:val="002F15F9"/>
    <w:rsid w:val="002F172A"/>
    <w:rsid w:val="002F2CCF"/>
    <w:rsid w:val="002F35E2"/>
    <w:rsid w:val="002F3987"/>
    <w:rsid w:val="002F3A4B"/>
    <w:rsid w:val="002F4AAA"/>
    <w:rsid w:val="0030386E"/>
    <w:rsid w:val="00303D42"/>
    <w:rsid w:val="00304C0F"/>
    <w:rsid w:val="00305671"/>
    <w:rsid w:val="00305FAA"/>
    <w:rsid w:val="00307072"/>
    <w:rsid w:val="00307C92"/>
    <w:rsid w:val="00311A64"/>
    <w:rsid w:val="00313602"/>
    <w:rsid w:val="003139DE"/>
    <w:rsid w:val="00315958"/>
    <w:rsid w:val="003165F5"/>
    <w:rsid w:val="00316F72"/>
    <w:rsid w:val="00320202"/>
    <w:rsid w:val="00320C38"/>
    <w:rsid w:val="00321176"/>
    <w:rsid w:val="00321D48"/>
    <w:rsid w:val="00322632"/>
    <w:rsid w:val="00322B98"/>
    <w:rsid w:val="00323FEC"/>
    <w:rsid w:val="00324971"/>
    <w:rsid w:val="00326692"/>
    <w:rsid w:val="00327D73"/>
    <w:rsid w:val="00330038"/>
    <w:rsid w:val="00331F60"/>
    <w:rsid w:val="0033221A"/>
    <w:rsid w:val="00332B2D"/>
    <w:rsid w:val="00337910"/>
    <w:rsid w:val="00337927"/>
    <w:rsid w:val="00340547"/>
    <w:rsid w:val="00340DA3"/>
    <w:rsid w:val="0034290B"/>
    <w:rsid w:val="003458E3"/>
    <w:rsid w:val="00346B99"/>
    <w:rsid w:val="00347A2F"/>
    <w:rsid w:val="003506C3"/>
    <w:rsid w:val="00350A3E"/>
    <w:rsid w:val="00353015"/>
    <w:rsid w:val="00353822"/>
    <w:rsid w:val="00354B6A"/>
    <w:rsid w:val="00354D84"/>
    <w:rsid w:val="003579D4"/>
    <w:rsid w:val="0036074A"/>
    <w:rsid w:val="00361321"/>
    <w:rsid w:val="003626E1"/>
    <w:rsid w:val="00362D71"/>
    <w:rsid w:val="00362FD5"/>
    <w:rsid w:val="00363188"/>
    <w:rsid w:val="00367677"/>
    <w:rsid w:val="003731AD"/>
    <w:rsid w:val="003749A0"/>
    <w:rsid w:val="00374FEE"/>
    <w:rsid w:val="003759F5"/>
    <w:rsid w:val="003761C3"/>
    <w:rsid w:val="00376247"/>
    <w:rsid w:val="003771C2"/>
    <w:rsid w:val="0037722B"/>
    <w:rsid w:val="00380818"/>
    <w:rsid w:val="00380EC0"/>
    <w:rsid w:val="00382282"/>
    <w:rsid w:val="00382555"/>
    <w:rsid w:val="00383774"/>
    <w:rsid w:val="00387589"/>
    <w:rsid w:val="003879D4"/>
    <w:rsid w:val="00390082"/>
    <w:rsid w:val="003912DA"/>
    <w:rsid w:val="00391A04"/>
    <w:rsid w:val="0039388F"/>
    <w:rsid w:val="00394F71"/>
    <w:rsid w:val="003964D2"/>
    <w:rsid w:val="00397572"/>
    <w:rsid w:val="003A3881"/>
    <w:rsid w:val="003A3FCE"/>
    <w:rsid w:val="003A5547"/>
    <w:rsid w:val="003A5815"/>
    <w:rsid w:val="003A5A03"/>
    <w:rsid w:val="003B0FCF"/>
    <w:rsid w:val="003B1A65"/>
    <w:rsid w:val="003B38FD"/>
    <w:rsid w:val="003B3CD8"/>
    <w:rsid w:val="003B3D71"/>
    <w:rsid w:val="003B5302"/>
    <w:rsid w:val="003B7035"/>
    <w:rsid w:val="003B7747"/>
    <w:rsid w:val="003C0DC9"/>
    <w:rsid w:val="003C1CD6"/>
    <w:rsid w:val="003C2DEA"/>
    <w:rsid w:val="003C3114"/>
    <w:rsid w:val="003C3810"/>
    <w:rsid w:val="003C423A"/>
    <w:rsid w:val="003C4B9F"/>
    <w:rsid w:val="003C72CD"/>
    <w:rsid w:val="003C7C60"/>
    <w:rsid w:val="003D06F6"/>
    <w:rsid w:val="003D2B68"/>
    <w:rsid w:val="003D434D"/>
    <w:rsid w:val="003D4DD0"/>
    <w:rsid w:val="003D5EED"/>
    <w:rsid w:val="003E0DDC"/>
    <w:rsid w:val="003E2DDA"/>
    <w:rsid w:val="003E34BD"/>
    <w:rsid w:val="003E34CA"/>
    <w:rsid w:val="003E58BA"/>
    <w:rsid w:val="003E5969"/>
    <w:rsid w:val="003F0889"/>
    <w:rsid w:val="003F1B70"/>
    <w:rsid w:val="003F2BD5"/>
    <w:rsid w:val="003F3BFA"/>
    <w:rsid w:val="003F43C5"/>
    <w:rsid w:val="003F5169"/>
    <w:rsid w:val="003F5F04"/>
    <w:rsid w:val="003F669F"/>
    <w:rsid w:val="003F7211"/>
    <w:rsid w:val="003F72C3"/>
    <w:rsid w:val="003F7381"/>
    <w:rsid w:val="004000E9"/>
    <w:rsid w:val="004012ED"/>
    <w:rsid w:val="00403C1F"/>
    <w:rsid w:val="00404BDE"/>
    <w:rsid w:val="00405AD1"/>
    <w:rsid w:val="00407114"/>
    <w:rsid w:val="00412546"/>
    <w:rsid w:val="00412668"/>
    <w:rsid w:val="00414118"/>
    <w:rsid w:val="00424C7F"/>
    <w:rsid w:val="0042687D"/>
    <w:rsid w:val="0042721F"/>
    <w:rsid w:val="0043214F"/>
    <w:rsid w:val="0043374F"/>
    <w:rsid w:val="00434A4A"/>
    <w:rsid w:val="00435601"/>
    <w:rsid w:val="004357BE"/>
    <w:rsid w:val="00436C8E"/>
    <w:rsid w:val="00440BAD"/>
    <w:rsid w:val="00441908"/>
    <w:rsid w:val="00441C00"/>
    <w:rsid w:val="00441CD8"/>
    <w:rsid w:val="0044294B"/>
    <w:rsid w:val="00442EA4"/>
    <w:rsid w:val="0044356E"/>
    <w:rsid w:val="0044412D"/>
    <w:rsid w:val="00446B91"/>
    <w:rsid w:val="0044729A"/>
    <w:rsid w:val="004508D9"/>
    <w:rsid w:val="00453DAD"/>
    <w:rsid w:val="00454179"/>
    <w:rsid w:val="00455A0F"/>
    <w:rsid w:val="00457785"/>
    <w:rsid w:val="004579BA"/>
    <w:rsid w:val="00457ACA"/>
    <w:rsid w:val="0046029A"/>
    <w:rsid w:val="00461B72"/>
    <w:rsid w:val="00463947"/>
    <w:rsid w:val="00464F53"/>
    <w:rsid w:val="00467637"/>
    <w:rsid w:val="00470478"/>
    <w:rsid w:val="0047448A"/>
    <w:rsid w:val="0047477A"/>
    <w:rsid w:val="00476192"/>
    <w:rsid w:val="0047749D"/>
    <w:rsid w:val="00477D5C"/>
    <w:rsid w:val="004815FC"/>
    <w:rsid w:val="004826D5"/>
    <w:rsid w:val="00483253"/>
    <w:rsid w:val="004838EF"/>
    <w:rsid w:val="004872C8"/>
    <w:rsid w:val="0049030C"/>
    <w:rsid w:val="00491410"/>
    <w:rsid w:val="00492235"/>
    <w:rsid w:val="00492445"/>
    <w:rsid w:val="0049390B"/>
    <w:rsid w:val="004946C4"/>
    <w:rsid w:val="00494B45"/>
    <w:rsid w:val="00494BD0"/>
    <w:rsid w:val="00496E96"/>
    <w:rsid w:val="004971F3"/>
    <w:rsid w:val="004975EE"/>
    <w:rsid w:val="004A166F"/>
    <w:rsid w:val="004A198F"/>
    <w:rsid w:val="004A23E0"/>
    <w:rsid w:val="004A2CA4"/>
    <w:rsid w:val="004A2E6E"/>
    <w:rsid w:val="004A46A8"/>
    <w:rsid w:val="004A668F"/>
    <w:rsid w:val="004A6E57"/>
    <w:rsid w:val="004B2AF0"/>
    <w:rsid w:val="004B3BD9"/>
    <w:rsid w:val="004B5DA9"/>
    <w:rsid w:val="004C0A5E"/>
    <w:rsid w:val="004C0D4F"/>
    <w:rsid w:val="004C202D"/>
    <w:rsid w:val="004C33E9"/>
    <w:rsid w:val="004D0F84"/>
    <w:rsid w:val="004D1855"/>
    <w:rsid w:val="004D32BC"/>
    <w:rsid w:val="004D35C6"/>
    <w:rsid w:val="004D3799"/>
    <w:rsid w:val="004D3A2D"/>
    <w:rsid w:val="004D47A1"/>
    <w:rsid w:val="004D614A"/>
    <w:rsid w:val="004D6A2E"/>
    <w:rsid w:val="004E07E9"/>
    <w:rsid w:val="004E23D4"/>
    <w:rsid w:val="004E2FDB"/>
    <w:rsid w:val="004E369A"/>
    <w:rsid w:val="004E58FA"/>
    <w:rsid w:val="004E5F96"/>
    <w:rsid w:val="004F1D17"/>
    <w:rsid w:val="004F5E8F"/>
    <w:rsid w:val="004F60E7"/>
    <w:rsid w:val="004F6AC8"/>
    <w:rsid w:val="004F73A4"/>
    <w:rsid w:val="005029E7"/>
    <w:rsid w:val="00503CEF"/>
    <w:rsid w:val="005128FC"/>
    <w:rsid w:val="005140E4"/>
    <w:rsid w:val="005151EB"/>
    <w:rsid w:val="00515673"/>
    <w:rsid w:val="0051699C"/>
    <w:rsid w:val="00517579"/>
    <w:rsid w:val="00520DEA"/>
    <w:rsid w:val="00523C0C"/>
    <w:rsid w:val="005245F4"/>
    <w:rsid w:val="005269C2"/>
    <w:rsid w:val="00527B27"/>
    <w:rsid w:val="005301BA"/>
    <w:rsid w:val="00531C17"/>
    <w:rsid w:val="00533174"/>
    <w:rsid w:val="00534CDB"/>
    <w:rsid w:val="0053732B"/>
    <w:rsid w:val="005377DB"/>
    <w:rsid w:val="00537C03"/>
    <w:rsid w:val="005427D5"/>
    <w:rsid w:val="00544E07"/>
    <w:rsid w:val="0054512E"/>
    <w:rsid w:val="00547B25"/>
    <w:rsid w:val="00547B34"/>
    <w:rsid w:val="005502FA"/>
    <w:rsid w:val="005535FF"/>
    <w:rsid w:val="00553B5F"/>
    <w:rsid w:val="005544FB"/>
    <w:rsid w:val="005546F7"/>
    <w:rsid w:val="00554B7B"/>
    <w:rsid w:val="005552FE"/>
    <w:rsid w:val="0055786D"/>
    <w:rsid w:val="00560C71"/>
    <w:rsid w:val="0056123B"/>
    <w:rsid w:val="00562FC4"/>
    <w:rsid w:val="0056649F"/>
    <w:rsid w:val="005668F0"/>
    <w:rsid w:val="0057004E"/>
    <w:rsid w:val="00570CB7"/>
    <w:rsid w:val="00572734"/>
    <w:rsid w:val="00572801"/>
    <w:rsid w:val="00573986"/>
    <w:rsid w:val="00576802"/>
    <w:rsid w:val="00576AE9"/>
    <w:rsid w:val="005808D0"/>
    <w:rsid w:val="00580E47"/>
    <w:rsid w:val="005813A4"/>
    <w:rsid w:val="0058182D"/>
    <w:rsid w:val="005825A9"/>
    <w:rsid w:val="00584748"/>
    <w:rsid w:val="005860F4"/>
    <w:rsid w:val="00587B81"/>
    <w:rsid w:val="0059195E"/>
    <w:rsid w:val="00592A62"/>
    <w:rsid w:val="00592F44"/>
    <w:rsid w:val="00594375"/>
    <w:rsid w:val="00594423"/>
    <w:rsid w:val="00594A3B"/>
    <w:rsid w:val="00595C97"/>
    <w:rsid w:val="005A08CE"/>
    <w:rsid w:val="005A282B"/>
    <w:rsid w:val="005A49C2"/>
    <w:rsid w:val="005A4B1D"/>
    <w:rsid w:val="005A6D28"/>
    <w:rsid w:val="005B0EA4"/>
    <w:rsid w:val="005B2C1B"/>
    <w:rsid w:val="005B310E"/>
    <w:rsid w:val="005B4A7D"/>
    <w:rsid w:val="005B577F"/>
    <w:rsid w:val="005B5C02"/>
    <w:rsid w:val="005C186A"/>
    <w:rsid w:val="005C3EB1"/>
    <w:rsid w:val="005C3F39"/>
    <w:rsid w:val="005D0ADA"/>
    <w:rsid w:val="005D1948"/>
    <w:rsid w:val="005D4DE6"/>
    <w:rsid w:val="005D571E"/>
    <w:rsid w:val="005D5C46"/>
    <w:rsid w:val="005D6A83"/>
    <w:rsid w:val="005E1167"/>
    <w:rsid w:val="005E2FE9"/>
    <w:rsid w:val="005E340D"/>
    <w:rsid w:val="005E34E8"/>
    <w:rsid w:val="005E4DC9"/>
    <w:rsid w:val="005E69B7"/>
    <w:rsid w:val="005E6D79"/>
    <w:rsid w:val="005E6E46"/>
    <w:rsid w:val="005F18AB"/>
    <w:rsid w:val="005F1CA1"/>
    <w:rsid w:val="005F3FB4"/>
    <w:rsid w:val="005F4142"/>
    <w:rsid w:val="005F54C2"/>
    <w:rsid w:val="005F5FB6"/>
    <w:rsid w:val="005F6E16"/>
    <w:rsid w:val="005F7516"/>
    <w:rsid w:val="00601256"/>
    <w:rsid w:val="00601FE7"/>
    <w:rsid w:val="006020C9"/>
    <w:rsid w:val="006036E7"/>
    <w:rsid w:val="006040B6"/>
    <w:rsid w:val="006041DF"/>
    <w:rsid w:val="00605534"/>
    <w:rsid w:val="00607384"/>
    <w:rsid w:val="006076D3"/>
    <w:rsid w:val="0060788C"/>
    <w:rsid w:val="006103F5"/>
    <w:rsid w:val="006147FB"/>
    <w:rsid w:val="00616E6C"/>
    <w:rsid w:val="00620EC6"/>
    <w:rsid w:val="006217E9"/>
    <w:rsid w:val="00622055"/>
    <w:rsid w:val="00623C9E"/>
    <w:rsid w:val="00623CE4"/>
    <w:rsid w:val="00624C8C"/>
    <w:rsid w:val="00626B99"/>
    <w:rsid w:val="00630369"/>
    <w:rsid w:val="00630F6C"/>
    <w:rsid w:val="006316DC"/>
    <w:rsid w:val="0063180A"/>
    <w:rsid w:val="006353BB"/>
    <w:rsid w:val="0063603B"/>
    <w:rsid w:val="00636C8A"/>
    <w:rsid w:val="00640A84"/>
    <w:rsid w:val="006462F7"/>
    <w:rsid w:val="00653815"/>
    <w:rsid w:val="00656418"/>
    <w:rsid w:val="0065675F"/>
    <w:rsid w:val="0065762A"/>
    <w:rsid w:val="00660F8D"/>
    <w:rsid w:val="00662581"/>
    <w:rsid w:val="00662603"/>
    <w:rsid w:val="006647EF"/>
    <w:rsid w:val="00667DF5"/>
    <w:rsid w:val="00667EF6"/>
    <w:rsid w:val="00670164"/>
    <w:rsid w:val="0067393D"/>
    <w:rsid w:val="0068206C"/>
    <w:rsid w:val="00683567"/>
    <w:rsid w:val="00683D70"/>
    <w:rsid w:val="00684ECD"/>
    <w:rsid w:val="00692E78"/>
    <w:rsid w:val="0069499A"/>
    <w:rsid w:val="00694B74"/>
    <w:rsid w:val="006963EB"/>
    <w:rsid w:val="0069657D"/>
    <w:rsid w:val="006978E6"/>
    <w:rsid w:val="006A0C8D"/>
    <w:rsid w:val="006A237F"/>
    <w:rsid w:val="006A4626"/>
    <w:rsid w:val="006A4DE0"/>
    <w:rsid w:val="006A534E"/>
    <w:rsid w:val="006A5EFE"/>
    <w:rsid w:val="006A671A"/>
    <w:rsid w:val="006A7C88"/>
    <w:rsid w:val="006B1D3F"/>
    <w:rsid w:val="006B2DA8"/>
    <w:rsid w:val="006B3403"/>
    <w:rsid w:val="006B5851"/>
    <w:rsid w:val="006B5F7B"/>
    <w:rsid w:val="006B76F7"/>
    <w:rsid w:val="006C032E"/>
    <w:rsid w:val="006C4D72"/>
    <w:rsid w:val="006C6778"/>
    <w:rsid w:val="006D30A7"/>
    <w:rsid w:val="006D3979"/>
    <w:rsid w:val="006D59D4"/>
    <w:rsid w:val="006D634D"/>
    <w:rsid w:val="006D641E"/>
    <w:rsid w:val="006D64D4"/>
    <w:rsid w:val="006E0E58"/>
    <w:rsid w:val="006E28AF"/>
    <w:rsid w:val="006E2A6D"/>
    <w:rsid w:val="006E39BC"/>
    <w:rsid w:val="006E3B0E"/>
    <w:rsid w:val="006E5A26"/>
    <w:rsid w:val="006E671B"/>
    <w:rsid w:val="006E7185"/>
    <w:rsid w:val="006F124C"/>
    <w:rsid w:val="006F2987"/>
    <w:rsid w:val="006F3537"/>
    <w:rsid w:val="006F4778"/>
    <w:rsid w:val="006F7386"/>
    <w:rsid w:val="00700BAB"/>
    <w:rsid w:val="00703279"/>
    <w:rsid w:val="0070359A"/>
    <w:rsid w:val="00704637"/>
    <w:rsid w:val="007072C4"/>
    <w:rsid w:val="00707462"/>
    <w:rsid w:val="007104BD"/>
    <w:rsid w:val="007119AD"/>
    <w:rsid w:val="00711C16"/>
    <w:rsid w:val="0071204F"/>
    <w:rsid w:val="00712139"/>
    <w:rsid w:val="00712667"/>
    <w:rsid w:val="00713DB8"/>
    <w:rsid w:val="00714B99"/>
    <w:rsid w:val="007178A3"/>
    <w:rsid w:val="00720CA6"/>
    <w:rsid w:val="00720F46"/>
    <w:rsid w:val="00721DDA"/>
    <w:rsid w:val="00722DA4"/>
    <w:rsid w:val="0072311A"/>
    <w:rsid w:val="00726D47"/>
    <w:rsid w:val="007279A4"/>
    <w:rsid w:val="007310A0"/>
    <w:rsid w:val="00732078"/>
    <w:rsid w:val="0073380E"/>
    <w:rsid w:val="00735895"/>
    <w:rsid w:val="0074199A"/>
    <w:rsid w:val="00743D37"/>
    <w:rsid w:val="00744365"/>
    <w:rsid w:val="007448BF"/>
    <w:rsid w:val="007463DC"/>
    <w:rsid w:val="00747B7F"/>
    <w:rsid w:val="007547BE"/>
    <w:rsid w:val="00754BFB"/>
    <w:rsid w:val="00754DB4"/>
    <w:rsid w:val="007563DA"/>
    <w:rsid w:val="007563F5"/>
    <w:rsid w:val="00756C91"/>
    <w:rsid w:val="00756D30"/>
    <w:rsid w:val="007615AE"/>
    <w:rsid w:val="00761BA5"/>
    <w:rsid w:val="0076577D"/>
    <w:rsid w:val="00765BC2"/>
    <w:rsid w:val="00767B27"/>
    <w:rsid w:val="0077012A"/>
    <w:rsid w:val="007701FF"/>
    <w:rsid w:val="00773225"/>
    <w:rsid w:val="00773860"/>
    <w:rsid w:val="007762C0"/>
    <w:rsid w:val="007810E9"/>
    <w:rsid w:val="00782C10"/>
    <w:rsid w:val="0078382C"/>
    <w:rsid w:val="007842C6"/>
    <w:rsid w:val="007848C5"/>
    <w:rsid w:val="00784A6F"/>
    <w:rsid w:val="00790D80"/>
    <w:rsid w:val="0079116D"/>
    <w:rsid w:val="00791E0C"/>
    <w:rsid w:val="0079362D"/>
    <w:rsid w:val="00796C91"/>
    <w:rsid w:val="007A1CD6"/>
    <w:rsid w:val="007A2366"/>
    <w:rsid w:val="007A33D8"/>
    <w:rsid w:val="007A3C98"/>
    <w:rsid w:val="007A508A"/>
    <w:rsid w:val="007A6454"/>
    <w:rsid w:val="007B0874"/>
    <w:rsid w:val="007B31DB"/>
    <w:rsid w:val="007B6BCB"/>
    <w:rsid w:val="007B717C"/>
    <w:rsid w:val="007C2350"/>
    <w:rsid w:val="007C2A47"/>
    <w:rsid w:val="007C34D6"/>
    <w:rsid w:val="007C3613"/>
    <w:rsid w:val="007C4E40"/>
    <w:rsid w:val="007C5B25"/>
    <w:rsid w:val="007C6AAF"/>
    <w:rsid w:val="007C6B8A"/>
    <w:rsid w:val="007C6DF3"/>
    <w:rsid w:val="007C786E"/>
    <w:rsid w:val="007D0152"/>
    <w:rsid w:val="007D2825"/>
    <w:rsid w:val="007D4E43"/>
    <w:rsid w:val="007D58FD"/>
    <w:rsid w:val="007D78F0"/>
    <w:rsid w:val="007E1E56"/>
    <w:rsid w:val="007E2B99"/>
    <w:rsid w:val="007E418C"/>
    <w:rsid w:val="007E52E5"/>
    <w:rsid w:val="007E53F3"/>
    <w:rsid w:val="007E6BCB"/>
    <w:rsid w:val="007F1182"/>
    <w:rsid w:val="007F157A"/>
    <w:rsid w:val="007F2C1B"/>
    <w:rsid w:val="007F349E"/>
    <w:rsid w:val="007F6610"/>
    <w:rsid w:val="00800D5E"/>
    <w:rsid w:val="00801603"/>
    <w:rsid w:val="00804697"/>
    <w:rsid w:val="00805D56"/>
    <w:rsid w:val="0080625D"/>
    <w:rsid w:val="008100DE"/>
    <w:rsid w:val="0081108F"/>
    <w:rsid w:val="0081130D"/>
    <w:rsid w:val="00811F73"/>
    <w:rsid w:val="008137DF"/>
    <w:rsid w:val="00814B1A"/>
    <w:rsid w:val="00820334"/>
    <w:rsid w:val="00820566"/>
    <w:rsid w:val="0082196E"/>
    <w:rsid w:val="00822CDE"/>
    <w:rsid w:val="00823452"/>
    <w:rsid w:val="00823497"/>
    <w:rsid w:val="008252E5"/>
    <w:rsid w:val="00826785"/>
    <w:rsid w:val="00826E78"/>
    <w:rsid w:val="00830362"/>
    <w:rsid w:val="00834606"/>
    <w:rsid w:val="00835ADD"/>
    <w:rsid w:val="00835F4F"/>
    <w:rsid w:val="00836517"/>
    <w:rsid w:val="00836C17"/>
    <w:rsid w:val="0084014D"/>
    <w:rsid w:val="0084042F"/>
    <w:rsid w:val="00840E85"/>
    <w:rsid w:val="008413FA"/>
    <w:rsid w:val="00841CB8"/>
    <w:rsid w:val="0084276F"/>
    <w:rsid w:val="008444E3"/>
    <w:rsid w:val="008463E4"/>
    <w:rsid w:val="0084683B"/>
    <w:rsid w:val="00850041"/>
    <w:rsid w:val="00850729"/>
    <w:rsid w:val="008519DA"/>
    <w:rsid w:val="008527EC"/>
    <w:rsid w:val="00854182"/>
    <w:rsid w:val="00854354"/>
    <w:rsid w:val="00854A66"/>
    <w:rsid w:val="008577B2"/>
    <w:rsid w:val="00857CF3"/>
    <w:rsid w:val="00860D03"/>
    <w:rsid w:val="008646DA"/>
    <w:rsid w:val="00865BF9"/>
    <w:rsid w:val="00866BC8"/>
    <w:rsid w:val="00871E70"/>
    <w:rsid w:val="008728B8"/>
    <w:rsid w:val="008736A1"/>
    <w:rsid w:val="00874558"/>
    <w:rsid w:val="00881950"/>
    <w:rsid w:val="00890931"/>
    <w:rsid w:val="008928B3"/>
    <w:rsid w:val="00895567"/>
    <w:rsid w:val="00895924"/>
    <w:rsid w:val="00897CDF"/>
    <w:rsid w:val="008A1064"/>
    <w:rsid w:val="008A131F"/>
    <w:rsid w:val="008A4E27"/>
    <w:rsid w:val="008B07CD"/>
    <w:rsid w:val="008B310B"/>
    <w:rsid w:val="008B3398"/>
    <w:rsid w:val="008B4046"/>
    <w:rsid w:val="008C07DC"/>
    <w:rsid w:val="008C11D3"/>
    <w:rsid w:val="008C3196"/>
    <w:rsid w:val="008C5613"/>
    <w:rsid w:val="008C5FBE"/>
    <w:rsid w:val="008C656C"/>
    <w:rsid w:val="008C75CF"/>
    <w:rsid w:val="008D007A"/>
    <w:rsid w:val="008D0540"/>
    <w:rsid w:val="008D15C3"/>
    <w:rsid w:val="008D1F7E"/>
    <w:rsid w:val="008D4889"/>
    <w:rsid w:val="008D68AD"/>
    <w:rsid w:val="008D7CB9"/>
    <w:rsid w:val="008E0E80"/>
    <w:rsid w:val="008E15E2"/>
    <w:rsid w:val="008E1D42"/>
    <w:rsid w:val="008E2F16"/>
    <w:rsid w:val="008E4C7B"/>
    <w:rsid w:val="008E4D66"/>
    <w:rsid w:val="008E4EC9"/>
    <w:rsid w:val="008E75CB"/>
    <w:rsid w:val="008E7F1E"/>
    <w:rsid w:val="008F0418"/>
    <w:rsid w:val="008F1218"/>
    <w:rsid w:val="008F2ED1"/>
    <w:rsid w:val="008F3E4F"/>
    <w:rsid w:val="008F5086"/>
    <w:rsid w:val="008F5543"/>
    <w:rsid w:val="008F6FA5"/>
    <w:rsid w:val="00901E5A"/>
    <w:rsid w:val="00902D8F"/>
    <w:rsid w:val="00902DA4"/>
    <w:rsid w:val="00903A99"/>
    <w:rsid w:val="00903AA3"/>
    <w:rsid w:val="0090405E"/>
    <w:rsid w:val="009101BF"/>
    <w:rsid w:val="009104CB"/>
    <w:rsid w:val="009109CC"/>
    <w:rsid w:val="00913E56"/>
    <w:rsid w:val="00916335"/>
    <w:rsid w:val="00920A27"/>
    <w:rsid w:val="00920DD6"/>
    <w:rsid w:val="00921106"/>
    <w:rsid w:val="009226AB"/>
    <w:rsid w:val="00922D04"/>
    <w:rsid w:val="00923211"/>
    <w:rsid w:val="00923E4B"/>
    <w:rsid w:val="009271AB"/>
    <w:rsid w:val="00932326"/>
    <w:rsid w:val="00934801"/>
    <w:rsid w:val="00934D25"/>
    <w:rsid w:val="00934F5E"/>
    <w:rsid w:val="00937462"/>
    <w:rsid w:val="0094005F"/>
    <w:rsid w:val="009404EE"/>
    <w:rsid w:val="009407AA"/>
    <w:rsid w:val="00942DFA"/>
    <w:rsid w:val="00943A35"/>
    <w:rsid w:val="00947A5B"/>
    <w:rsid w:val="00947E5A"/>
    <w:rsid w:val="00947EF4"/>
    <w:rsid w:val="00955F34"/>
    <w:rsid w:val="0095687F"/>
    <w:rsid w:val="00956DA2"/>
    <w:rsid w:val="00962200"/>
    <w:rsid w:val="00962917"/>
    <w:rsid w:val="009635CC"/>
    <w:rsid w:val="009635D9"/>
    <w:rsid w:val="009642A0"/>
    <w:rsid w:val="00964CC4"/>
    <w:rsid w:val="009650EA"/>
    <w:rsid w:val="009651DB"/>
    <w:rsid w:val="00965F3B"/>
    <w:rsid w:val="00970949"/>
    <w:rsid w:val="009723A4"/>
    <w:rsid w:val="00973847"/>
    <w:rsid w:val="00973C7F"/>
    <w:rsid w:val="00974A3C"/>
    <w:rsid w:val="009768DB"/>
    <w:rsid w:val="00977261"/>
    <w:rsid w:val="00977A7D"/>
    <w:rsid w:val="00977FB6"/>
    <w:rsid w:val="0098033C"/>
    <w:rsid w:val="0098203C"/>
    <w:rsid w:val="00983343"/>
    <w:rsid w:val="0098381B"/>
    <w:rsid w:val="0098423B"/>
    <w:rsid w:val="0098429C"/>
    <w:rsid w:val="00986A0F"/>
    <w:rsid w:val="009875C2"/>
    <w:rsid w:val="00987E2A"/>
    <w:rsid w:val="00991BE0"/>
    <w:rsid w:val="009922B0"/>
    <w:rsid w:val="00994BCA"/>
    <w:rsid w:val="0099750A"/>
    <w:rsid w:val="0099784E"/>
    <w:rsid w:val="0099786B"/>
    <w:rsid w:val="009A01B0"/>
    <w:rsid w:val="009A0218"/>
    <w:rsid w:val="009A1087"/>
    <w:rsid w:val="009A117E"/>
    <w:rsid w:val="009A1537"/>
    <w:rsid w:val="009A27AF"/>
    <w:rsid w:val="009A6A9D"/>
    <w:rsid w:val="009A6AA9"/>
    <w:rsid w:val="009B075A"/>
    <w:rsid w:val="009B0D4D"/>
    <w:rsid w:val="009B370D"/>
    <w:rsid w:val="009B45F1"/>
    <w:rsid w:val="009B4B59"/>
    <w:rsid w:val="009B50C7"/>
    <w:rsid w:val="009B7453"/>
    <w:rsid w:val="009C136A"/>
    <w:rsid w:val="009C337B"/>
    <w:rsid w:val="009C358D"/>
    <w:rsid w:val="009C38C5"/>
    <w:rsid w:val="009C4A32"/>
    <w:rsid w:val="009C541D"/>
    <w:rsid w:val="009D0EF6"/>
    <w:rsid w:val="009D17A3"/>
    <w:rsid w:val="009D20E7"/>
    <w:rsid w:val="009D4CA3"/>
    <w:rsid w:val="009D61BC"/>
    <w:rsid w:val="009D6BAB"/>
    <w:rsid w:val="009D7177"/>
    <w:rsid w:val="009E1AD5"/>
    <w:rsid w:val="009E26A0"/>
    <w:rsid w:val="009E3BAD"/>
    <w:rsid w:val="009E4575"/>
    <w:rsid w:val="009E4D76"/>
    <w:rsid w:val="009F13E8"/>
    <w:rsid w:val="009F432F"/>
    <w:rsid w:val="009F6968"/>
    <w:rsid w:val="009F6EED"/>
    <w:rsid w:val="00A01011"/>
    <w:rsid w:val="00A027FB"/>
    <w:rsid w:val="00A038EF"/>
    <w:rsid w:val="00A061AD"/>
    <w:rsid w:val="00A1092D"/>
    <w:rsid w:val="00A11EC1"/>
    <w:rsid w:val="00A135A4"/>
    <w:rsid w:val="00A1653F"/>
    <w:rsid w:val="00A165F2"/>
    <w:rsid w:val="00A20451"/>
    <w:rsid w:val="00A21372"/>
    <w:rsid w:val="00A213BE"/>
    <w:rsid w:val="00A223DB"/>
    <w:rsid w:val="00A242DC"/>
    <w:rsid w:val="00A256EB"/>
    <w:rsid w:val="00A258C2"/>
    <w:rsid w:val="00A25C6F"/>
    <w:rsid w:val="00A26596"/>
    <w:rsid w:val="00A324D7"/>
    <w:rsid w:val="00A32C62"/>
    <w:rsid w:val="00A34AE6"/>
    <w:rsid w:val="00A35E71"/>
    <w:rsid w:val="00A36527"/>
    <w:rsid w:val="00A36795"/>
    <w:rsid w:val="00A40F0F"/>
    <w:rsid w:val="00A42C48"/>
    <w:rsid w:val="00A44404"/>
    <w:rsid w:val="00A454F4"/>
    <w:rsid w:val="00A455A9"/>
    <w:rsid w:val="00A45711"/>
    <w:rsid w:val="00A457C7"/>
    <w:rsid w:val="00A45CE1"/>
    <w:rsid w:val="00A4659D"/>
    <w:rsid w:val="00A466FB"/>
    <w:rsid w:val="00A46C57"/>
    <w:rsid w:val="00A46E5F"/>
    <w:rsid w:val="00A50135"/>
    <w:rsid w:val="00A51E1F"/>
    <w:rsid w:val="00A52FBB"/>
    <w:rsid w:val="00A530D4"/>
    <w:rsid w:val="00A55DC6"/>
    <w:rsid w:val="00A55F0C"/>
    <w:rsid w:val="00A56294"/>
    <w:rsid w:val="00A5686A"/>
    <w:rsid w:val="00A572F8"/>
    <w:rsid w:val="00A5747B"/>
    <w:rsid w:val="00A57A54"/>
    <w:rsid w:val="00A60AEB"/>
    <w:rsid w:val="00A616E3"/>
    <w:rsid w:val="00A61A00"/>
    <w:rsid w:val="00A6233B"/>
    <w:rsid w:val="00A6424F"/>
    <w:rsid w:val="00A64AC7"/>
    <w:rsid w:val="00A65036"/>
    <w:rsid w:val="00A66113"/>
    <w:rsid w:val="00A709CA"/>
    <w:rsid w:val="00A70FDE"/>
    <w:rsid w:val="00A72721"/>
    <w:rsid w:val="00A72B8D"/>
    <w:rsid w:val="00A74A86"/>
    <w:rsid w:val="00A75262"/>
    <w:rsid w:val="00A76F27"/>
    <w:rsid w:val="00A776B5"/>
    <w:rsid w:val="00A77E54"/>
    <w:rsid w:val="00A8065D"/>
    <w:rsid w:val="00A819E0"/>
    <w:rsid w:val="00A81E42"/>
    <w:rsid w:val="00A843A5"/>
    <w:rsid w:val="00A9075E"/>
    <w:rsid w:val="00A90813"/>
    <w:rsid w:val="00A90C45"/>
    <w:rsid w:val="00A9131E"/>
    <w:rsid w:val="00A93671"/>
    <w:rsid w:val="00A96708"/>
    <w:rsid w:val="00A96940"/>
    <w:rsid w:val="00A972D6"/>
    <w:rsid w:val="00A9767B"/>
    <w:rsid w:val="00AA17BD"/>
    <w:rsid w:val="00AA30FA"/>
    <w:rsid w:val="00AA43EF"/>
    <w:rsid w:val="00AA4755"/>
    <w:rsid w:val="00AA7F86"/>
    <w:rsid w:val="00AB136C"/>
    <w:rsid w:val="00AB1D6D"/>
    <w:rsid w:val="00AC2B93"/>
    <w:rsid w:val="00AC4CA0"/>
    <w:rsid w:val="00AC614E"/>
    <w:rsid w:val="00AC7228"/>
    <w:rsid w:val="00AD24F3"/>
    <w:rsid w:val="00AD2722"/>
    <w:rsid w:val="00AD2EA9"/>
    <w:rsid w:val="00AD79DC"/>
    <w:rsid w:val="00AE0E88"/>
    <w:rsid w:val="00AE0FC5"/>
    <w:rsid w:val="00AE2C67"/>
    <w:rsid w:val="00AE43B9"/>
    <w:rsid w:val="00AE5102"/>
    <w:rsid w:val="00AE60E9"/>
    <w:rsid w:val="00AE6CA0"/>
    <w:rsid w:val="00AE6E71"/>
    <w:rsid w:val="00AE74AD"/>
    <w:rsid w:val="00AF01A8"/>
    <w:rsid w:val="00AF021F"/>
    <w:rsid w:val="00AF27C2"/>
    <w:rsid w:val="00AF29A9"/>
    <w:rsid w:val="00AF4BD7"/>
    <w:rsid w:val="00AF7917"/>
    <w:rsid w:val="00AF7E78"/>
    <w:rsid w:val="00B0060C"/>
    <w:rsid w:val="00B00768"/>
    <w:rsid w:val="00B0142D"/>
    <w:rsid w:val="00B027AD"/>
    <w:rsid w:val="00B03D38"/>
    <w:rsid w:val="00B03F16"/>
    <w:rsid w:val="00B0451F"/>
    <w:rsid w:val="00B0588F"/>
    <w:rsid w:val="00B07C86"/>
    <w:rsid w:val="00B07E24"/>
    <w:rsid w:val="00B11EAF"/>
    <w:rsid w:val="00B12459"/>
    <w:rsid w:val="00B13676"/>
    <w:rsid w:val="00B13ABB"/>
    <w:rsid w:val="00B13CD3"/>
    <w:rsid w:val="00B142E2"/>
    <w:rsid w:val="00B15365"/>
    <w:rsid w:val="00B16F77"/>
    <w:rsid w:val="00B2284B"/>
    <w:rsid w:val="00B2710D"/>
    <w:rsid w:val="00B3283D"/>
    <w:rsid w:val="00B328A7"/>
    <w:rsid w:val="00B32DA3"/>
    <w:rsid w:val="00B33CCD"/>
    <w:rsid w:val="00B34D32"/>
    <w:rsid w:val="00B360E2"/>
    <w:rsid w:val="00B4128D"/>
    <w:rsid w:val="00B417FF"/>
    <w:rsid w:val="00B4276C"/>
    <w:rsid w:val="00B4483D"/>
    <w:rsid w:val="00B523F2"/>
    <w:rsid w:val="00B54085"/>
    <w:rsid w:val="00B55DE0"/>
    <w:rsid w:val="00B55F99"/>
    <w:rsid w:val="00B562B6"/>
    <w:rsid w:val="00B56FCF"/>
    <w:rsid w:val="00B61B4D"/>
    <w:rsid w:val="00B61D07"/>
    <w:rsid w:val="00B6288E"/>
    <w:rsid w:val="00B62D91"/>
    <w:rsid w:val="00B63183"/>
    <w:rsid w:val="00B635B2"/>
    <w:rsid w:val="00B638DF"/>
    <w:rsid w:val="00B65778"/>
    <w:rsid w:val="00B66131"/>
    <w:rsid w:val="00B67019"/>
    <w:rsid w:val="00B672AD"/>
    <w:rsid w:val="00B67C17"/>
    <w:rsid w:val="00B71FB7"/>
    <w:rsid w:val="00B75959"/>
    <w:rsid w:val="00B75DFC"/>
    <w:rsid w:val="00B77567"/>
    <w:rsid w:val="00B80AC2"/>
    <w:rsid w:val="00B8119D"/>
    <w:rsid w:val="00B83180"/>
    <w:rsid w:val="00B85E85"/>
    <w:rsid w:val="00B86388"/>
    <w:rsid w:val="00B92B8B"/>
    <w:rsid w:val="00B931A5"/>
    <w:rsid w:val="00BA29F1"/>
    <w:rsid w:val="00BA3A03"/>
    <w:rsid w:val="00BA5020"/>
    <w:rsid w:val="00BA5027"/>
    <w:rsid w:val="00BA5F6A"/>
    <w:rsid w:val="00BA6171"/>
    <w:rsid w:val="00BA6AB4"/>
    <w:rsid w:val="00BB1554"/>
    <w:rsid w:val="00BB1734"/>
    <w:rsid w:val="00BB25EB"/>
    <w:rsid w:val="00BB277A"/>
    <w:rsid w:val="00BB358D"/>
    <w:rsid w:val="00BB4B58"/>
    <w:rsid w:val="00BB7B0E"/>
    <w:rsid w:val="00BC1FCF"/>
    <w:rsid w:val="00BC2CD6"/>
    <w:rsid w:val="00BC3A2D"/>
    <w:rsid w:val="00BC4918"/>
    <w:rsid w:val="00BC7EA9"/>
    <w:rsid w:val="00BD086D"/>
    <w:rsid w:val="00BD0AF9"/>
    <w:rsid w:val="00BD0E71"/>
    <w:rsid w:val="00BD1AC5"/>
    <w:rsid w:val="00BD1CC0"/>
    <w:rsid w:val="00BD5200"/>
    <w:rsid w:val="00BD575E"/>
    <w:rsid w:val="00BD5CC9"/>
    <w:rsid w:val="00BD6511"/>
    <w:rsid w:val="00BD7476"/>
    <w:rsid w:val="00BE2739"/>
    <w:rsid w:val="00BE4E57"/>
    <w:rsid w:val="00BE545A"/>
    <w:rsid w:val="00BE5F14"/>
    <w:rsid w:val="00BE6946"/>
    <w:rsid w:val="00BE7DD3"/>
    <w:rsid w:val="00BF0738"/>
    <w:rsid w:val="00BF0971"/>
    <w:rsid w:val="00BF160A"/>
    <w:rsid w:val="00BF17FD"/>
    <w:rsid w:val="00BF495F"/>
    <w:rsid w:val="00BF4A04"/>
    <w:rsid w:val="00BF4D22"/>
    <w:rsid w:val="00BF62A4"/>
    <w:rsid w:val="00C0067B"/>
    <w:rsid w:val="00C00B34"/>
    <w:rsid w:val="00C01A02"/>
    <w:rsid w:val="00C02657"/>
    <w:rsid w:val="00C04831"/>
    <w:rsid w:val="00C0569A"/>
    <w:rsid w:val="00C0754D"/>
    <w:rsid w:val="00C07871"/>
    <w:rsid w:val="00C1480C"/>
    <w:rsid w:val="00C15BD7"/>
    <w:rsid w:val="00C15EC8"/>
    <w:rsid w:val="00C16046"/>
    <w:rsid w:val="00C1622E"/>
    <w:rsid w:val="00C20439"/>
    <w:rsid w:val="00C21251"/>
    <w:rsid w:val="00C22784"/>
    <w:rsid w:val="00C233D8"/>
    <w:rsid w:val="00C24F36"/>
    <w:rsid w:val="00C25730"/>
    <w:rsid w:val="00C273B8"/>
    <w:rsid w:val="00C27A7A"/>
    <w:rsid w:val="00C30A3A"/>
    <w:rsid w:val="00C316EB"/>
    <w:rsid w:val="00C32990"/>
    <w:rsid w:val="00C343AF"/>
    <w:rsid w:val="00C34E2C"/>
    <w:rsid w:val="00C364C9"/>
    <w:rsid w:val="00C366D3"/>
    <w:rsid w:val="00C370E7"/>
    <w:rsid w:val="00C37160"/>
    <w:rsid w:val="00C40DE1"/>
    <w:rsid w:val="00C426E7"/>
    <w:rsid w:val="00C42F11"/>
    <w:rsid w:val="00C45527"/>
    <w:rsid w:val="00C45E66"/>
    <w:rsid w:val="00C504DC"/>
    <w:rsid w:val="00C50860"/>
    <w:rsid w:val="00C54E78"/>
    <w:rsid w:val="00C606DB"/>
    <w:rsid w:val="00C636E8"/>
    <w:rsid w:val="00C651D3"/>
    <w:rsid w:val="00C65E95"/>
    <w:rsid w:val="00C671D9"/>
    <w:rsid w:val="00C67DB3"/>
    <w:rsid w:val="00C716F7"/>
    <w:rsid w:val="00C71B48"/>
    <w:rsid w:val="00C7316F"/>
    <w:rsid w:val="00C74242"/>
    <w:rsid w:val="00C75888"/>
    <w:rsid w:val="00C758BA"/>
    <w:rsid w:val="00C77439"/>
    <w:rsid w:val="00C804CC"/>
    <w:rsid w:val="00C818D3"/>
    <w:rsid w:val="00C818E0"/>
    <w:rsid w:val="00C848C3"/>
    <w:rsid w:val="00C86D07"/>
    <w:rsid w:val="00C86D9D"/>
    <w:rsid w:val="00C87096"/>
    <w:rsid w:val="00C87AA1"/>
    <w:rsid w:val="00C9210B"/>
    <w:rsid w:val="00C92F90"/>
    <w:rsid w:val="00C937AF"/>
    <w:rsid w:val="00C94ECC"/>
    <w:rsid w:val="00CA0825"/>
    <w:rsid w:val="00CA0F9D"/>
    <w:rsid w:val="00CA297F"/>
    <w:rsid w:val="00CA3050"/>
    <w:rsid w:val="00CA7BB4"/>
    <w:rsid w:val="00CB014B"/>
    <w:rsid w:val="00CB131C"/>
    <w:rsid w:val="00CB19E6"/>
    <w:rsid w:val="00CB2A03"/>
    <w:rsid w:val="00CB489E"/>
    <w:rsid w:val="00CB5BE2"/>
    <w:rsid w:val="00CC03A7"/>
    <w:rsid w:val="00CC067B"/>
    <w:rsid w:val="00CC42FD"/>
    <w:rsid w:val="00CD18DB"/>
    <w:rsid w:val="00CD264F"/>
    <w:rsid w:val="00CE00E6"/>
    <w:rsid w:val="00CE261A"/>
    <w:rsid w:val="00CE3C63"/>
    <w:rsid w:val="00CE4227"/>
    <w:rsid w:val="00CE5CA2"/>
    <w:rsid w:val="00CE7B32"/>
    <w:rsid w:val="00CF0084"/>
    <w:rsid w:val="00CF03AD"/>
    <w:rsid w:val="00CF0B12"/>
    <w:rsid w:val="00CF0FA6"/>
    <w:rsid w:val="00CF12F5"/>
    <w:rsid w:val="00CF1F08"/>
    <w:rsid w:val="00CF214E"/>
    <w:rsid w:val="00CF31CD"/>
    <w:rsid w:val="00CF4142"/>
    <w:rsid w:val="00CF41C2"/>
    <w:rsid w:val="00CF7525"/>
    <w:rsid w:val="00CF7AD5"/>
    <w:rsid w:val="00D00872"/>
    <w:rsid w:val="00D02B1B"/>
    <w:rsid w:val="00D0332A"/>
    <w:rsid w:val="00D056AA"/>
    <w:rsid w:val="00D059CB"/>
    <w:rsid w:val="00D05A99"/>
    <w:rsid w:val="00D0685B"/>
    <w:rsid w:val="00D070D1"/>
    <w:rsid w:val="00D07D03"/>
    <w:rsid w:val="00D10792"/>
    <w:rsid w:val="00D1125B"/>
    <w:rsid w:val="00D11BA3"/>
    <w:rsid w:val="00D15433"/>
    <w:rsid w:val="00D17014"/>
    <w:rsid w:val="00D17546"/>
    <w:rsid w:val="00D17F61"/>
    <w:rsid w:val="00D22B6B"/>
    <w:rsid w:val="00D22C47"/>
    <w:rsid w:val="00D25304"/>
    <w:rsid w:val="00D25E9F"/>
    <w:rsid w:val="00D274CD"/>
    <w:rsid w:val="00D3107B"/>
    <w:rsid w:val="00D4083E"/>
    <w:rsid w:val="00D4137D"/>
    <w:rsid w:val="00D42926"/>
    <w:rsid w:val="00D44A04"/>
    <w:rsid w:val="00D4576E"/>
    <w:rsid w:val="00D45EE7"/>
    <w:rsid w:val="00D46076"/>
    <w:rsid w:val="00D50354"/>
    <w:rsid w:val="00D5036B"/>
    <w:rsid w:val="00D5124C"/>
    <w:rsid w:val="00D51D60"/>
    <w:rsid w:val="00D52D4F"/>
    <w:rsid w:val="00D53495"/>
    <w:rsid w:val="00D53789"/>
    <w:rsid w:val="00D5533E"/>
    <w:rsid w:val="00D56B58"/>
    <w:rsid w:val="00D572E5"/>
    <w:rsid w:val="00D57B5E"/>
    <w:rsid w:val="00D60793"/>
    <w:rsid w:val="00D612F0"/>
    <w:rsid w:val="00D64724"/>
    <w:rsid w:val="00D65D4A"/>
    <w:rsid w:val="00D676C9"/>
    <w:rsid w:val="00D67EBD"/>
    <w:rsid w:val="00D70941"/>
    <w:rsid w:val="00D70E10"/>
    <w:rsid w:val="00D726A8"/>
    <w:rsid w:val="00D74793"/>
    <w:rsid w:val="00D75D89"/>
    <w:rsid w:val="00D7663C"/>
    <w:rsid w:val="00D77E89"/>
    <w:rsid w:val="00D82475"/>
    <w:rsid w:val="00D833C4"/>
    <w:rsid w:val="00D926FA"/>
    <w:rsid w:val="00D93608"/>
    <w:rsid w:val="00D953E4"/>
    <w:rsid w:val="00DA04F0"/>
    <w:rsid w:val="00DA053E"/>
    <w:rsid w:val="00DA2FB3"/>
    <w:rsid w:val="00DA32C4"/>
    <w:rsid w:val="00DA33BA"/>
    <w:rsid w:val="00DA5C8B"/>
    <w:rsid w:val="00DA7DA6"/>
    <w:rsid w:val="00DB00DD"/>
    <w:rsid w:val="00DB0475"/>
    <w:rsid w:val="00DB0625"/>
    <w:rsid w:val="00DB1145"/>
    <w:rsid w:val="00DB200E"/>
    <w:rsid w:val="00DB2553"/>
    <w:rsid w:val="00DB36D7"/>
    <w:rsid w:val="00DB36E2"/>
    <w:rsid w:val="00DB3C3E"/>
    <w:rsid w:val="00DB579D"/>
    <w:rsid w:val="00DB7BE8"/>
    <w:rsid w:val="00DC2FF2"/>
    <w:rsid w:val="00DC47C1"/>
    <w:rsid w:val="00DC55F3"/>
    <w:rsid w:val="00DD0B5C"/>
    <w:rsid w:val="00DD5404"/>
    <w:rsid w:val="00DD568D"/>
    <w:rsid w:val="00DD5C73"/>
    <w:rsid w:val="00DD6E60"/>
    <w:rsid w:val="00DE2AD6"/>
    <w:rsid w:val="00DE2BC0"/>
    <w:rsid w:val="00DE31CA"/>
    <w:rsid w:val="00DE4DD1"/>
    <w:rsid w:val="00DE7F6E"/>
    <w:rsid w:val="00DF01EC"/>
    <w:rsid w:val="00DF2FBA"/>
    <w:rsid w:val="00DF31D0"/>
    <w:rsid w:val="00DF39CC"/>
    <w:rsid w:val="00DF55AA"/>
    <w:rsid w:val="00DF6360"/>
    <w:rsid w:val="00DF6627"/>
    <w:rsid w:val="00DF6704"/>
    <w:rsid w:val="00DF690E"/>
    <w:rsid w:val="00E006F0"/>
    <w:rsid w:val="00E02B4F"/>
    <w:rsid w:val="00E0326C"/>
    <w:rsid w:val="00E0520A"/>
    <w:rsid w:val="00E055C3"/>
    <w:rsid w:val="00E0646A"/>
    <w:rsid w:val="00E06664"/>
    <w:rsid w:val="00E11EAA"/>
    <w:rsid w:val="00E13253"/>
    <w:rsid w:val="00E13688"/>
    <w:rsid w:val="00E13D9F"/>
    <w:rsid w:val="00E142F4"/>
    <w:rsid w:val="00E14798"/>
    <w:rsid w:val="00E14A3D"/>
    <w:rsid w:val="00E14EE0"/>
    <w:rsid w:val="00E15276"/>
    <w:rsid w:val="00E16DD0"/>
    <w:rsid w:val="00E17E14"/>
    <w:rsid w:val="00E21D8D"/>
    <w:rsid w:val="00E24346"/>
    <w:rsid w:val="00E2455E"/>
    <w:rsid w:val="00E265F4"/>
    <w:rsid w:val="00E2713D"/>
    <w:rsid w:val="00E2766A"/>
    <w:rsid w:val="00E3073D"/>
    <w:rsid w:val="00E30E5C"/>
    <w:rsid w:val="00E32988"/>
    <w:rsid w:val="00E34751"/>
    <w:rsid w:val="00E35280"/>
    <w:rsid w:val="00E36B5E"/>
    <w:rsid w:val="00E37D5C"/>
    <w:rsid w:val="00E41645"/>
    <w:rsid w:val="00E41B13"/>
    <w:rsid w:val="00E41B71"/>
    <w:rsid w:val="00E426EA"/>
    <w:rsid w:val="00E428A3"/>
    <w:rsid w:val="00E43962"/>
    <w:rsid w:val="00E443C7"/>
    <w:rsid w:val="00E44871"/>
    <w:rsid w:val="00E458FA"/>
    <w:rsid w:val="00E46702"/>
    <w:rsid w:val="00E47FF0"/>
    <w:rsid w:val="00E53475"/>
    <w:rsid w:val="00E5384D"/>
    <w:rsid w:val="00E53F23"/>
    <w:rsid w:val="00E544D2"/>
    <w:rsid w:val="00E559A8"/>
    <w:rsid w:val="00E63085"/>
    <w:rsid w:val="00E63539"/>
    <w:rsid w:val="00E6413D"/>
    <w:rsid w:val="00E66868"/>
    <w:rsid w:val="00E6773D"/>
    <w:rsid w:val="00E67998"/>
    <w:rsid w:val="00E704A4"/>
    <w:rsid w:val="00E73948"/>
    <w:rsid w:val="00E75A53"/>
    <w:rsid w:val="00E76F96"/>
    <w:rsid w:val="00E825B2"/>
    <w:rsid w:val="00E82937"/>
    <w:rsid w:val="00E833DC"/>
    <w:rsid w:val="00E83E56"/>
    <w:rsid w:val="00E83FAB"/>
    <w:rsid w:val="00E86E84"/>
    <w:rsid w:val="00E87179"/>
    <w:rsid w:val="00E8794F"/>
    <w:rsid w:val="00E87DF9"/>
    <w:rsid w:val="00E91CDA"/>
    <w:rsid w:val="00E92B1E"/>
    <w:rsid w:val="00E9565B"/>
    <w:rsid w:val="00E96BAE"/>
    <w:rsid w:val="00EA1B28"/>
    <w:rsid w:val="00EA290B"/>
    <w:rsid w:val="00EA2F32"/>
    <w:rsid w:val="00EA34B3"/>
    <w:rsid w:val="00EA3817"/>
    <w:rsid w:val="00EA5903"/>
    <w:rsid w:val="00EB1587"/>
    <w:rsid w:val="00EB1E64"/>
    <w:rsid w:val="00EB5ED3"/>
    <w:rsid w:val="00EB668D"/>
    <w:rsid w:val="00EB6805"/>
    <w:rsid w:val="00EB7D8E"/>
    <w:rsid w:val="00EC19B3"/>
    <w:rsid w:val="00EC1E02"/>
    <w:rsid w:val="00EC29E6"/>
    <w:rsid w:val="00EC2BBA"/>
    <w:rsid w:val="00EC4B9A"/>
    <w:rsid w:val="00EC6213"/>
    <w:rsid w:val="00ED204C"/>
    <w:rsid w:val="00ED4B4E"/>
    <w:rsid w:val="00ED5EF6"/>
    <w:rsid w:val="00ED68FC"/>
    <w:rsid w:val="00ED6F62"/>
    <w:rsid w:val="00ED7B29"/>
    <w:rsid w:val="00EE034F"/>
    <w:rsid w:val="00EE0E3A"/>
    <w:rsid w:val="00EE3425"/>
    <w:rsid w:val="00EE46C7"/>
    <w:rsid w:val="00EE513D"/>
    <w:rsid w:val="00EE6306"/>
    <w:rsid w:val="00EE71B8"/>
    <w:rsid w:val="00EE7E61"/>
    <w:rsid w:val="00EF232A"/>
    <w:rsid w:val="00EF3D9E"/>
    <w:rsid w:val="00EF4A9A"/>
    <w:rsid w:val="00EF6212"/>
    <w:rsid w:val="00F0024E"/>
    <w:rsid w:val="00F0079F"/>
    <w:rsid w:val="00F02398"/>
    <w:rsid w:val="00F02D8B"/>
    <w:rsid w:val="00F030A1"/>
    <w:rsid w:val="00F03528"/>
    <w:rsid w:val="00F04712"/>
    <w:rsid w:val="00F0519E"/>
    <w:rsid w:val="00F0735F"/>
    <w:rsid w:val="00F119A2"/>
    <w:rsid w:val="00F11E5F"/>
    <w:rsid w:val="00F1322C"/>
    <w:rsid w:val="00F20838"/>
    <w:rsid w:val="00F224B4"/>
    <w:rsid w:val="00F225D2"/>
    <w:rsid w:val="00F24353"/>
    <w:rsid w:val="00F247C9"/>
    <w:rsid w:val="00F2699F"/>
    <w:rsid w:val="00F26E4F"/>
    <w:rsid w:val="00F27105"/>
    <w:rsid w:val="00F27DC3"/>
    <w:rsid w:val="00F27FC2"/>
    <w:rsid w:val="00F30668"/>
    <w:rsid w:val="00F30B8C"/>
    <w:rsid w:val="00F33730"/>
    <w:rsid w:val="00F34F99"/>
    <w:rsid w:val="00F3589B"/>
    <w:rsid w:val="00F41556"/>
    <w:rsid w:val="00F416D7"/>
    <w:rsid w:val="00F41B40"/>
    <w:rsid w:val="00F42AD2"/>
    <w:rsid w:val="00F43151"/>
    <w:rsid w:val="00F441CA"/>
    <w:rsid w:val="00F4497A"/>
    <w:rsid w:val="00F45592"/>
    <w:rsid w:val="00F47997"/>
    <w:rsid w:val="00F52F40"/>
    <w:rsid w:val="00F52F9F"/>
    <w:rsid w:val="00F53118"/>
    <w:rsid w:val="00F539F7"/>
    <w:rsid w:val="00F5566D"/>
    <w:rsid w:val="00F55F8D"/>
    <w:rsid w:val="00F568B3"/>
    <w:rsid w:val="00F56A40"/>
    <w:rsid w:val="00F60356"/>
    <w:rsid w:val="00F61785"/>
    <w:rsid w:val="00F62882"/>
    <w:rsid w:val="00F63788"/>
    <w:rsid w:val="00F63E3A"/>
    <w:rsid w:val="00F64A45"/>
    <w:rsid w:val="00F65645"/>
    <w:rsid w:val="00F73140"/>
    <w:rsid w:val="00F73D7B"/>
    <w:rsid w:val="00F74614"/>
    <w:rsid w:val="00F7655F"/>
    <w:rsid w:val="00F77546"/>
    <w:rsid w:val="00F776A5"/>
    <w:rsid w:val="00F77CB2"/>
    <w:rsid w:val="00F800BD"/>
    <w:rsid w:val="00F80442"/>
    <w:rsid w:val="00F841EB"/>
    <w:rsid w:val="00F84A19"/>
    <w:rsid w:val="00F84B04"/>
    <w:rsid w:val="00F873DF"/>
    <w:rsid w:val="00F87674"/>
    <w:rsid w:val="00F87DEB"/>
    <w:rsid w:val="00F90579"/>
    <w:rsid w:val="00F91217"/>
    <w:rsid w:val="00F913CD"/>
    <w:rsid w:val="00F9500E"/>
    <w:rsid w:val="00F977E8"/>
    <w:rsid w:val="00FA50FD"/>
    <w:rsid w:val="00FA54C9"/>
    <w:rsid w:val="00FA5D5D"/>
    <w:rsid w:val="00FA7ECF"/>
    <w:rsid w:val="00FB0C32"/>
    <w:rsid w:val="00FB2A0F"/>
    <w:rsid w:val="00FB41B0"/>
    <w:rsid w:val="00FB4E19"/>
    <w:rsid w:val="00FB563B"/>
    <w:rsid w:val="00FC0604"/>
    <w:rsid w:val="00FC0654"/>
    <w:rsid w:val="00FC1AF5"/>
    <w:rsid w:val="00FC45D2"/>
    <w:rsid w:val="00FC5B3B"/>
    <w:rsid w:val="00FC7257"/>
    <w:rsid w:val="00FD2523"/>
    <w:rsid w:val="00FD608C"/>
    <w:rsid w:val="00FD62B5"/>
    <w:rsid w:val="00FD77C5"/>
    <w:rsid w:val="00FE0AB8"/>
    <w:rsid w:val="00FE0F1A"/>
    <w:rsid w:val="00FE1EB9"/>
    <w:rsid w:val="00FE29F3"/>
    <w:rsid w:val="00FE6B1F"/>
    <w:rsid w:val="00FE6DDC"/>
    <w:rsid w:val="00FE748C"/>
    <w:rsid w:val="00FF24C7"/>
    <w:rsid w:val="00FF3600"/>
    <w:rsid w:val="00FF4101"/>
    <w:rsid w:val="00FF4656"/>
    <w:rsid w:val="00FF482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CCD11"/>
  <w15:chartTrackingRefBased/>
  <w15:docId w15:val="{CD41740C-1792-466B-B7F5-8084B935B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751"/>
    <w:pPr>
      <w:spacing w:before="120"/>
      <w:jc w:val="both"/>
    </w:pPr>
    <w:rPr>
      <w:color w:val="4D4D4D" w:themeColor="accent6"/>
      <w:sz w:val="20"/>
    </w:rPr>
  </w:style>
  <w:style w:type="paragraph" w:styleId="Ttulo1">
    <w:name w:val="heading 1"/>
    <w:next w:val="Normal"/>
    <w:link w:val="Ttulo1Car"/>
    <w:autoRedefine/>
    <w:uiPriority w:val="9"/>
    <w:qFormat/>
    <w:rsid w:val="00376247"/>
    <w:pPr>
      <w:numPr>
        <w:numId w:val="3"/>
      </w:numPr>
      <w:spacing w:before="240" w:after="120" w:line="360" w:lineRule="auto"/>
      <w:outlineLvl w:val="0"/>
    </w:pPr>
    <w:rPr>
      <w:rFonts w:asciiTheme="majorHAnsi" w:hAnsiTheme="majorHAnsi" w:cs="Arial"/>
      <w:color w:val="2929F9" w:themeColor="text2" w:themeTint="80"/>
      <w:sz w:val="32"/>
      <w:szCs w:val="24"/>
      <w:lang w:val="es-ES_tradnl" w:eastAsia="es-ES"/>
    </w:rPr>
  </w:style>
  <w:style w:type="paragraph" w:styleId="Ttulo2">
    <w:name w:val="heading 2"/>
    <w:basedOn w:val="Ttulo1"/>
    <w:next w:val="Normal"/>
    <w:link w:val="Ttulo2Car"/>
    <w:autoRedefine/>
    <w:uiPriority w:val="9"/>
    <w:unhideWhenUsed/>
    <w:qFormat/>
    <w:rsid w:val="00156126"/>
    <w:pPr>
      <w:numPr>
        <w:ilvl w:val="1"/>
      </w:numPr>
      <w:jc w:val="both"/>
      <w:outlineLvl w:val="1"/>
    </w:pPr>
    <w:rPr>
      <w:color w:val="auto"/>
      <w:sz w:val="28"/>
      <w:szCs w:val="28"/>
    </w:rPr>
  </w:style>
  <w:style w:type="paragraph" w:styleId="Ttulo3">
    <w:name w:val="heading 3"/>
    <w:basedOn w:val="Ttulo2"/>
    <w:next w:val="Normal"/>
    <w:link w:val="Ttulo3Car"/>
    <w:autoRedefine/>
    <w:uiPriority w:val="9"/>
    <w:unhideWhenUsed/>
    <w:qFormat/>
    <w:rsid w:val="0099786B"/>
    <w:pPr>
      <w:numPr>
        <w:ilvl w:val="2"/>
      </w:numPr>
      <w:outlineLvl w:val="2"/>
    </w:pPr>
    <w:rPr>
      <w:sz w:val="24"/>
    </w:rPr>
  </w:style>
  <w:style w:type="paragraph" w:styleId="Ttulo4">
    <w:name w:val="heading 4"/>
    <w:basedOn w:val="Ttulo3"/>
    <w:next w:val="Normal"/>
    <w:link w:val="Ttulo4Car"/>
    <w:uiPriority w:val="9"/>
    <w:unhideWhenUsed/>
    <w:qFormat/>
    <w:rsid w:val="00380EC0"/>
    <w:pPr>
      <w:keepNext/>
      <w:keepLines/>
      <w:widowControl w:val="0"/>
      <w:numPr>
        <w:ilvl w:val="3"/>
      </w:numPr>
      <w:autoSpaceDE w:val="0"/>
      <w:autoSpaceDN w:val="0"/>
      <w:adjustRightInd w:val="0"/>
      <w:spacing w:before="40" w:after="0" w:line="240" w:lineRule="auto"/>
      <w:outlineLvl w:val="3"/>
    </w:pPr>
    <w:rPr>
      <w:rFonts w:eastAsiaTheme="majorEastAsia" w:cstheme="majorBidi"/>
      <w:iCs/>
      <w:szCs w:val="24"/>
    </w:rPr>
  </w:style>
  <w:style w:type="paragraph" w:styleId="Ttulo5">
    <w:name w:val="heading 5"/>
    <w:basedOn w:val="Normal"/>
    <w:next w:val="Normal"/>
    <w:link w:val="Ttulo5Car"/>
    <w:uiPriority w:val="9"/>
    <w:unhideWhenUsed/>
    <w:rsid w:val="00DD5404"/>
    <w:pPr>
      <w:keepNext/>
      <w:keepLines/>
      <w:widowControl w:val="0"/>
      <w:autoSpaceDE w:val="0"/>
      <w:autoSpaceDN w:val="0"/>
      <w:adjustRightInd w:val="0"/>
      <w:spacing w:before="40" w:after="0" w:line="240" w:lineRule="auto"/>
      <w:outlineLvl w:val="4"/>
    </w:pPr>
    <w:rPr>
      <w:rFonts w:asciiTheme="majorHAnsi" w:eastAsiaTheme="majorEastAsia" w:hAnsiTheme="majorHAnsi" w:cstheme="majorBidi"/>
      <w:b/>
      <w:color w:val="989898" w:themeColor="accent1" w:themeShade="BF"/>
      <w:sz w:val="24"/>
      <w:szCs w:val="24"/>
    </w:rPr>
  </w:style>
  <w:style w:type="paragraph" w:styleId="Ttulo6">
    <w:name w:val="heading 6"/>
    <w:basedOn w:val="Normal"/>
    <w:next w:val="Normal"/>
    <w:link w:val="Ttulo6Car"/>
    <w:uiPriority w:val="9"/>
    <w:unhideWhenUsed/>
    <w:rsid w:val="00DD5404"/>
    <w:pPr>
      <w:keepNext/>
      <w:keepLines/>
      <w:spacing w:before="40" w:after="0"/>
      <w:outlineLvl w:val="5"/>
    </w:pPr>
    <w:rPr>
      <w:rFonts w:asciiTheme="majorHAnsi" w:eastAsiaTheme="majorEastAsia" w:hAnsiTheme="majorHAnsi" w:cstheme="majorBidi"/>
      <w:color w:val="656565" w:themeColor="accent1" w:themeShade="7F"/>
    </w:rPr>
  </w:style>
  <w:style w:type="paragraph" w:styleId="Ttulo7">
    <w:name w:val="heading 7"/>
    <w:basedOn w:val="Normal"/>
    <w:next w:val="Normal"/>
    <w:link w:val="Ttulo7Car"/>
    <w:uiPriority w:val="9"/>
    <w:semiHidden/>
    <w:unhideWhenUsed/>
    <w:rsid w:val="00754BFB"/>
    <w:pPr>
      <w:keepNext/>
      <w:keepLines/>
      <w:spacing w:before="40" w:after="0"/>
      <w:outlineLvl w:val="6"/>
    </w:pPr>
    <w:rPr>
      <w:rFonts w:asciiTheme="majorHAnsi" w:eastAsiaTheme="majorEastAsia" w:hAnsiTheme="majorHAnsi" w:cstheme="majorBidi"/>
      <w:i/>
      <w:iCs/>
      <w:color w:val="656565" w:themeColor="accent1" w:themeShade="7F"/>
      <w:lang w:val="es-ES_tradnl"/>
    </w:rPr>
  </w:style>
  <w:style w:type="paragraph" w:styleId="Ttulo8">
    <w:name w:val="heading 8"/>
    <w:basedOn w:val="Normal"/>
    <w:next w:val="Normal"/>
    <w:link w:val="Ttulo8Car"/>
    <w:uiPriority w:val="9"/>
    <w:semiHidden/>
    <w:unhideWhenUsed/>
    <w:qFormat/>
    <w:rsid w:val="00754BFB"/>
    <w:pPr>
      <w:keepNext/>
      <w:keepLines/>
      <w:spacing w:before="40" w:after="0"/>
      <w:outlineLvl w:val="7"/>
    </w:pPr>
    <w:rPr>
      <w:rFonts w:asciiTheme="majorHAnsi" w:eastAsiaTheme="majorEastAsia" w:hAnsiTheme="majorHAnsi" w:cstheme="majorBidi"/>
      <w:color w:val="1508C3" w:themeColor="text1" w:themeTint="D8"/>
      <w:sz w:val="21"/>
      <w:szCs w:val="21"/>
      <w:lang w:val="es-ES_tradnl"/>
    </w:rPr>
  </w:style>
  <w:style w:type="paragraph" w:styleId="Ttulo9">
    <w:name w:val="heading 9"/>
    <w:basedOn w:val="Normal"/>
    <w:next w:val="Normal"/>
    <w:link w:val="Ttulo9Car"/>
    <w:uiPriority w:val="9"/>
    <w:unhideWhenUsed/>
    <w:rsid w:val="00754BFB"/>
    <w:pPr>
      <w:keepNext/>
      <w:keepLines/>
      <w:spacing w:before="40" w:after="0"/>
      <w:outlineLvl w:val="8"/>
    </w:pPr>
    <w:rPr>
      <w:rFonts w:asciiTheme="majorHAnsi" w:eastAsiaTheme="majorEastAsia" w:hAnsiTheme="majorHAnsi" w:cstheme="majorBidi"/>
      <w:i/>
      <w:iCs/>
      <w:color w:val="1508C3" w:themeColor="text1" w:themeTint="D8"/>
      <w:sz w:val="21"/>
      <w:szCs w:val="21"/>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next w:val="Normal"/>
    <w:autoRedefine/>
    <w:uiPriority w:val="35"/>
    <w:unhideWhenUsed/>
    <w:qFormat/>
    <w:rsid w:val="003E34BD"/>
    <w:pPr>
      <w:spacing w:after="200" w:line="240" w:lineRule="auto"/>
    </w:pPr>
    <w:rPr>
      <w:rFonts w:ascii="Barlow" w:hAnsi="Barlow"/>
      <w:iCs/>
      <w:color w:val="10068F" w:themeColor="text1"/>
      <w:sz w:val="20"/>
      <w:szCs w:val="18"/>
      <w:lang w:val="es-ES_tradnl" w:eastAsia="es-ES"/>
    </w:rPr>
  </w:style>
  <w:style w:type="character" w:customStyle="1" w:styleId="Ttulo1Car">
    <w:name w:val="Título 1 Car"/>
    <w:basedOn w:val="Fuentedeprrafopredeter"/>
    <w:link w:val="Ttulo1"/>
    <w:uiPriority w:val="9"/>
    <w:rsid w:val="00376247"/>
    <w:rPr>
      <w:rFonts w:asciiTheme="majorHAnsi" w:hAnsiTheme="majorHAnsi" w:cs="Arial"/>
      <w:color w:val="2929F9" w:themeColor="text2" w:themeTint="80"/>
      <w:sz w:val="32"/>
      <w:szCs w:val="24"/>
      <w:lang w:val="es-ES_tradnl" w:eastAsia="es-ES"/>
    </w:rPr>
  </w:style>
  <w:style w:type="character" w:customStyle="1" w:styleId="Ttulo2Car">
    <w:name w:val="Título 2 Car"/>
    <w:basedOn w:val="Fuentedeprrafopredeter"/>
    <w:link w:val="Ttulo2"/>
    <w:uiPriority w:val="9"/>
    <w:rsid w:val="00156126"/>
    <w:rPr>
      <w:rFonts w:asciiTheme="majorHAnsi" w:hAnsiTheme="majorHAnsi" w:cs="Arial"/>
      <w:sz w:val="28"/>
      <w:szCs w:val="28"/>
      <w:lang w:val="es-ES_tradnl" w:eastAsia="es-ES"/>
    </w:rPr>
  </w:style>
  <w:style w:type="paragraph" w:styleId="Subttulo">
    <w:name w:val="Subtitle"/>
    <w:basedOn w:val="Normal"/>
    <w:next w:val="Normal"/>
    <w:link w:val="SubttuloCar"/>
    <w:uiPriority w:val="11"/>
    <w:rsid w:val="001D798A"/>
    <w:pPr>
      <w:numPr>
        <w:ilvl w:val="1"/>
      </w:numPr>
    </w:pPr>
    <w:rPr>
      <w:rFonts w:asciiTheme="majorHAnsi" w:eastAsiaTheme="majorEastAsia" w:hAnsiTheme="majorHAnsi" w:cstheme="majorBidi"/>
      <w:i/>
      <w:iCs/>
      <w:color w:val="CCCCCC" w:themeColor="accent1"/>
      <w:spacing w:val="15"/>
      <w:sz w:val="24"/>
      <w:szCs w:val="24"/>
    </w:rPr>
  </w:style>
  <w:style w:type="character" w:customStyle="1" w:styleId="SubttuloCar">
    <w:name w:val="Subtítulo Car"/>
    <w:basedOn w:val="Fuentedeprrafopredeter"/>
    <w:link w:val="Subttulo"/>
    <w:uiPriority w:val="11"/>
    <w:rsid w:val="001D798A"/>
    <w:rPr>
      <w:rFonts w:asciiTheme="majorHAnsi" w:eastAsiaTheme="majorEastAsia" w:hAnsiTheme="majorHAnsi" w:cstheme="majorBidi"/>
      <w:i/>
      <w:iCs/>
      <w:color w:val="CCCCCC" w:themeColor="accent1"/>
      <w:spacing w:val="15"/>
      <w:sz w:val="24"/>
      <w:szCs w:val="24"/>
    </w:rPr>
  </w:style>
  <w:style w:type="table" w:styleId="Tablaconcolumnas2">
    <w:name w:val="Table Columns 2"/>
    <w:basedOn w:val="Tablanormal"/>
    <w:uiPriority w:val="99"/>
    <w:semiHidden/>
    <w:unhideWhenUsed/>
    <w:rsid w:val="001D798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uadrculaclara">
    <w:name w:val="Grid Table Light"/>
    <w:basedOn w:val="Tablanormal"/>
    <w:uiPriority w:val="40"/>
    <w:rsid w:val="006978E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tulo10">
    <w:name w:val="Título1"/>
    <w:basedOn w:val="Ttulo1"/>
    <w:next w:val="Normal"/>
    <w:link w:val="Ttulo1Car0"/>
    <w:autoRedefine/>
    <w:qFormat/>
    <w:rsid w:val="00977FB6"/>
    <w:pPr>
      <w:pageBreakBefore/>
      <w:numPr>
        <w:numId w:val="5"/>
      </w:numPr>
      <w:jc w:val="both"/>
    </w:pPr>
    <w:rPr>
      <w:color w:val="auto"/>
      <w:sz w:val="28"/>
      <w:lang w:val="es-CL"/>
    </w:rPr>
  </w:style>
  <w:style w:type="character" w:customStyle="1" w:styleId="Ttulo1Car0">
    <w:name w:val="Título1 Car"/>
    <w:basedOn w:val="Ttulo1Car"/>
    <w:link w:val="Ttulo10"/>
    <w:rsid w:val="00977FB6"/>
    <w:rPr>
      <w:rFonts w:asciiTheme="majorHAnsi" w:hAnsiTheme="majorHAnsi" w:cs="Arial"/>
      <w:color w:val="2929F9" w:themeColor="text2" w:themeTint="80"/>
      <w:sz w:val="28"/>
      <w:szCs w:val="24"/>
      <w:lang w:val="es-ES_tradnl" w:eastAsia="es-ES"/>
    </w:rPr>
  </w:style>
  <w:style w:type="paragraph" w:customStyle="1" w:styleId="Ttulo11">
    <w:name w:val="Título 1.1"/>
    <w:basedOn w:val="Ttulo1"/>
    <w:link w:val="Ttulo11Car"/>
    <w:autoRedefine/>
    <w:rsid w:val="008A131F"/>
    <w:pPr>
      <w:numPr>
        <w:ilvl w:val="1"/>
        <w:numId w:val="1"/>
      </w:numPr>
      <w:jc w:val="both"/>
    </w:pPr>
    <w:rPr>
      <w:sz w:val="28"/>
      <w:szCs w:val="28"/>
    </w:rPr>
  </w:style>
  <w:style w:type="character" w:customStyle="1" w:styleId="Ttulo11Car">
    <w:name w:val="Título 1.1 Car"/>
    <w:basedOn w:val="Ttulo1Car"/>
    <w:link w:val="Ttulo11"/>
    <w:rsid w:val="008A131F"/>
    <w:rPr>
      <w:rFonts w:asciiTheme="majorHAnsi" w:hAnsiTheme="majorHAnsi" w:cs="Arial"/>
      <w:color w:val="10068F" w:themeColor="text1"/>
      <w:sz w:val="28"/>
      <w:szCs w:val="28"/>
      <w:lang w:val="es-ES_tradnl" w:eastAsia="es-ES"/>
    </w:rPr>
  </w:style>
  <w:style w:type="paragraph" w:customStyle="1" w:styleId="Ttulo111">
    <w:name w:val="Título 1.1.1"/>
    <w:basedOn w:val="Ttulo11"/>
    <w:link w:val="Ttulo111Car"/>
    <w:autoRedefine/>
    <w:rsid w:val="001D798A"/>
    <w:pPr>
      <w:numPr>
        <w:ilvl w:val="2"/>
        <w:numId w:val="2"/>
      </w:numPr>
    </w:pPr>
    <w:rPr>
      <w:sz w:val="24"/>
    </w:rPr>
  </w:style>
  <w:style w:type="character" w:customStyle="1" w:styleId="Ttulo111Car">
    <w:name w:val="Título 1.1.1 Car"/>
    <w:basedOn w:val="Ttulo11Car"/>
    <w:link w:val="Ttulo111"/>
    <w:rsid w:val="001D798A"/>
    <w:rPr>
      <w:rFonts w:asciiTheme="majorHAnsi" w:hAnsiTheme="majorHAnsi" w:cs="Arial"/>
      <w:color w:val="10068F" w:themeColor="text1"/>
      <w:sz w:val="24"/>
      <w:szCs w:val="28"/>
      <w:lang w:val="es-ES_tradnl" w:eastAsia="es-ES"/>
    </w:rPr>
  </w:style>
  <w:style w:type="character" w:customStyle="1" w:styleId="Ttulo3Car">
    <w:name w:val="Título 3 Car"/>
    <w:basedOn w:val="Fuentedeprrafopredeter"/>
    <w:link w:val="Ttulo3"/>
    <w:uiPriority w:val="9"/>
    <w:rsid w:val="0099786B"/>
    <w:rPr>
      <w:rFonts w:asciiTheme="majorHAnsi" w:hAnsiTheme="majorHAnsi" w:cs="Arial"/>
      <w:sz w:val="24"/>
      <w:szCs w:val="28"/>
      <w:lang w:val="es-ES_tradnl" w:eastAsia="es-ES"/>
    </w:rPr>
  </w:style>
  <w:style w:type="character" w:customStyle="1" w:styleId="Ttulo4Car">
    <w:name w:val="Título 4 Car"/>
    <w:basedOn w:val="Fuentedeprrafopredeter"/>
    <w:link w:val="Ttulo4"/>
    <w:uiPriority w:val="9"/>
    <w:rsid w:val="00380EC0"/>
    <w:rPr>
      <w:rFonts w:asciiTheme="majorHAnsi" w:eastAsiaTheme="majorEastAsia" w:hAnsiTheme="majorHAnsi" w:cstheme="majorBidi"/>
      <w:iCs/>
      <w:color w:val="10068F" w:themeColor="text1"/>
      <w:sz w:val="24"/>
      <w:szCs w:val="24"/>
      <w:lang w:val="es-ES_tradnl" w:eastAsia="es-ES"/>
    </w:rPr>
  </w:style>
  <w:style w:type="character" w:customStyle="1" w:styleId="Ttulo5Car">
    <w:name w:val="Título 5 Car"/>
    <w:basedOn w:val="Fuentedeprrafopredeter"/>
    <w:link w:val="Ttulo5"/>
    <w:uiPriority w:val="9"/>
    <w:rsid w:val="00DD5404"/>
    <w:rPr>
      <w:rFonts w:asciiTheme="majorHAnsi" w:eastAsiaTheme="majorEastAsia" w:hAnsiTheme="majorHAnsi" w:cstheme="majorBidi"/>
      <w:b/>
      <w:color w:val="989898" w:themeColor="accent1" w:themeShade="BF"/>
      <w:sz w:val="24"/>
      <w:szCs w:val="24"/>
    </w:rPr>
  </w:style>
  <w:style w:type="character" w:customStyle="1" w:styleId="Ttulo6Car">
    <w:name w:val="Título 6 Car"/>
    <w:basedOn w:val="Fuentedeprrafopredeter"/>
    <w:link w:val="Ttulo6"/>
    <w:uiPriority w:val="9"/>
    <w:rsid w:val="00DD5404"/>
    <w:rPr>
      <w:rFonts w:asciiTheme="majorHAnsi" w:eastAsiaTheme="majorEastAsia" w:hAnsiTheme="majorHAnsi" w:cstheme="majorBidi"/>
      <w:color w:val="656565" w:themeColor="accent1" w:themeShade="7F"/>
    </w:rPr>
  </w:style>
  <w:style w:type="character" w:customStyle="1" w:styleId="Ttulo7Car">
    <w:name w:val="Título 7 Car"/>
    <w:basedOn w:val="Fuentedeprrafopredeter"/>
    <w:link w:val="Ttulo7"/>
    <w:uiPriority w:val="9"/>
    <w:semiHidden/>
    <w:rsid w:val="00754BFB"/>
    <w:rPr>
      <w:rFonts w:asciiTheme="majorHAnsi" w:eastAsiaTheme="majorEastAsia" w:hAnsiTheme="majorHAnsi" w:cstheme="majorBidi"/>
      <w:i/>
      <w:iCs/>
      <w:color w:val="656565" w:themeColor="accent1" w:themeShade="7F"/>
      <w:lang w:val="es-ES_tradnl"/>
    </w:rPr>
  </w:style>
  <w:style w:type="character" w:customStyle="1" w:styleId="Ttulo8Car">
    <w:name w:val="Título 8 Car"/>
    <w:basedOn w:val="Fuentedeprrafopredeter"/>
    <w:link w:val="Ttulo8"/>
    <w:uiPriority w:val="9"/>
    <w:semiHidden/>
    <w:rsid w:val="00754BFB"/>
    <w:rPr>
      <w:rFonts w:asciiTheme="majorHAnsi" w:eastAsiaTheme="majorEastAsia" w:hAnsiTheme="majorHAnsi" w:cstheme="majorBidi"/>
      <w:color w:val="1508C3" w:themeColor="text1" w:themeTint="D8"/>
      <w:sz w:val="21"/>
      <w:szCs w:val="21"/>
      <w:lang w:val="es-ES_tradnl"/>
    </w:rPr>
  </w:style>
  <w:style w:type="character" w:customStyle="1" w:styleId="Ttulo9Car">
    <w:name w:val="Título 9 Car"/>
    <w:basedOn w:val="Fuentedeprrafopredeter"/>
    <w:link w:val="Ttulo9"/>
    <w:uiPriority w:val="9"/>
    <w:rsid w:val="00754BFB"/>
    <w:rPr>
      <w:rFonts w:asciiTheme="majorHAnsi" w:eastAsiaTheme="majorEastAsia" w:hAnsiTheme="majorHAnsi" w:cstheme="majorBidi"/>
      <w:i/>
      <w:iCs/>
      <w:color w:val="1508C3" w:themeColor="text1" w:themeTint="D8"/>
      <w:sz w:val="21"/>
      <w:szCs w:val="21"/>
      <w:lang w:val="es-ES_tradnl"/>
    </w:rPr>
  </w:style>
  <w:style w:type="paragraph" w:styleId="Piedepgina">
    <w:name w:val="footer"/>
    <w:basedOn w:val="Normal"/>
    <w:link w:val="PiedepginaCar"/>
    <w:uiPriority w:val="99"/>
    <w:unhideWhenUsed/>
    <w:rsid w:val="001D798A"/>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1D798A"/>
    <w:rPr>
      <w:color w:val="4D4D4D" w:themeColor="accent6"/>
      <w:sz w:val="20"/>
    </w:rPr>
  </w:style>
  <w:style w:type="paragraph" w:customStyle="1" w:styleId="vietas">
    <w:name w:val="viñetas"/>
    <w:basedOn w:val="Normal"/>
    <w:link w:val="vietasCar"/>
    <w:qFormat/>
    <w:rsid w:val="000A160C"/>
    <w:pPr>
      <w:numPr>
        <w:numId w:val="16"/>
      </w:numPr>
    </w:pPr>
  </w:style>
  <w:style w:type="paragraph" w:styleId="Textodeglobo">
    <w:name w:val="Balloon Text"/>
    <w:basedOn w:val="Normal"/>
    <w:link w:val="TextodegloboCar"/>
    <w:uiPriority w:val="99"/>
    <w:semiHidden/>
    <w:unhideWhenUsed/>
    <w:rsid w:val="00943A35"/>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43A35"/>
    <w:rPr>
      <w:rFonts w:ascii="Segoe UI" w:hAnsi="Segoe UI" w:cs="Segoe UI"/>
      <w:color w:val="4D4D4D" w:themeColor="accent6"/>
      <w:sz w:val="18"/>
      <w:szCs w:val="18"/>
    </w:rPr>
  </w:style>
  <w:style w:type="paragraph" w:styleId="TDC1">
    <w:name w:val="toc 1"/>
    <w:basedOn w:val="Normal"/>
    <w:next w:val="Normal"/>
    <w:autoRedefine/>
    <w:uiPriority w:val="39"/>
    <w:unhideWhenUsed/>
    <w:rsid w:val="004B2AF0"/>
    <w:pPr>
      <w:spacing w:after="100"/>
    </w:pPr>
  </w:style>
  <w:style w:type="paragraph" w:styleId="TtuloTDC">
    <w:name w:val="TOC Heading"/>
    <w:basedOn w:val="Ttulo1"/>
    <w:next w:val="Normal"/>
    <w:uiPriority w:val="39"/>
    <w:unhideWhenUsed/>
    <w:rsid w:val="00315958"/>
    <w:pPr>
      <w:keepNext/>
      <w:keepLines/>
      <w:numPr>
        <w:numId w:val="0"/>
      </w:numPr>
      <w:spacing w:after="0" w:line="259" w:lineRule="auto"/>
      <w:outlineLvl w:val="9"/>
    </w:pPr>
    <w:rPr>
      <w:rFonts w:eastAsiaTheme="majorEastAsia" w:cstheme="majorBidi"/>
      <w:color w:val="989898" w:themeColor="accent1" w:themeShade="BF"/>
      <w:szCs w:val="32"/>
      <w:lang w:val="es-CL" w:eastAsia="es-CL"/>
    </w:rPr>
  </w:style>
  <w:style w:type="character" w:styleId="Textodelmarcadordeposicin">
    <w:name w:val="Placeholder Text"/>
    <w:basedOn w:val="Fuentedeprrafopredeter"/>
    <w:uiPriority w:val="99"/>
    <w:semiHidden/>
    <w:rsid w:val="00353822"/>
    <w:rPr>
      <w:color w:val="808080"/>
    </w:rPr>
  </w:style>
  <w:style w:type="paragraph" w:styleId="Prrafodelista">
    <w:name w:val="List Paragraph"/>
    <w:aliases w:val="List,Párrafo de titulo 3,bu1,bu1 + Before:  0 pt,After:  6 pt,lp1,List1,List11,List111,List1111,List11111,List111111,List1111111,List11111111,List2,List111111111,Listas,1_List Paragraph,Bullet 1,List Paragraph,Lista de nivel 1"/>
    <w:basedOn w:val="Normal"/>
    <w:link w:val="PrrafodelistaCar"/>
    <w:uiPriority w:val="34"/>
    <w:qFormat/>
    <w:rsid w:val="003E34CA"/>
    <w:pPr>
      <w:ind w:left="720"/>
      <w:contextualSpacing/>
    </w:pPr>
  </w:style>
  <w:style w:type="paragraph" w:styleId="TDC2">
    <w:name w:val="toc 2"/>
    <w:basedOn w:val="Normal"/>
    <w:next w:val="Normal"/>
    <w:autoRedefine/>
    <w:uiPriority w:val="39"/>
    <w:unhideWhenUsed/>
    <w:rsid w:val="00FF4101"/>
    <w:pPr>
      <w:spacing w:after="100"/>
      <w:ind w:left="200"/>
    </w:pPr>
  </w:style>
  <w:style w:type="paragraph" w:styleId="TDC3">
    <w:name w:val="toc 3"/>
    <w:basedOn w:val="Normal"/>
    <w:next w:val="Normal"/>
    <w:autoRedefine/>
    <w:uiPriority w:val="39"/>
    <w:unhideWhenUsed/>
    <w:rsid w:val="00FF4101"/>
    <w:pPr>
      <w:spacing w:after="100"/>
      <w:ind w:left="400"/>
    </w:pPr>
  </w:style>
  <w:style w:type="paragraph" w:styleId="TDC4">
    <w:name w:val="toc 4"/>
    <w:basedOn w:val="Normal"/>
    <w:next w:val="Normal"/>
    <w:autoRedefine/>
    <w:uiPriority w:val="39"/>
    <w:unhideWhenUsed/>
    <w:rsid w:val="00FF4101"/>
    <w:pPr>
      <w:spacing w:after="100"/>
      <w:ind w:left="600"/>
    </w:pPr>
  </w:style>
  <w:style w:type="table" w:styleId="Tablaconcuadrcula">
    <w:name w:val="Table Grid"/>
    <w:basedOn w:val="Tablanormal"/>
    <w:uiPriority w:val="39"/>
    <w:rsid w:val="002D716A"/>
    <w:pPr>
      <w:spacing w:after="0" w:line="240" w:lineRule="auto"/>
    </w:pPr>
    <w:rPr>
      <w:color w:val="0505B1" w:themeColor="text2" w:themeTint="BF"/>
    </w:rPr>
    <w:tblPr>
      <w:tblStyleRowBandSize w:val="1"/>
    </w:tblPr>
    <w:tblStylePr w:type="firstRow">
      <w:rPr>
        <w:rFonts w:ascii="Barlow" w:hAnsi="Barlow"/>
        <w:b w:val="0"/>
        <w:i w:val="0"/>
        <w:color w:val="FFFFFF" w:themeColor="background2"/>
        <w:sz w:val="20"/>
      </w:rPr>
      <w:tblPr/>
      <w:tcPr>
        <w:shd w:val="clear" w:color="auto" w:fill="005CFF" w:themeFill="accent2"/>
      </w:tcPr>
    </w:tblStylePr>
  </w:style>
  <w:style w:type="table" w:styleId="Tablaconcuadrcula4-nfasis6">
    <w:name w:val="Grid Table 4 Accent 6"/>
    <w:basedOn w:val="Tablanormal"/>
    <w:uiPriority w:val="49"/>
    <w:rsid w:val="00D25E9F"/>
    <w:pPr>
      <w:spacing w:after="0"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Tablanormal1">
    <w:name w:val="Plain Table 1"/>
    <w:basedOn w:val="Tablanormal"/>
    <w:uiPriority w:val="41"/>
    <w:rsid w:val="002D716A"/>
    <w:pPr>
      <w:spacing w:after="0" w:line="240" w:lineRule="auto"/>
    </w:pPr>
    <w:tblPr>
      <w:tblStyleRowBandSize w:val="1"/>
      <w:tblStyleColBandSize w:val="1"/>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B12459"/>
    <w:pPr>
      <w:spacing w:after="0" w:line="240" w:lineRule="auto"/>
    </w:pPr>
    <w:tblPr>
      <w:tblStyleRowBandSize w:val="1"/>
      <w:tblStyleColBandSize w:val="1"/>
      <w:tblBorders>
        <w:top w:val="single" w:sz="4" w:space="0" w:color="5C51F7" w:themeColor="text1" w:themeTint="80"/>
        <w:bottom w:val="single" w:sz="4" w:space="0" w:color="5C51F7" w:themeColor="text1" w:themeTint="80"/>
      </w:tblBorders>
    </w:tblPr>
    <w:tblStylePr w:type="firstRow">
      <w:rPr>
        <w:b/>
        <w:bCs/>
      </w:rPr>
      <w:tblPr/>
      <w:tcPr>
        <w:tcBorders>
          <w:bottom w:val="single" w:sz="4" w:space="0" w:color="5C51F7" w:themeColor="text1" w:themeTint="80"/>
        </w:tcBorders>
      </w:tcPr>
    </w:tblStylePr>
    <w:tblStylePr w:type="lastRow">
      <w:rPr>
        <w:b/>
        <w:bCs/>
      </w:rPr>
      <w:tblPr/>
      <w:tcPr>
        <w:tcBorders>
          <w:top w:val="single" w:sz="4" w:space="0" w:color="5C51F7" w:themeColor="text1" w:themeTint="80"/>
        </w:tcBorders>
      </w:tcPr>
    </w:tblStylePr>
    <w:tblStylePr w:type="firstCol">
      <w:rPr>
        <w:b/>
        <w:bCs/>
      </w:rPr>
    </w:tblStylePr>
    <w:tblStylePr w:type="lastCol">
      <w:rPr>
        <w:b/>
        <w:bCs/>
      </w:rPr>
    </w:tblStylePr>
    <w:tblStylePr w:type="band1Vert">
      <w:tblPr/>
      <w:tcPr>
        <w:tcBorders>
          <w:left w:val="single" w:sz="4" w:space="0" w:color="5C51F7" w:themeColor="text1" w:themeTint="80"/>
          <w:right w:val="single" w:sz="4" w:space="0" w:color="5C51F7" w:themeColor="text1" w:themeTint="80"/>
        </w:tcBorders>
      </w:tcPr>
    </w:tblStylePr>
    <w:tblStylePr w:type="band2Vert">
      <w:tblPr/>
      <w:tcPr>
        <w:tcBorders>
          <w:left w:val="single" w:sz="4" w:space="0" w:color="5C51F7" w:themeColor="text1" w:themeTint="80"/>
          <w:right w:val="single" w:sz="4" w:space="0" w:color="5C51F7" w:themeColor="text1" w:themeTint="80"/>
        </w:tcBorders>
      </w:tcPr>
    </w:tblStylePr>
    <w:tblStylePr w:type="band1Horz">
      <w:tblPr/>
      <w:tcPr>
        <w:tcBorders>
          <w:top w:val="single" w:sz="4" w:space="0" w:color="5C51F7" w:themeColor="text1" w:themeTint="80"/>
          <w:bottom w:val="single" w:sz="4" w:space="0" w:color="5C51F7" w:themeColor="text1" w:themeTint="80"/>
        </w:tcBorders>
      </w:tcPr>
    </w:tblStylePr>
  </w:style>
  <w:style w:type="table" w:styleId="Tablaconcuadrcula3-nfasis3">
    <w:name w:val="Grid Table 3 Accent 3"/>
    <w:basedOn w:val="Tablanormal"/>
    <w:uiPriority w:val="48"/>
    <w:rsid w:val="00403C1F"/>
    <w:pPr>
      <w:spacing w:after="0" w:line="240" w:lineRule="auto"/>
    </w:pPr>
    <w:tblPr>
      <w:tblStyleRowBandSize w:val="1"/>
      <w:tblStyleColBandSize w:val="1"/>
      <w:tblBorders>
        <w:top w:val="single" w:sz="4" w:space="0" w:color="8DF1D1" w:themeColor="accent3" w:themeTint="99"/>
        <w:left w:val="single" w:sz="4" w:space="0" w:color="8DF1D1" w:themeColor="accent3" w:themeTint="99"/>
        <w:bottom w:val="single" w:sz="4" w:space="0" w:color="8DF1D1" w:themeColor="accent3" w:themeTint="99"/>
        <w:right w:val="single" w:sz="4" w:space="0" w:color="8DF1D1" w:themeColor="accent3" w:themeTint="99"/>
        <w:insideH w:val="single" w:sz="4" w:space="0" w:color="8DF1D1" w:themeColor="accent3" w:themeTint="99"/>
        <w:insideV w:val="single" w:sz="4" w:space="0" w:color="8DF1D1"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AEF" w:themeFill="accent3" w:themeFillTint="33"/>
      </w:tcPr>
    </w:tblStylePr>
    <w:tblStylePr w:type="band1Horz">
      <w:tblPr/>
      <w:tcPr>
        <w:shd w:val="clear" w:color="auto" w:fill="D8FAEF" w:themeFill="accent3" w:themeFillTint="33"/>
      </w:tcPr>
    </w:tblStylePr>
    <w:tblStylePr w:type="neCell">
      <w:tblPr/>
      <w:tcPr>
        <w:tcBorders>
          <w:bottom w:val="single" w:sz="4" w:space="0" w:color="8DF1D1" w:themeColor="accent3" w:themeTint="99"/>
        </w:tcBorders>
      </w:tcPr>
    </w:tblStylePr>
    <w:tblStylePr w:type="nwCell">
      <w:tblPr/>
      <w:tcPr>
        <w:tcBorders>
          <w:bottom w:val="single" w:sz="4" w:space="0" w:color="8DF1D1" w:themeColor="accent3" w:themeTint="99"/>
        </w:tcBorders>
      </w:tcPr>
    </w:tblStylePr>
    <w:tblStylePr w:type="seCell">
      <w:tblPr/>
      <w:tcPr>
        <w:tcBorders>
          <w:top w:val="single" w:sz="4" w:space="0" w:color="8DF1D1" w:themeColor="accent3" w:themeTint="99"/>
        </w:tcBorders>
      </w:tcPr>
    </w:tblStylePr>
    <w:tblStylePr w:type="swCell">
      <w:tblPr/>
      <w:tcPr>
        <w:tcBorders>
          <w:top w:val="single" w:sz="4" w:space="0" w:color="8DF1D1" w:themeColor="accent3" w:themeTint="99"/>
        </w:tcBorders>
      </w:tcPr>
    </w:tblStylePr>
  </w:style>
  <w:style w:type="table" w:styleId="Tablaconcuadrcula6concolores">
    <w:name w:val="Grid Table 6 Colorful"/>
    <w:basedOn w:val="Tablanormal"/>
    <w:uiPriority w:val="51"/>
    <w:rsid w:val="00403C1F"/>
    <w:pPr>
      <w:spacing w:after="0" w:line="240" w:lineRule="auto"/>
    </w:pPr>
    <w:rPr>
      <w:color w:val="10068F" w:themeColor="text1"/>
    </w:rPr>
    <w:tblPr>
      <w:tblStyleRowBandSize w:val="1"/>
      <w:tblStyleColBandSize w:val="1"/>
      <w:tblBorders>
        <w:top w:val="single" w:sz="4" w:space="0" w:color="3D2FF6" w:themeColor="text1" w:themeTint="99"/>
        <w:left w:val="single" w:sz="4" w:space="0" w:color="3D2FF6" w:themeColor="text1" w:themeTint="99"/>
        <w:bottom w:val="single" w:sz="4" w:space="0" w:color="3D2FF6" w:themeColor="text1" w:themeTint="99"/>
        <w:right w:val="single" w:sz="4" w:space="0" w:color="3D2FF6" w:themeColor="text1" w:themeTint="99"/>
        <w:insideH w:val="single" w:sz="4" w:space="0" w:color="3D2FF6" w:themeColor="text1" w:themeTint="99"/>
        <w:insideV w:val="single" w:sz="4" w:space="0" w:color="3D2FF6" w:themeColor="text1" w:themeTint="99"/>
      </w:tblBorders>
    </w:tblPr>
    <w:tblStylePr w:type="firstRow">
      <w:rPr>
        <w:b/>
        <w:bCs/>
      </w:rPr>
      <w:tblPr/>
      <w:tcPr>
        <w:tcBorders>
          <w:bottom w:val="single" w:sz="12" w:space="0" w:color="3D2FF6" w:themeColor="text1" w:themeTint="99"/>
        </w:tcBorders>
      </w:tcPr>
    </w:tblStylePr>
    <w:tblStylePr w:type="lastRow">
      <w:rPr>
        <w:b/>
        <w:bCs/>
      </w:rPr>
      <w:tblPr/>
      <w:tcPr>
        <w:tcBorders>
          <w:top w:val="double" w:sz="4" w:space="0" w:color="3D2FF6" w:themeColor="text1" w:themeTint="99"/>
        </w:tcBorders>
      </w:tcPr>
    </w:tblStylePr>
    <w:tblStylePr w:type="firstCol">
      <w:rPr>
        <w:b/>
        <w:bCs/>
      </w:rPr>
    </w:tblStylePr>
    <w:tblStylePr w:type="lastCol">
      <w:rPr>
        <w:b/>
        <w:bCs/>
      </w:rPr>
    </w:tblStylePr>
    <w:tblStylePr w:type="band1Vert">
      <w:tblPr/>
      <w:tcPr>
        <w:shd w:val="clear" w:color="auto" w:fill="BEB9FC" w:themeFill="text1" w:themeFillTint="33"/>
      </w:tcPr>
    </w:tblStylePr>
    <w:tblStylePr w:type="band1Horz">
      <w:tblPr/>
      <w:tcPr>
        <w:shd w:val="clear" w:color="auto" w:fill="BEB9FC" w:themeFill="text1" w:themeFillTint="33"/>
      </w:tcPr>
    </w:tblStylePr>
  </w:style>
  <w:style w:type="paragraph" w:customStyle="1" w:styleId="Ttulo1SinNmero">
    <w:name w:val="Título 1 Sin Número"/>
    <w:next w:val="Normal"/>
    <w:link w:val="Ttulo1SinNmeroCar"/>
    <w:qFormat/>
    <w:rsid w:val="00BF4A04"/>
    <w:rPr>
      <w:rFonts w:asciiTheme="majorHAnsi" w:hAnsiTheme="majorHAnsi"/>
      <w:color w:val="10068F" w:themeColor="text1"/>
      <w:sz w:val="32"/>
    </w:rPr>
  </w:style>
  <w:style w:type="character" w:customStyle="1" w:styleId="Ttulo1SinNmeroCar">
    <w:name w:val="Título 1 Sin Número Car"/>
    <w:basedOn w:val="Fuentedeprrafopredeter"/>
    <w:link w:val="Ttulo1SinNmero"/>
    <w:rsid w:val="00BF4A04"/>
    <w:rPr>
      <w:rFonts w:asciiTheme="majorHAnsi" w:hAnsiTheme="majorHAnsi"/>
      <w:color w:val="10068F" w:themeColor="text1"/>
      <w:sz w:val="32"/>
    </w:rPr>
  </w:style>
  <w:style w:type="paragraph" w:customStyle="1" w:styleId="Subtitulo">
    <w:name w:val="Subtitulo"/>
    <w:next w:val="Normal"/>
    <w:link w:val="SubtituloCar"/>
    <w:qFormat/>
    <w:rsid w:val="00DB200E"/>
    <w:pPr>
      <w:ind w:left="720"/>
    </w:pPr>
    <w:rPr>
      <w:color w:val="10068F" w:themeColor="text1"/>
      <w:sz w:val="32"/>
      <w:lang w:val="es-ES_tradnl" w:eastAsia="es-ES"/>
    </w:rPr>
  </w:style>
  <w:style w:type="character" w:customStyle="1" w:styleId="vietasCar">
    <w:name w:val="viñetas Car"/>
    <w:basedOn w:val="Fuentedeprrafopredeter"/>
    <w:link w:val="vietas"/>
    <w:rsid w:val="00DB200E"/>
    <w:rPr>
      <w:color w:val="4D4D4D" w:themeColor="accent6"/>
      <w:sz w:val="20"/>
    </w:rPr>
  </w:style>
  <w:style w:type="character" w:customStyle="1" w:styleId="SubtituloCar">
    <w:name w:val="Subtitulo Car"/>
    <w:basedOn w:val="vietasCar"/>
    <w:link w:val="Subtitulo"/>
    <w:rsid w:val="00DB200E"/>
    <w:rPr>
      <w:color w:val="10068F" w:themeColor="text1"/>
      <w:sz w:val="32"/>
      <w:lang w:val="es-ES_tradnl" w:eastAsia="es-ES"/>
    </w:rPr>
  </w:style>
  <w:style w:type="table" w:styleId="Tabladelista3-nfasis2">
    <w:name w:val="List Table 3 Accent 2"/>
    <w:basedOn w:val="Tablanormal"/>
    <w:uiPriority w:val="48"/>
    <w:rsid w:val="009B370D"/>
    <w:pPr>
      <w:spacing w:after="0" w:line="240" w:lineRule="auto"/>
    </w:pPr>
    <w:tblPr>
      <w:tblStyleRowBandSize w:val="1"/>
      <w:tblStyleColBandSize w:val="1"/>
      <w:tblBorders>
        <w:top w:val="single" w:sz="4" w:space="0" w:color="005CFF" w:themeColor="accent2"/>
        <w:left w:val="single" w:sz="4" w:space="0" w:color="005CFF" w:themeColor="accent2"/>
        <w:bottom w:val="single" w:sz="4" w:space="0" w:color="005CFF" w:themeColor="accent2"/>
        <w:right w:val="single" w:sz="4" w:space="0" w:color="005CFF" w:themeColor="accent2"/>
      </w:tblBorders>
    </w:tblPr>
    <w:tblStylePr w:type="firstRow">
      <w:rPr>
        <w:b/>
        <w:bCs/>
        <w:color w:val="FFFFFF" w:themeColor="background1"/>
      </w:rPr>
      <w:tblPr/>
      <w:tcPr>
        <w:shd w:val="clear" w:color="auto" w:fill="005CFF" w:themeFill="accent2"/>
      </w:tcPr>
    </w:tblStylePr>
    <w:tblStylePr w:type="lastRow">
      <w:rPr>
        <w:b/>
        <w:bCs/>
      </w:rPr>
      <w:tblPr/>
      <w:tcPr>
        <w:tcBorders>
          <w:top w:val="double" w:sz="4" w:space="0" w:color="005CF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CFF" w:themeColor="accent2"/>
          <w:right w:val="single" w:sz="4" w:space="0" w:color="005CFF" w:themeColor="accent2"/>
        </w:tcBorders>
      </w:tcPr>
    </w:tblStylePr>
    <w:tblStylePr w:type="band1Horz">
      <w:tblPr/>
      <w:tcPr>
        <w:tcBorders>
          <w:top w:val="single" w:sz="4" w:space="0" w:color="005CFF" w:themeColor="accent2"/>
          <w:bottom w:val="single" w:sz="4" w:space="0" w:color="005CF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CFF" w:themeColor="accent2"/>
          <w:left w:val="nil"/>
        </w:tcBorders>
      </w:tcPr>
    </w:tblStylePr>
    <w:tblStylePr w:type="swCell">
      <w:tblPr/>
      <w:tcPr>
        <w:tcBorders>
          <w:top w:val="double" w:sz="4" w:space="0" w:color="005CFF" w:themeColor="accent2"/>
          <w:right w:val="nil"/>
        </w:tcBorders>
      </w:tcPr>
    </w:tblStylePr>
  </w:style>
  <w:style w:type="character" w:customStyle="1" w:styleId="PrrafodelistaCar">
    <w:name w:val="Párrafo de lista Car"/>
    <w:aliases w:val="List Car,Párrafo de titulo 3 Car,bu1 Car,bu1 + Before:  0 pt Car,After:  6 pt Car,lp1 Car,List1 Car,List11 Car,List111 Car,List1111 Car,List11111 Car,List111111 Car,List1111111 Car,List11111111 Car,List2 Car,List111111111 Car"/>
    <w:link w:val="Prrafodelista"/>
    <w:uiPriority w:val="34"/>
    <w:qFormat/>
    <w:locked/>
    <w:rsid w:val="000E3687"/>
    <w:rPr>
      <w:color w:val="4D4D4D" w:themeColor="accent6"/>
      <w:sz w:val="20"/>
    </w:rPr>
  </w:style>
  <w:style w:type="paragraph" w:customStyle="1" w:styleId="Body">
    <w:name w:val="Body"/>
    <w:basedOn w:val="Normal"/>
    <w:link w:val="BodyChar"/>
    <w:autoRedefine/>
    <w:qFormat/>
    <w:rsid w:val="00F56A40"/>
    <w:pPr>
      <w:spacing w:before="240" w:after="240" w:line="276" w:lineRule="auto"/>
    </w:pPr>
    <w:rPr>
      <w:rFonts w:ascii="Barlow" w:hAnsi="Barlow" w:cs="Arial"/>
      <w:b/>
      <w:bCs/>
      <w:color w:val="4D4D4D"/>
      <w:u w:val="single"/>
      <w:lang w:val="es-ES" w:eastAsia="es-ES"/>
    </w:rPr>
  </w:style>
  <w:style w:type="character" w:customStyle="1" w:styleId="BodyChar">
    <w:name w:val="Body Char"/>
    <w:link w:val="Body"/>
    <w:rsid w:val="00F56A40"/>
    <w:rPr>
      <w:rFonts w:ascii="Barlow" w:hAnsi="Barlow" w:cs="Arial"/>
      <w:b/>
      <w:bCs/>
      <w:color w:val="4D4D4D"/>
      <w:sz w:val="20"/>
      <w:u w:val="single"/>
      <w:lang w:val="es-ES" w:eastAsia="es-ES"/>
    </w:rPr>
  </w:style>
  <w:style w:type="paragraph" w:customStyle="1" w:styleId="a">
    <w:name w:val="*"/>
    <w:basedOn w:val="vietas"/>
    <w:link w:val="Car"/>
    <w:autoRedefine/>
    <w:qFormat/>
    <w:rsid w:val="00920DD6"/>
    <w:pPr>
      <w:spacing w:after="120" w:line="276" w:lineRule="auto"/>
    </w:pPr>
    <w:rPr>
      <w:rFonts w:ascii="Barlow Light" w:eastAsia="Times New Roman" w:hAnsi="Barlow Light" w:cs="Times New Roman"/>
      <w:szCs w:val="24"/>
      <w:lang w:val="es-ES_tradnl" w:eastAsia="es-ES"/>
    </w:rPr>
  </w:style>
  <w:style w:type="character" w:customStyle="1" w:styleId="Car">
    <w:name w:val="* Car"/>
    <w:basedOn w:val="vietasCar"/>
    <w:link w:val="a"/>
    <w:rsid w:val="00920DD6"/>
    <w:rPr>
      <w:rFonts w:ascii="Barlow Light" w:eastAsia="Times New Roman" w:hAnsi="Barlow Light" w:cs="Times New Roman"/>
      <w:color w:val="4D4D4D" w:themeColor="accent6"/>
      <w:sz w:val="20"/>
      <w:szCs w:val="24"/>
      <w:lang w:val="es-ES_tradnl" w:eastAsia="es-ES"/>
    </w:rPr>
  </w:style>
  <w:style w:type="character" w:customStyle="1" w:styleId="TtuloCar">
    <w:name w:val="Título Car"/>
    <w:basedOn w:val="Fuentedeprrafopredeter"/>
    <w:rsid w:val="005502FA"/>
    <w:rPr>
      <w:rFonts w:asciiTheme="majorHAnsi" w:hAnsiTheme="majorHAnsi" w:cs="Arial"/>
      <w:color w:val="10068F" w:themeColor="text1"/>
      <w:sz w:val="32"/>
      <w:szCs w:val="28"/>
      <w:lang w:val="es-ES_tradnl" w:eastAsia="es-ES"/>
    </w:rPr>
  </w:style>
  <w:style w:type="paragraph" w:customStyle="1" w:styleId="Titulo3Entel">
    <w:name w:val="Titulo 3 Entel"/>
    <w:basedOn w:val="Normal"/>
    <w:rsid w:val="005502FA"/>
    <w:pPr>
      <w:spacing w:before="0" w:after="0" w:line="240" w:lineRule="auto"/>
      <w:ind w:left="1353" w:hanging="360"/>
      <w:jc w:val="left"/>
    </w:pPr>
    <w:rPr>
      <w:rFonts w:ascii="Times New Roman" w:eastAsia="Times New Roman" w:hAnsi="Times New Roman" w:cs="Times New Roman"/>
      <w:color w:val="auto"/>
      <w:sz w:val="24"/>
      <w:szCs w:val="24"/>
    </w:rPr>
  </w:style>
  <w:style w:type="paragraph" w:customStyle="1" w:styleId="Lista1Entel">
    <w:name w:val="Lista 1 Entel"/>
    <w:basedOn w:val="Normal"/>
    <w:rsid w:val="005502FA"/>
    <w:pPr>
      <w:spacing w:before="0" w:after="0" w:line="240" w:lineRule="auto"/>
      <w:ind w:left="1440" w:hanging="360"/>
      <w:jc w:val="left"/>
    </w:pPr>
    <w:rPr>
      <w:rFonts w:ascii="Times New Roman" w:eastAsia="Times New Roman" w:hAnsi="Times New Roman" w:cs="Times New Roman"/>
      <w:color w:val="auto"/>
      <w:sz w:val="24"/>
      <w:szCs w:val="24"/>
    </w:rPr>
  </w:style>
  <w:style w:type="character" w:styleId="Hipervnculo">
    <w:name w:val="Hyperlink"/>
    <w:basedOn w:val="Fuentedeprrafopredeter"/>
    <w:uiPriority w:val="99"/>
    <w:unhideWhenUsed/>
    <w:rsid w:val="00CC067B"/>
    <w:rPr>
      <w:color w:val="42E8B4" w:themeColor="hyperlink"/>
      <w:u w:val="single"/>
    </w:rPr>
  </w:style>
  <w:style w:type="paragraph" w:customStyle="1" w:styleId="NNTitle">
    <w:name w:val="NN Title"/>
    <w:basedOn w:val="Normal"/>
    <w:link w:val="NNTitleChar"/>
    <w:autoRedefine/>
    <w:rsid w:val="00977FB6"/>
    <w:pPr>
      <w:keepNext/>
      <w:keepLines/>
      <w:spacing w:after="240" w:line="360" w:lineRule="auto"/>
      <w:jc w:val="left"/>
      <w:textboxTightWrap w:val="allLines"/>
    </w:pPr>
    <w:rPr>
      <w:rFonts w:asciiTheme="majorHAnsi" w:eastAsia="Cambria" w:hAnsiTheme="majorHAnsi" w:cstheme="majorHAnsi"/>
      <w:caps/>
      <w:color w:val="auto"/>
      <w:sz w:val="28"/>
      <w:szCs w:val="28"/>
      <w:lang w:val="es-ES" w:bidi="fa-IR"/>
    </w:rPr>
  </w:style>
  <w:style w:type="character" w:customStyle="1" w:styleId="NNTitleChar">
    <w:name w:val="NN Title Char"/>
    <w:basedOn w:val="Fuentedeprrafopredeter"/>
    <w:link w:val="NNTitle"/>
    <w:locked/>
    <w:rsid w:val="00977FB6"/>
    <w:rPr>
      <w:rFonts w:asciiTheme="majorHAnsi" w:eastAsia="Cambria" w:hAnsiTheme="majorHAnsi" w:cstheme="majorHAnsi"/>
      <w:caps/>
      <w:sz w:val="28"/>
      <w:szCs w:val="28"/>
      <w:lang w:val="es-ES" w:bidi="fa-IR"/>
    </w:rPr>
  </w:style>
  <w:style w:type="paragraph" w:styleId="Sinespaciado">
    <w:name w:val="No Spacing"/>
    <w:link w:val="SinespaciadoCar"/>
    <w:uiPriority w:val="1"/>
    <w:qFormat/>
    <w:rsid w:val="00C25730"/>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C25730"/>
    <w:rPr>
      <w:rFonts w:eastAsiaTheme="minorEastAsia"/>
      <w:lang w:eastAsia="es-CL"/>
    </w:rPr>
  </w:style>
  <w:style w:type="table" w:styleId="Tabladelista3-nfasis6">
    <w:name w:val="List Table 3 Accent 6"/>
    <w:basedOn w:val="Tablanormal"/>
    <w:uiPriority w:val="48"/>
    <w:rsid w:val="008B3398"/>
    <w:pPr>
      <w:spacing w:after="0" w:line="240" w:lineRule="auto"/>
    </w:pPr>
    <w:tblPr>
      <w:tblStyleRowBandSize w:val="1"/>
      <w:tblStyleColBandSize w:val="1"/>
      <w:tblBorders>
        <w:top w:val="single" w:sz="4" w:space="0" w:color="4D4D4D" w:themeColor="accent6"/>
        <w:left w:val="single" w:sz="4" w:space="0" w:color="4D4D4D" w:themeColor="accent6"/>
        <w:bottom w:val="single" w:sz="4" w:space="0" w:color="4D4D4D" w:themeColor="accent6"/>
        <w:right w:val="single" w:sz="4" w:space="0" w:color="4D4D4D" w:themeColor="accent6"/>
      </w:tblBorders>
    </w:tblPr>
    <w:tblStylePr w:type="firstRow">
      <w:rPr>
        <w:b/>
        <w:bCs/>
        <w:color w:val="FFFFFF" w:themeColor="background1"/>
      </w:rPr>
      <w:tblPr/>
      <w:tcPr>
        <w:shd w:val="clear" w:color="auto" w:fill="4D4D4D" w:themeFill="accent6"/>
      </w:tcPr>
    </w:tblStylePr>
    <w:tblStylePr w:type="lastRow">
      <w:rPr>
        <w:b/>
        <w:bCs/>
      </w:rPr>
      <w:tblPr/>
      <w:tcPr>
        <w:tcBorders>
          <w:top w:val="double" w:sz="4" w:space="0" w:color="4D4D4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4D4D" w:themeColor="accent6"/>
          <w:right w:val="single" w:sz="4" w:space="0" w:color="4D4D4D" w:themeColor="accent6"/>
        </w:tcBorders>
      </w:tcPr>
    </w:tblStylePr>
    <w:tblStylePr w:type="band1Horz">
      <w:tblPr/>
      <w:tcPr>
        <w:tcBorders>
          <w:top w:val="single" w:sz="4" w:space="0" w:color="4D4D4D" w:themeColor="accent6"/>
          <w:bottom w:val="single" w:sz="4" w:space="0" w:color="4D4D4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4D4D" w:themeColor="accent6"/>
          <w:left w:val="nil"/>
        </w:tcBorders>
      </w:tcPr>
    </w:tblStylePr>
    <w:tblStylePr w:type="swCell">
      <w:tblPr/>
      <w:tcPr>
        <w:tcBorders>
          <w:top w:val="double" w:sz="4" w:space="0" w:color="4D4D4D" w:themeColor="accent6"/>
          <w:right w:val="nil"/>
        </w:tcBorders>
      </w:tcPr>
    </w:tblStylePr>
  </w:style>
  <w:style w:type="table" w:styleId="Tablaconcuadrcula4-nfasis3">
    <w:name w:val="Grid Table 4 Accent 3"/>
    <w:basedOn w:val="Tablanormal"/>
    <w:uiPriority w:val="49"/>
    <w:rsid w:val="004D3A2D"/>
    <w:pPr>
      <w:spacing w:after="0" w:line="240" w:lineRule="auto"/>
    </w:pPr>
    <w:tblPr>
      <w:tblStyleRowBandSize w:val="1"/>
      <w:tblStyleColBandSize w:val="1"/>
      <w:tblBorders>
        <w:top w:val="single" w:sz="4" w:space="0" w:color="8DF1D1" w:themeColor="accent3" w:themeTint="99"/>
        <w:left w:val="single" w:sz="4" w:space="0" w:color="8DF1D1" w:themeColor="accent3" w:themeTint="99"/>
        <w:bottom w:val="single" w:sz="4" w:space="0" w:color="8DF1D1" w:themeColor="accent3" w:themeTint="99"/>
        <w:right w:val="single" w:sz="4" w:space="0" w:color="8DF1D1" w:themeColor="accent3" w:themeTint="99"/>
        <w:insideH w:val="single" w:sz="4" w:space="0" w:color="8DF1D1" w:themeColor="accent3" w:themeTint="99"/>
        <w:insideV w:val="single" w:sz="4" w:space="0" w:color="8DF1D1" w:themeColor="accent3" w:themeTint="99"/>
      </w:tblBorders>
    </w:tblPr>
    <w:tblStylePr w:type="firstRow">
      <w:rPr>
        <w:b/>
        <w:bCs/>
        <w:color w:val="FFFFFF" w:themeColor="background1"/>
      </w:rPr>
      <w:tblPr/>
      <w:tcPr>
        <w:tcBorders>
          <w:top w:val="single" w:sz="4" w:space="0" w:color="42E8B4" w:themeColor="accent3"/>
          <w:left w:val="single" w:sz="4" w:space="0" w:color="42E8B4" w:themeColor="accent3"/>
          <w:bottom w:val="single" w:sz="4" w:space="0" w:color="42E8B4" w:themeColor="accent3"/>
          <w:right w:val="single" w:sz="4" w:space="0" w:color="42E8B4" w:themeColor="accent3"/>
          <w:insideH w:val="nil"/>
          <w:insideV w:val="nil"/>
        </w:tcBorders>
        <w:shd w:val="clear" w:color="auto" w:fill="42E8B4" w:themeFill="accent3"/>
      </w:tcPr>
    </w:tblStylePr>
    <w:tblStylePr w:type="lastRow">
      <w:rPr>
        <w:b/>
        <w:bCs/>
      </w:rPr>
      <w:tblPr/>
      <w:tcPr>
        <w:tcBorders>
          <w:top w:val="double" w:sz="4" w:space="0" w:color="42E8B4" w:themeColor="accent3"/>
        </w:tcBorders>
      </w:tcPr>
    </w:tblStylePr>
    <w:tblStylePr w:type="firstCol">
      <w:rPr>
        <w:b/>
        <w:bCs/>
      </w:rPr>
    </w:tblStylePr>
    <w:tblStylePr w:type="lastCol">
      <w:rPr>
        <w:b/>
        <w:bCs/>
      </w:rPr>
    </w:tblStylePr>
    <w:tblStylePr w:type="band1Vert">
      <w:tblPr/>
      <w:tcPr>
        <w:shd w:val="clear" w:color="auto" w:fill="D8FAEF" w:themeFill="accent3" w:themeFillTint="33"/>
      </w:tcPr>
    </w:tblStylePr>
    <w:tblStylePr w:type="band1Horz">
      <w:tblPr/>
      <w:tcPr>
        <w:shd w:val="clear" w:color="auto" w:fill="D8FAEF" w:themeFill="accent3" w:themeFillTint="33"/>
      </w:tcPr>
    </w:tblStylePr>
  </w:style>
  <w:style w:type="paragraph" w:styleId="Encabezado">
    <w:name w:val="header"/>
    <w:basedOn w:val="Normal"/>
    <w:link w:val="EncabezadoCar"/>
    <w:semiHidden/>
    <w:unhideWhenUsed/>
    <w:rsid w:val="00D11BA3"/>
    <w:pPr>
      <w:tabs>
        <w:tab w:val="center" w:pos="4419"/>
        <w:tab w:val="right" w:pos="8838"/>
      </w:tabs>
      <w:spacing w:before="0" w:after="0" w:line="240" w:lineRule="auto"/>
    </w:pPr>
  </w:style>
  <w:style w:type="character" w:customStyle="1" w:styleId="EncabezadoCar">
    <w:name w:val="Encabezado Car"/>
    <w:basedOn w:val="Fuentedeprrafopredeter"/>
    <w:link w:val="Encabezado"/>
    <w:semiHidden/>
    <w:rsid w:val="00D11BA3"/>
    <w:rPr>
      <w:color w:val="4D4D4D" w:themeColor="accent6"/>
      <w:sz w:val="20"/>
    </w:rPr>
  </w:style>
  <w:style w:type="character" w:styleId="Mencinsinresolver">
    <w:name w:val="Unresolved Mention"/>
    <w:basedOn w:val="Fuentedeprrafopredeter"/>
    <w:uiPriority w:val="99"/>
    <w:semiHidden/>
    <w:unhideWhenUsed/>
    <w:rsid w:val="009F1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190865">
      <w:bodyDiv w:val="1"/>
      <w:marLeft w:val="0"/>
      <w:marRight w:val="0"/>
      <w:marTop w:val="0"/>
      <w:marBottom w:val="0"/>
      <w:divBdr>
        <w:top w:val="none" w:sz="0" w:space="0" w:color="auto"/>
        <w:left w:val="none" w:sz="0" w:space="0" w:color="auto"/>
        <w:bottom w:val="none" w:sz="0" w:space="0" w:color="auto"/>
        <w:right w:val="none" w:sz="0" w:space="0" w:color="auto"/>
      </w:divBdr>
    </w:div>
    <w:div w:id="322969958">
      <w:bodyDiv w:val="1"/>
      <w:marLeft w:val="0"/>
      <w:marRight w:val="0"/>
      <w:marTop w:val="0"/>
      <w:marBottom w:val="0"/>
      <w:divBdr>
        <w:top w:val="none" w:sz="0" w:space="0" w:color="auto"/>
        <w:left w:val="none" w:sz="0" w:space="0" w:color="auto"/>
        <w:bottom w:val="none" w:sz="0" w:space="0" w:color="auto"/>
        <w:right w:val="none" w:sz="0" w:space="0" w:color="auto"/>
      </w:divBdr>
    </w:div>
    <w:div w:id="408697120">
      <w:bodyDiv w:val="1"/>
      <w:marLeft w:val="0"/>
      <w:marRight w:val="0"/>
      <w:marTop w:val="0"/>
      <w:marBottom w:val="0"/>
      <w:divBdr>
        <w:top w:val="none" w:sz="0" w:space="0" w:color="auto"/>
        <w:left w:val="none" w:sz="0" w:space="0" w:color="auto"/>
        <w:bottom w:val="none" w:sz="0" w:space="0" w:color="auto"/>
        <w:right w:val="none" w:sz="0" w:space="0" w:color="auto"/>
      </w:divBdr>
    </w:div>
    <w:div w:id="1410495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wmf"/><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3.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hyperlink" Target="https://fortinetweb.s3.amazonaws.com/docs.fortinet.com/v2/attachments/afec3249-ed3f-11ea-96b9-00505692583a/forticlient_ems-compatibility-matrix.pdf"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wmf"/><Relationship Id="rId48" Type="http://schemas.openxmlformats.org/officeDocument/2006/relationships/image" Target="media/image34.wmf"/><Relationship Id="rId56" Type="http://schemas.openxmlformats.org/officeDocument/2006/relationships/image" Target="media/image42.png"/><Relationship Id="rId64" Type="http://schemas.openxmlformats.org/officeDocument/2006/relationships/footer" Target="footer1.xml"/><Relationship Id="rId69"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tiff"/><Relationship Id="rId67" Type="http://schemas.openxmlformats.org/officeDocument/2006/relationships/footer" Target="footer3.xml"/><Relationship Id="rId20" Type="http://schemas.openxmlformats.org/officeDocument/2006/relationships/image" Target="media/image8.wmf"/><Relationship Id="rId41" Type="http://schemas.openxmlformats.org/officeDocument/2006/relationships/image" Target="media/image26.wmf"/><Relationship Id="rId54" Type="http://schemas.openxmlformats.org/officeDocument/2006/relationships/image" Target="media/image40.png"/><Relationship Id="rId62" Type="http://schemas.openxmlformats.org/officeDocument/2006/relationships/header" Target="header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5.wmf"/><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yectos\LEGO\WORD\LEGO_WORD_VERSION_2\LEGO.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52CF2D31874D1BB17B07D3B0039748"/>
        <w:category>
          <w:name w:val="General"/>
          <w:gallery w:val="placeholder"/>
        </w:category>
        <w:types>
          <w:type w:val="bbPlcHdr"/>
        </w:types>
        <w:behaviors>
          <w:behavior w:val="content"/>
        </w:behaviors>
        <w:guid w:val="{CA974BF3-E3EB-4DD0-9F98-56A80123E7C3}"/>
      </w:docPartPr>
      <w:docPartBody>
        <w:p w:rsidR="00461BC2" w:rsidRDefault="00D253B3" w:rsidP="00D253B3">
          <w:pPr>
            <w:pStyle w:val="8E52CF2D31874D1BB17B07D3B0039748"/>
          </w:pPr>
          <w:r w:rsidRPr="00242181">
            <w:rPr>
              <w:rStyle w:val="Textodelmarcadordeposicin"/>
            </w:rPr>
            <w:t>[Compañía]</w:t>
          </w:r>
        </w:p>
      </w:docPartBody>
    </w:docPart>
    <w:docPart>
      <w:docPartPr>
        <w:name w:val="649664640DCC437A979BAA58FBA49D52"/>
        <w:category>
          <w:name w:val="General"/>
          <w:gallery w:val="placeholder"/>
        </w:category>
        <w:types>
          <w:type w:val="bbPlcHdr"/>
        </w:types>
        <w:behaviors>
          <w:behavior w:val="content"/>
        </w:behaviors>
        <w:guid w:val="{4C926BE5-9E56-42FC-8C36-F72B8068D0F9}"/>
      </w:docPartPr>
      <w:docPartBody>
        <w:p w:rsidR="00461BC2" w:rsidRDefault="00D253B3" w:rsidP="00D253B3">
          <w:pPr>
            <w:pStyle w:val="649664640DCC437A979BAA58FBA49D52"/>
          </w:pPr>
          <w:r w:rsidRPr="00242181">
            <w:rPr>
              <w:rStyle w:val="Textodelmarcadordeposicin"/>
            </w:rPr>
            <w:t>[Categoría]</w:t>
          </w:r>
        </w:p>
      </w:docPartBody>
    </w:docPart>
    <w:docPart>
      <w:docPartPr>
        <w:name w:val="ED50F8FBBCE54792A59303C95B94583A"/>
        <w:category>
          <w:name w:val="General"/>
          <w:gallery w:val="placeholder"/>
        </w:category>
        <w:types>
          <w:type w:val="bbPlcHdr"/>
        </w:types>
        <w:behaviors>
          <w:behavior w:val="content"/>
        </w:behaviors>
        <w:guid w:val="{B4A6133E-0382-4067-BABA-938FFBC0AA88}"/>
      </w:docPartPr>
      <w:docPartBody>
        <w:p w:rsidR="00BD774D" w:rsidRDefault="00673459" w:rsidP="00673459">
          <w:pPr>
            <w:pStyle w:val="ED50F8FBBCE54792A59303C95B94583A"/>
          </w:pPr>
          <w:r w:rsidRPr="00242181">
            <w:rPr>
              <w:rStyle w:val="Textodelmarcadordeposicin"/>
            </w:rPr>
            <w:t>[Compañía]</w:t>
          </w:r>
        </w:p>
      </w:docPartBody>
    </w:docPart>
    <w:docPart>
      <w:docPartPr>
        <w:name w:val="50EFF39EF7AC48C6BF4304ABD88AFF5C"/>
        <w:category>
          <w:name w:val="General"/>
          <w:gallery w:val="placeholder"/>
        </w:category>
        <w:types>
          <w:type w:val="bbPlcHdr"/>
        </w:types>
        <w:behaviors>
          <w:behavior w:val="content"/>
        </w:behaviors>
        <w:guid w:val="{7A07E610-A405-49CE-8F4E-8CFEE73FD948}"/>
      </w:docPartPr>
      <w:docPartBody>
        <w:p w:rsidR="00974EEE" w:rsidRDefault="00BD774D" w:rsidP="00BD774D">
          <w:pPr>
            <w:pStyle w:val="50EFF39EF7AC48C6BF4304ABD88AFF5C"/>
          </w:pPr>
          <w:r w:rsidRPr="00242181">
            <w:rPr>
              <w:rStyle w:val="Textodelmarcadordeposicin"/>
            </w:rPr>
            <w:t>[Compañía]</w:t>
          </w:r>
        </w:p>
      </w:docPartBody>
    </w:docPart>
    <w:docPart>
      <w:docPartPr>
        <w:name w:val="3FB7BA8D64BB4939BAAE01E7217DE72D"/>
        <w:category>
          <w:name w:val="General"/>
          <w:gallery w:val="placeholder"/>
        </w:category>
        <w:types>
          <w:type w:val="bbPlcHdr"/>
        </w:types>
        <w:behaviors>
          <w:behavior w:val="content"/>
        </w:behaviors>
        <w:guid w:val="{2FB6E20B-26AB-4B77-8A00-1B9FED97E262}"/>
      </w:docPartPr>
      <w:docPartBody>
        <w:p w:rsidR="002503E6" w:rsidRDefault="00974EEE" w:rsidP="00974EEE">
          <w:pPr>
            <w:pStyle w:val="3FB7BA8D64BB4939BAAE01E7217DE72D"/>
          </w:pPr>
          <w:r w:rsidRPr="00242181">
            <w:rPr>
              <w:rStyle w:val="Textodelmarcadordeposicin"/>
            </w:rPr>
            <w:t>[Compañía]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arlow">
    <w:charset w:val="00"/>
    <w:family w:val="auto"/>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Barlow Light">
    <w:altName w:val="Calibri"/>
    <w:charset w:val="00"/>
    <w:family w:val="auto"/>
    <w:pitch w:val="variable"/>
    <w:sig w:usb0="20000007" w:usb1="00000000" w:usb2="00000000" w:usb3="00000000" w:csb0="00000193" w:csb1="00000000"/>
  </w:font>
  <w:font w:name="Barlow Medium">
    <w:altName w:val="Barlow Medium"/>
    <w:charset w:val="00"/>
    <w:family w:val="auto"/>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rlow Regular">
    <w:altName w:val="Calibri"/>
    <w:charset w:val="4D"/>
    <w:family w:val="auto"/>
    <w:pitch w:val="variable"/>
    <w:sig w:usb0="20000007" w:usb1="00000000" w:usb2="00000000" w:usb3="00000000" w:csb0="00000193" w:csb1="00000000"/>
  </w:font>
  <w:font w:name="DIN Next LT Pro">
    <w:altName w:val="Arial"/>
    <w:panose1 w:val="00000000000000000000"/>
    <w:charset w:val="00"/>
    <w:family w:val="swiss"/>
    <w:notTrueType/>
    <w:pitch w:val="variable"/>
    <w:sig w:usb0="A00000AF" w:usb1="5000205B" w:usb2="00000000" w:usb3="00000000" w:csb0="0000009B"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4F6"/>
    <w:rsid w:val="000B0211"/>
    <w:rsid w:val="000D7453"/>
    <w:rsid w:val="00163714"/>
    <w:rsid w:val="00207821"/>
    <w:rsid w:val="002503E6"/>
    <w:rsid w:val="002B14F6"/>
    <w:rsid w:val="002E5FAB"/>
    <w:rsid w:val="0030100D"/>
    <w:rsid w:val="003B145B"/>
    <w:rsid w:val="003E296F"/>
    <w:rsid w:val="00461BC2"/>
    <w:rsid w:val="004C2DB2"/>
    <w:rsid w:val="004C44EA"/>
    <w:rsid w:val="00527FF6"/>
    <w:rsid w:val="00545FCA"/>
    <w:rsid w:val="0055689E"/>
    <w:rsid w:val="005A23EC"/>
    <w:rsid w:val="005D1C59"/>
    <w:rsid w:val="00673459"/>
    <w:rsid w:val="00727222"/>
    <w:rsid w:val="00835545"/>
    <w:rsid w:val="008362FB"/>
    <w:rsid w:val="00892C28"/>
    <w:rsid w:val="008B595C"/>
    <w:rsid w:val="008D5679"/>
    <w:rsid w:val="008E7E0D"/>
    <w:rsid w:val="00965683"/>
    <w:rsid w:val="00974EEE"/>
    <w:rsid w:val="009D07AB"/>
    <w:rsid w:val="00A82507"/>
    <w:rsid w:val="00A8436D"/>
    <w:rsid w:val="00A8500B"/>
    <w:rsid w:val="00AC2986"/>
    <w:rsid w:val="00B73787"/>
    <w:rsid w:val="00BD774D"/>
    <w:rsid w:val="00D253B3"/>
    <w:rsid w:val="00D5410A"/>
    <w:rsid w:val="00D948B8"/>
    <w:rsid w:val="00DB4CC0"/>
    <w:rsid w:val="00E82B92"/>
    <w:rsid w:val="00F27DBC"/>
    <w:rsid w:val="00FC3731"/>
    <w:rsid w:val="00FF14C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503E6"/>
    <w:rPr>
      <w:color w:val="808080"/>
    </w:rPr>
  </w:style>
  <w:style w:type="paragraph" w:customStyle="1" w:styleId="ED50F8FBBCE54792A59303C95B94583A">
    <w:name w:val="ED50F8FBBCE54792A59303C95B94583A"/>
    <w:rsid w:val="00673459"/>
  </w:style>
  <w:style w:type="paragraph" w:customStyle="1" w:styleId="8E52CF2D31874D1BB17B07D3B0039748">
    <w:name w:val="8E52CF2D31874D1BB17B07D3B0039748"/>
    <w:rsid w:val="00D253B3"/>
  </w:style>
  <w:style w:type="paragraph" w:customStyle="1" w:styleId="649664640DCC437A979BAA58FBA49D52">
    <w:name w:val="649664640DCC437A979BAA58FBA49D52"/>
    <w:rsid w:val="00D253B3"/>
  </w:style>
  <w:style w:type="paragraph" w:customStyle="1" w:styleId="50EFF39EF7AC48C6BF4304ABD88AFF5C">
    <w:name w:val="50EFF39EF7AC48C6BF4304ABD88AFF5C"/>
    <w:rsid w:val="00BD774D"/>
  </w:style>
  <w:style w:type="paragraph" w:customStyle="1" w:styleId="3FB7BA8D64BB4939BAAE01E7217DE72D">
    <w:name w:val="3FB7BA8D64BB4939BAAE01E7217DE72D"/>
    <w:rsid w:val="00974E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Entel">
  <a:themeElements>
    <a:clrScheme name="Entel">
      <a:dk1>
        <a:srgbClr val="10068F"/>
      </a:dk1>
      <a:lt1>
        <a:srgbClr val="FFFFFF"/>
      </a:lt1>
      <a:dk2>
        <a:srgbClr val="020247"/>
      </a:dk2>
      <a:lt2>
        <a:srgbClr val="FFFFFF"/>
      </a:lt2>
      <a:accent1>
        <a:srgbClr val="CCCCCC"/>
      </a:accent1>
      <a:accent2>
        <a:srgbClr val="005CFF"/>
      </a:accent2>
      <a:accent3>
        <a:srgbClr val="42E8B4"/>
      </a:accent3>
      <a:accent4>
        <a:srgbClr val="2FCBF1"/>
      </a:accent4>
      <a:accent5>
        <a:srgbClr val="FF3D00"/>
      </a:accent5>
      <a:accent6>
        <a:srgbClr val="4D4D4D"/>
      </a:accent6>
      <a:hlink>
        <a:srgbClr val="42E8B4"/>
      </a:hlink>
      <a:folHlink>
        <a:srgbClr val="FF3D00"/>
      </a:folHlink>
    </a:clrScheme>
    <a:fontScheme name="Entel">
      <a:majorFont>
        <a:latin typeface="Barlow Medium"/>
        <a:ea typeface=""/>
        <a:cs typeface=""/>
      </a:majorFont>
      <a:minorFont>
        <a:latin typeface="Barlow"/>
        <a:ea typeface=""/>
        <a:cs typeface=""/>
      </a:minorFont>
    </a:fontScheme>
    <a:fmtScheme name="Sólidos sutiles">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Entel" id="{A0918AA1-BB0F-4ADA-8888-29E51AD71FA0}" vid="{1346EF49-4FD9-4AE0-965A-012112BD51E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300c8c7-b1ce-424e-b6c0-3d97cb5a0cb9" xsi:nil="true"/>
    <lcf76f155ced4ddcb4097134ff3c332f xmlns="e8d87f22-4c1d-47e0-9389-94030885450a">
      <Terms xmlns="http://schemas.microsoft.com/office/infopath/2007/PartnerControls"/>
    </lcf76f155ced4ddcb4097134ff3c332f>
    <_dlc_DocId xmlns="f300c8c7-b1ce-424e-b6c0-3d97cb5a0cb9">6RY4D7WA2WM3-2043188273-89165</_dlc_DocId>
    <_dlc_DocIdUrl xmlns="f300c8c7-b1ce-424e-b6c0-3d97cb5a0cb9">
      <Url>https://grupoentel.sharepoint.com/sites/SUCiber/_layouts/15/DocIdRedir.aspx?ID=6RY4D7WA2WM3-2043188273-89165</Url>
      <Description>6RY4D7WA2WM3-2043188273-89165</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o" ma:contentTypeID="0x0101008473E8F885CAFB45A4021BE4D1E7530E" ma:contentTypeVersion="14" ma:contentTypeDescription="Crear nuevo documento." ma:contentTypeScope="" ma:versionID="9d223c0b8de2503879f15b1340ae4721">
  <xsd:schema xmlns:xsd="http://www.w3.org/2001/XMLSchema" xmlns:xs="http://www.w3.org/2001/XMLSchema" xmlns:p="http://schemas.microsoft.com/office/2006/metadata/properties" xmlns:ns2="f300c8c7-b1ce-424e-b6c0-3d97cb5a0cb9" xmlns:ns3="e8d87f22-4c1d-47e0-9389-94030885450a" targetNamespace="http://schemas.microsoft.com/office/2006/metadata/properties" ma:root="true" ma:fieldsID="b62b6dec17e8639e41792833713f14a9" ns2:_="" ns3:_="">
    <xsd:import namespace="f300c8c7-b1ce-424e-b6c0-3d97cb5a0cb9"/>
    <xsd:import namespace="e8d87f22-4c1d-47e0-9389-94030885450a"/>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SearchProperties" minOccurs="0"/>
                <xsd:element ref="ns3:MediaServiceObjectDetectorVersions" minOccurs="0"/>
                <xsd:element ref="ns3:MediaLengthInSeconds" minOccurs="0"/>
                <xsd:element ref="ns3:MediaServiceDateTaken"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00c8c7-b1ce-424e-b6c0-3d97cb5a0cb9"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dexed="true"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19" nillable="true" ma:displayName="Taxonomy Catch All Column" ma:hidden="true" ma:list="{d2760440-66b5-4c96-9c6f-4e264cbf42f9}" ma:internalName="TaxCatchAll" ma:showField="CatchAllData" ma:web="f300c8c7-b1ce-424e-b6c0-3d97cb5a0cb9">
      <xsd:complexType>
        <xsd:complexContent>
          <xsd:extension base="dms:MultiChoiceLookup">
            <xsd:sequence>
              <xsd:element name="Value" type="dms:Lookup" maxOccurs="unbounded" minOccurs="0" nillable="true"/>
            </xsd:sequence>
          </xsd:extension>
        </xsd:complexContent>
      </xsd:complexType>
    </xsd:element>
    <xsd:element name="SharedWithUsers" ma:index="2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d87f22-4c1d-47e0-9389-94030885450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description="" ma:hidden="true" ma:indexed="true" ma:internalName="MediaServiceObjectDetectorVersion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description="" ma:hidden="true" ma:indexed="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63d1c197-8c0c-45c4-b89c-c854bb0a2f83"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36ED67-0B7F-4CC3-B21C-58E853F9F8FF}">
  <ds:schemaRefs>
    <ds:schemaRef ds:uri="http://schemas.microsoft.com/office/2006/metadata/properties"/>
    <ds:schemaRef ds:uri="http://schemas.microsoft.com/office/infopath/2007/PartnerControls"/>
    <ds:schemaRef ds:uri="f300c8c7-b1ce-424e-b6c0-3d97cb5a0cb9"/>
    <ds:schemaRef ds:uri="e8d87f22-4c1d-47e0-9389-94030885450a"/>
  </ds:schemaRefs>
</ds:datastoreItem>
</file>

<file path=customXml/itemProps2.xml><?xml version="1.0" encoding="utf-8"?>
<ds:datastoreItem xmlns:ds="http://schemas.openxmlformats.org/officeDocument/2006/customXml" ds:itemID="{6494F494-354D-4B58-8E3D-AAEC8C498728}">
  <ds:schemaRefs>
    <ds:schemaRef ds:uri="http://schemas.microsoft.com/sharepoint/v3/contenttype/forms"/>
  </ds:schemaRefs>
</ds:datastoreItem>
</file>

<file path=customXml/itemProps3.xml><?xml version="1.0" encoding="utf-8"?>
<ds:datastoreItem xmlns:ds="http://schemas.openxmlformats.org/officeDocument/2006/customXml" ds:itemID="{BEF996CC-F72B-4B9D-AE6D-20F399BC6F08}">
  <ds:schemaRefs>
    <ds:schemaRef ds:uri="http://schemas.microsoft.com/sharepoint/events"/>
  </ds:schemaRefs>
</ds:datastoreItem>
</file>

<file path=customXml/itemProps4.xml><?xml version="1.0" encoding="utf-8"?>
<ds:datastoreItem xmlns:ds="http://schemas.openxmlformats.org/officeDocument/2006/customXml" ds:itemID="{664D4617-5778-4C43-8C10-482AEC5FE363}">
  <ds:schemaRefs>
    <ds:schemaRef ds:uri="http://schemas.openxmlformats.org/officeDocument/2006/bibliography"/>
  </ds:schemaRefs>
</ds:datastoreItem>
</file>

<file path=customXml/itemProps5.xml><?xml version="1.0" encoding="utf-8"?>
<ds:datastoreItem xmlns:ds="http://schemas.openxmlformats.org/officeDocument/2006/customXml" ds:itemID="{E44D292A-902F-4CC0-B2C4-F2B44692E1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00c8c7-b1ce-424e-b6c0-3d97cb5a0cb9"/>
    <ds:schemaRef ds:uri="e8d87f22-4c1d-47e0-9389-9403088545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LEGO</Template>
  <TotalTime>3</TotalTime>
  <Pages>47</Pages>
  <Words>7779</Words>
  <Characters>42786</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Solución Fortinet EMS/ZTNA</vt:lpstr>
    </vt:vector>
  </TitlesOfParts>
  <Company>CLIENTE</Company>
  <LinksUpToDate>false</LinksUpToDate>
  <CharactersWithSpaces>50465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Solución Fortinet FortiClient VPN/ZTNA</dc:title>
  <dc:subject/>
  <dc:creator>LELOLA@entel.cl</dc:creator>
  <cp:keywords>diciembre de 2023</cp:keywords>
  <dc:description>lelola</dc:description>
  <cp:lastModifiedBy>Vargas Fernandez Jose Luis</cp:lastModifiedBy>
  <cp:revision>2</cp:revision>
  <dcterms:created xsi:type="dcterms:W3CDTF">2024-01-11T15:47:00Z</dcterms:created>
  <dcterms:modified xsi:type="dcterms:W3CDTF">2024-01-11T15:47:00Z</dcterms:modified>
  <cp:category>ID</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0x0101008473E8F885CAFB45A4021BE4D1E7530E</vt:lpwstr>
  </property>
  <property fmtid="{D5CDD505-2E9C-101B-9397-08002B2CF9AE}" pid="3" name="MediaServiceImageTags">
    <vt:lpwstr/>
  </property>
  <property fmtid="{D5CDD505-2E9C-101B-9397-08002B2CF9AE}" pid="4" name="_dlc_DocIdItemGuid">
    <vt:lpwstr>93e7f4d6-b94c-48c3-8f49-8c38a430c8e2</vt:lpwstr>
  </property>
</Properties>
</file>